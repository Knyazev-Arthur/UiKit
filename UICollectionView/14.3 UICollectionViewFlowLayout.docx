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0C3F" w14:textId="3AA26A23" w:rsidR="00E06249" w:rsidRPr="000574D3" w:rsidRDefault="00940917" w:rsidP="000574D3">
      <w:pPr>
        <w:pStyle w:val="1"/>
        <w:spacing w:before="0" w:after="0"/>
        <w:contextualSpacing/>
        <w:jc w:val="both"/>
        <w:rPr>
          <w:rFonts w:ascii="Calibri" w:hAnsi="Calibri" w:cs="Calibri"/>
          <w:b/>
          <w:bCs/>
          <w:color w:val="000000" w:themeColor="text1"/>
          <w:szCs w:val="40"/>
        </w:rPr>
      </w:pPr>
      <w:proofErr w:type="spellStart"/>
      <w:r w:rsidRPr="000574D3">
        <w:rPr>
          <w:rFonts w:ascii="Calibri" w:hAnsi="Calibri" w:cs="Calibri"/>
          <w:b/>
          <w:bCs/>
          <w:color w:val="000000" w:themeColor="text1"/>
          <w:szCs w:val="40"/>
        </w:rPr>
        <w:t>UICollectionViewFlowLayout</w:t>
      </w:r>
      <w:proofErr w:type="spellEnd"/>
    </w:p>
    <w:p w14:paraId="694328C5" w14:textId="5F5409C4" w:rsidR="00A56491" w:rsidRPr="000574D3" w:rsidRDefault="00A56491" w:rsidP="000574D3">
      <w:p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43C42065" w14:textId="15E67592" w:rsidR="003554DF" w:rsidRDefault="00D83775" w:rsidP="003554DF">
      <w:pPr>
        <w:contextualSpacing/>
        <w:jc w:val="both"/>
        <w:rPr>
          <w:rFonts w:ascii="Calibri" w:hAnsi="Calibri" w:cs="Calibri"/>
          <w:color w:val="374151"/>
          <w:sz w:val="20"/>
          <w:szCs w:val="20"/>
        </w:rPr>
      </w:pPr>
      <w:proofErr w:type="spellStart"/>
      <w:r w:rsidRPr="00D83775">
        <w:rPr>
          <w:rFonts w:ascii="Calibri" w:hAnsi="Calibri" w:cs="Calibri"/>
          <w:b/>
          <w:bCs/>
          <w:sz w:val="20"/>
          <w:szCs w:val="20"/>
          <w:bdr w:val="single" w:sz="2" w:space="0" w:color="D9D9E3" w:frame="1"/>
        </w:rPr>
        <w:t>UICollectionViewFlowLayout</w:t>
      </w:r>
      <w:proofErr w:type="spellEnd"/>
      <w:r w:rsidRPr="00D83775">
        <w:rPr>
          <w:rFonts w:ascii="Calibri" w:hAnsi="Calibri" w:cs="Calibri"/>
          <w:color w:val="374151"/>
          <w:sz w:val="20"/>
          <w:szCs w:val="20"/>
        </w:rPr>
        <w:t xml:space="preserve"> - конкретная реализация </w:t>
      </w:r>
      <w:proofErr w:type="spellStart"/>
      <w:r w:rsidRPr="00D83775">
        <w:rPr>
          <w:rFonts w:ascii="Calibri" w:hAnsi="Calibri" w:cs="Calibri"/>
          <w:b/>
          <w:bCs/>
          <w:sz w:val="20"/>
          <w:szCs w:val="20"/>
          <w:bdr w:val="single" w:sz="2" w:space="0" w:color="D9D9E3" w:frame="1"/>
        </w:rPr>
        <w:t>UICollectionViewLayout</w:t>
      </w:r>
      <w:proofErr w:type="spellEnd"/>
      <w:r w:rsidRPr="00D83775">
        <w:rPr>
          <w:rFonts w:ascii="Calibri" w:hAnsi="Calibri" w:cs="Calibri"/>
          <w:color w:val="374151"/>
          <w:sz w:val="20"/>
          <w:szCs w:val="20"/>
        </w:rPr>
        <w:t xml:space="preserve">, предоставляющая гибкий макет для отображения элементов в </w:t>
      </w:r>
      <w:proofErr w:type="spellStart"/>
      <w:r w:rsidRPr="00D83775">
        <w:rPr>
          <w:rFonts w:ascii="Calibri" w:hAnsi="Calibri" w:cs="Calibri"/>
          <w:b/>
          <w:bCs/>
          <w:sz w:val="20"/>
          <w:szCs w:val="20"/>
          <w:bdr w:val="single" w:sz="2" w:space="0" w:color="D9D9E3" w:frame="1"/>
        </w:rPr>
        <w:t>UICollectionView</w:t>
      </w:r>
      <w:proofErr w:type="spellEnd"/>
      <w:r w:rsidRPr="00D83775">
        <w:rPr>
          <w:rFonts w:ascii="Calibri" w:hAnsi="Calibri" w:cs="Calibri"/>
          <w:color w:val="374151"/>
          <w:sz w:val="20"/>
          <w:szCs w:val="20"/>
        </w:rPr>
        <w:t xml:space="preserve"> в виде сетки или ленты.</w:t>
      </w:r>
    </w:p>
    <w:p w14:paraId="14C772FE" w14:textId="77777777" w:rsidR="003554DF" w:rsidRDefault="00D83775" w:rsidP="003554DF">
      <w:pPr>
        <w:contextualSpacing/>
        <w:jc w:val="both"/>
        <w:rPr>
          <w:rFonts w:ascii="Calibri" w:hAnsi="Calibri" w:cs="Calibri"/>
          <w:sz w:val="20"/>
          <w:szCs w:val="20"/>
        </w:rPr>
      </w:pPr>
      <w:r w:rsidRPr="000574D3">
        <w:rPr>
          <w:rFonts w:ascii="Calibri" w:hAnsi="Calibri" w:cs="Calibri"/>
          <w:sz w:val="20"/>
          <w:szCs w:val="20"/>
        </w:rPr>
        <w:t>Основные аспекты:</w:t>
      </w:r>
    </w:p>
    <w:p w14:paraId="24CA5F5A" w14:textId="77777777" w:rsidR="003554DF" w:rsidRDefault="003554DF" w:rsidP="003554DF">
      <w:pPr>
        <w:contextualSpacing/>
        <w:jc w:val="both"/>
        <w:rPr>
          <w:rFonts w:ascii="Calibri" w:hAnsi="Calibri" w:cs="Calibri"/>
          <w:sz w:val="20"/>
          <w:szCs w:val="20"/>
        </w:rPr>
      </w:pPr>
    </w:p>
    <w:p w14:paraId="64BFE8E2" w14:textId="77777777" w:rsidR="003554DF" w:rsidRDefault="003554DF" w:rsidP="003554DF">
      <w:pPr>
        <w:contextualSpacing/>
        <w:jc w:val="both"/>
        <w:rPr>
          <w:rFonts w:ascii="Calibri" w:hAnsi="Calibri" w:cs="Calibri"/>
          <w:color w:val="374151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- </w:t>
      </w:r>
      <w:r w:rsidR="00D83775" w:rsidRPr="000574D3">
        <w:rPr>
          <w:rStyle w:val="af3"/>
          <w:rFonts w:ascii="Calibri" w:hAnsi="Calibri" w:cs="Calibri"/>
          <w:color w:val="374151"/>
          <w:sz w:val="20"/>
          <w:szCs w:val="20"/>
          <w:bdr w:val="single" w:sz="2" w:space="0" w:color="D9D9E3" w:frame="1"/>
        </w:rPr>
        <w:t>Сетка или лента:</w:t>
      </w:r>
      <w:r w:rsidR="00D83775" w:rsidRPr="000574D3">
        <w:rPr>
          <w:rFonts w:ascii="Calibri" w:hAnsi="Calibri" w:cs="Calibri"/>
          <w:color w:val="374151"/>
          <w:sz w:val="20"/>
          <w:szCs w:val="20"/>
        </w:rPr>
        <w:t xml:space="preserve"> </w:t>
      </w:r>
      <w:proofErr w:type="spellStart"/>
      <w:r w:rsidR="00D83775" w:rsidRPr="000574D3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UICollectionViewFlowLayout</w:t>
      </w:r>
      <w:proofErr w:type="spellEnd"/>
      <w:r w:rsidR="00D83775" w:rsidRPr="000574D3">
        <w:rPr>
          <w:rFonts w:ascii="Calibri" w:hAnsi="Calibri" w:cs="Calibri"/>
          <w:color w:val="374151"/>
          <w:sz w:val="20"/>
          <w:szCs w:val="20"/>
        </w:rPr>
        <w:t xml:space="preserve"> позволяет отображать элементы в виде сетки или ленты в зависимости от установленных параметров</w:t>
      </w:r>
      <w:r>
        <w:rPr>
          <w:rFonts w:ascii="Calibri" w:hAnsi="Calibri" w:cs="Calibri"/>
          <w:color w:val="374151"/>
          <w:sz w:val="20"/>
          <w:szCs w:val="20"/>
        </w:rPr>
        <w:t>.</w:t>
      </w:r>
    </w:p>
    <w:p w14:paraId="1D1911CF" w14:textId="77777777" w:rsidR="003554DF" w:rsidRDefault="003554DF" w:rsidP="003554DF">
      <w:pPr>
        <w:contextualSpacing/>
        <w:jc w:val="both"/>
        <w:rPr>
          <w:rFonts w:ascii="Calibri" w:hAnsi="Calibri" w:cs="Calibri"/>
          <w:color w:val="374151"/>
          <w:sz w:val="20"/>
          <w:szCs w:val="20"/>
        </w:rPr>
      </w:pPr>
      <w:r>
        <w:rPr>
          <w:rFonts w:ascii="Calibri" w:hAnsi="Calibri" w:cs="Calibri"/>
          <w:color w:val="374151"/>
          <w:sz w:val="20"/>
          <w:szCs w:val="20"/>
        </w:rPr>
        <w:t xml:space="preserve">- </w:t>
      </w:r>
      <w:r w:rsidR="00D83775" w:rsidRPr="000574D3">
        <w:rPr>
          <w:rStyle w:val="af3"/>
          <w:rFonts w:ascii="Calibri" w:hAnsi="Calibri" w:cs="Calibri"/>
          <w:color w:val="374151"/>
          <w:sz w:val="20"/>
          <w:szCs w:val="20"/>
          <w:bdr w:val="single" w:sz="2" w:space="0" w:color="D9D9E3" w:frame="1"/>
        </w:rPr>
        <w:t>Методы для настройки макета:</w:t>
      </w:r>
      <w:r w:rsidR="00D83775" w:rsidRPr="000574D3">
        <w:rPr>
          <w:rFonts w:ascii="Calibri" w:hAnsi="Calibri" w:cs="Calibri"/>
          <w:color w:val="374151"/>
          <w:sz w:val="20"/>
          <w:szCs w:val="20"/>
        </w:rPr>
        <w:t xml:space="preserve"> Этот макет предоставляет свойства для управления внешним видом элементов, таких как размеры ячеек, отступы между ними и промежутки между строками или элементами.</w:t>
      </w:r>
    </w:p>
    <w:p w14:paraId="772099C7" w14:textId="04E3BDDD" w:rsidR="00D83775" w:rsidRPr="003554DF" w:rsidRDefault="003554DF" w:rsidP="003554DF">
      <w:pPr>
        <w:contextualSpacing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374151"/>
          <w:sz w:val="20"/>
          <w:szCs w:val="20"/>
        </w:rPr>
        <w:t xml:space="preserve">- </w:t>
      </w:r>
      <w:proofErr w:type="spellStart"/>
      <w:r w:rsidR="00D83775" w:rsidRPr="000574D3">
        <w:rPr>
          <w:rStyle w:val="af3"/>
          <w:rFonts w:ascii="Calibri" w:hAnsi="Calibri" w:cs="Calibri"/>
          <w:color w:val="374151"/>
          <w:sz w:val="20"/>
          <w:szCs w:val="20"/>
          <w:bdr w:val="single" w:sz="2" w:space="0" w:color="D9D9E3" w:frame="1"/>
        </w:rPr>
        <w:t>scrollDirection</w:t>
      </w:r>
      <w:proofErr w:type="spellEnd"/>
      <w:r w:rsidR="00D83775" w:rsidRPr="000574D3">
        <w:rPr>
          <w:rStyle w:val="af3"/>
          <w:rFonts w:ascii="Calibri" w:hAnsi="Calibri" w:cs="Calibri"/>
          <w:color w:val="374151"/>
          <w:sz w:val="20"/>
          <w:szCs w:val="20"/>
          <w:bdr w:val="single" w:sz="2" w:space="0" w:color="D9D9E3" w:frame="1"/>
        </w:rPr>
        <w:t>:</w:t>
      </w:r>
      <w:r w:rsidR="00D83775" w:rsidRPr="000574D3">
        <w:rPr>
          <w:rFonts w:ascii="Calibri" w:hAnsi="Calibri" w:cs="Calibri"/>
          <w:color w:val="374151"/>
          <w:sz w:val="20"/>
          <w:szCs w:val="20"/>
        </w:rPr>
        <w:t xml:space="preserve"> Свойство </w:t>
      </w:r>
      <w:proofErr w:type="spellStart"/>
      <w:r w:rsidR="00D83775" w:rsidRPr="000574D3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scrollDirection</w:t>
      </w:r>
      <w:proofErr w:type="spellEnd"/>
      <w:r w:rsidR="00D83775" w:rsidRPr="000574D3">
        <w:rPr>
          <w:rFonts w:ascii="Calibri" w:hAnsi="Calibri" w:cs="Calibri"/>
          <w:color w:val="374151"/>
          <w:sz w:val="20"/>
          <w:szCs w:val="20"/>
        </w:rPr>
        <w:t xml:space="preserve"> позволяет выбрать направление прокрутки элементов - горизонтальное или вертикальное.</w:t>
      </w:r>
    </w:p>
    <w:p w14:paraId="4E4B674C" w14:textId="3481FFCD" w:rsidR="00F44591" w:rsidRPr="000574D3" w:rsidRDefault="00F44591" w:rsidP="000574D3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11F94ACC" w14:textId="2CB10BB8" w:rsidR="00D83775" w:rsidRPr="000574D3" w:rsidRDefault="00D83775" w:rsidP="000574D3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0574D3">
        <w:rPr>
          <w:rFonts w:ascii="Calibri" w:hAnsi="Calibri" w:cs="Calibri"/>
          <w:color w:val="000000" w:themeColor="text1"/>
          <w:sz w:val="20"/>
          <w:szCs w:val="20"/>
        </w:rPr>
        <w:t xml:space="preserve">Пример реализации </w:t>
      </w:r>
      <w:proofErr w:type="spellStart"/>
      <w:r w:rsidRPr="000574D3">
        <w:rPr>
          <w:rFonts w:ascii="Calibri" w:hAnsi="Calibri" w:cs="Calibri"/>
          <w:color w:val="000000" w:themeColor="text1"/>
          <w:sz w:val="20"/>
          <w:szCs w:val="20"/>
        </w:rPr>
        <w:t>программно</w:t>
      </w:r>
      <w:proofErr w:type="spellEnd"/>
      <w:r w:rsidRPr="000574D3">
        <w:rPr>
          <w:rFonts w:ascii="Calibri" w:hAnsi="Calibri" w:cs="Calibri"/>
          <w:color w:val="000000" w:themeColor="text1"/>
          <w:sz w:val="20"/>
          <w:szCs w:val="20"/>
        </w:rPr>
        <w:t>:</w:t>
      </w:r>
    </w:p>
    <w:p w14:paraId="4019A8DA" w14:textId="77777777" w:rsidR="00D83775" w:rsidRPr="000574D3" w:rsidRDefault="00D83775" w:rsidP="000574D3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0574D3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// </w:t>
      </w:r>
      <w:r w:rsidRPr="000574D3">
        <w:rPr>
          <w:rFonts w:ascii="Calibri" w:hAnsi="Calibri" w:cs="Calibri"/>
          <w:color w:val="000000" w:themeColor="text1"/>
          <w:sz w:val="20"/>
          <w:szCs w:val="20"/>
        </w:rPr>
        <w:t>Создание</w:t>
      </w:r>
      <w:r w:rsidRPr="000574D3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r w:rsidRPr="000574D3">
        <w:rPr>
          <w:rFonts w:ascii="Calibri" w:hAnsi="Calibri" w:cs="Calibri"/>
          <w:color w:val="000000" w:themeColor="text1"/>
          <w:sz w:val="20"/>
          <w:szCs w:val="20"/>
        </w:rPr>
        <w:t>экземпляра</w:t>
      </w:r>
      <w:r w:rsidRPr="000574D3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574D3">
        <w:rPr>
          <w:rFonts w:ascii="Calibri" w:hAnsi="Calibri" w:cs="Calibri"/>
          <w:color w:val="000000" w:themeColor="text1"/>
          <w:sz w:val="20"/>
          <w:szCs w:val="20"/>
          <w:lang w:val="en-US"/>
        </w:rPr>
        <w:t>UICollectionViewFlowLayout</w:t>
      </w:r>
      <w:proofErr w:type="spellEnd"/>
    </w:p>
    <w:p w14:paraId="336F811F" w14:textId="77777777" w:rsidR="00D83775" w:rsidRPr="000574D3" w:rsidRDefault="00D83775" w:rsidP="000574D3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0574D3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let layout = </w:t>
      </w:r>
      <w:proofErr w:type="spellStart"/>
      <w:r w:rsidRPr="000574D3">
        <w:rPr>
          <w:rFonts w:ascii="Calibri" w:hAnsi="Calibri" w:cs="Calibri"/>
          <w:color w:val="000000" w:themeColor="text1"/>
          <w:sz w:val="20"/>
          <w:szCs w:val="20"/>
          <w:lang w:val="en-US"/>
        </w:rPr>
        <w:t>UICollectionViewFlowLayout</w:t>
      </w:r>
      <w:proofErr w:type="spellEnd"/>
      <w:r w:rsidRPr="000574D3">
        <w:rPr>
          <w:rFonts w:ascii="Calibri" w:hAnsi="Calibri" w:cs="Calibri"/>
          <w:color w:val="000000" w:themeColor="text1"/>
          <w:sz w:val="20"/>
          <w:szCs w:val="20"/>
          <w:lang w:val="en-US"/>
        </w:rPr>
        <w:t>()</w:t>
      </w:r>
    </w:p>
    <w:p w14:paraId="57B95881" w14:textId="77777777" w:rsidR="00D83775" w:rsidRPr="000574D3" w:rsidRDefault="00D83775" w:rsidP="000574D3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7C852952" w14:textId="77777777" w:rsidR="00D83775" w:rsidRPr="000574D3" w:rsidRDefault="00D83775" w:rsidP="000574D3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0574D3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// </w:t>
      </w:r>
      <w:r w:rsidRPr="000574D3">
        <w:rPr>
          <w:rFonts w:ascii="Calibri" w:hAnsi="Calibri" w:cs="Calibri"/>
          <w:color w:val="000000" w:themeColor="text1"/>
          <w:sz w:val="20"/>
          <w:szCs w:val="20"/>
        </w:rPr>
        <w:t>Настройка</w:t>
      </w:r>
      <w:r w:rsidRPr="000574D3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r w:rsidRPr="000574D3">
        <w:rPr>
          <w:rFonts w:ascii="Calibri" w:hAnsi="Calibri" w:cs="Calibri"/>
          <w:color w:val="000000" w:themeColor="text1"/>
          <w:sz w:val="20"/>
          <w:szCs w:val="20"/>
        </w:rPr>
        <w:t>параметров</w:t>
      </w:r>
      <w:r w:rsidRPr="000574D3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r w:rsidRPr="000574D3">
        <w:rPr>
          <w:rFonts w:ascii="Calibri" w:hAnsi="Calibri" w:cs="Calibri"/>
          <w:color w:val="000000" w:themeColor="text1"/>
          <w:sz w:val="20"/>
          <w:szCs w:val="20"/>
        </w:rPr>
        <w:t>макета</w:t>
      </w:r>
    </w:p>
    <w:p w14:paraId="1B8F348A" w14:textId="77777777" w:rsidR="00D83775" w:rsidRPr="000574D3" w:rsidRDefault="00D83775" w:rsidP="000574D3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proofErr w:type="spellStart"/>
      <w:r w:rsidRPr="000574D3">
        <w:rPr>
          <w:rFonts w:ascii="Calibri" w:hAnsi="Calibri" w:cs="Calibri"/>
          <w:color w:val="000000" w:themeColor="text1"/>
          <w:sz w:val="20"/>
          <w:szCs w:val="20"/>
          <w:lang w:val="en-US"/>
        </w:rPr>
        <w:t>layout.itemSize</w:t>
      </w:r>
      <w:proofErr w:type="spellEnd"/>
      <w:r w:rsidRPr="000574D3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0574D3">
        <w:rPr>
          <w:rFonts w:ascii="Calibri" w:hAnsi="Calibri" w:cs="Calibri"/>
          <w:color w:val="000000" w:themeColor="text1"/>
          <w:sz w:val="20"/>
          <w:szCs w:val="20"/>
          <w:lang w:val="en-US"/>
        </w:rPr>
        <w:t>CGSize</w:t>
      </w:r>
      <w:proofErr w:type="spellEnd"/>
      <w:r w:rsidRPr="000574D3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(width: 100, height: 100) // </w:t>
      </w:r>
      <w:r w:rsidRPr="000574D3">
        <w:rPr>
          <w:rFonts w:ascii="Calibri" w:hAnsi="Calibri" w:cs="Calibri"/>
          <w:color w:val="000000" w:themeColor="text1"/>
          <w:sz w:val="20"/>
          <w:szCs w:val="20"/>
        </w:rPr>
        <w:t>Размер</w:t>
      </w:r>
      <w:r w:rsidRPr="000574D3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r w:rsidRPr="000574D3">
        <w:rPr>
          <w:rFonts w:ascii="Calibri" w:hAnsi="Calibri" w:cs="Calibri"/>
          <w:color w:val="000000" w:themeColor="text1"/>
          <w:sz w:val="20"/>
          <w:szCs w:val="20"/>
        </w:rPr>
        <w:t>ячейки</w:t>
      </w:r>
    </w:p>
    <w:p w14:paraId="5FDF4E73" w14:textId="77777777" w:rsidR="00D83775" w:rsidRPr="000574D3" w:rsidRDefault="00D83775" w:rsidP="000574D3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0574D3">
        <w:rPr>
          <w:rFonts w:ascii="Calibri" w:hAnsi="Calibri" w:cs="Calibri"/>
          <w:color w:val="000000" w:themeColor="text1"/>
          <w:sz w:val="20"/>
          <w:szCs w:val="20"/>
        </w:rPr>
        <w:t>layout.minimumLineSpacing</w:t>
      </w:r>
      <w:proofErr w:type="spellEnd"/>
      <w:r w:rsidRPr="000574D3">
        <w:rPr>
          <w:rFonts w:ascii="Calibri" w:hAnsi="Calibri" w:cs="Calibri"/>
          <w:color w:val="000000" w:themeColor="text1"/>
          <w:sz w:val="20"/>
          <w:szCs w:val="20"/>
        </w:rPr>
        <w:t xml:space="preserve"> = 10 // Минимальный интервал между строками</w:t>
      </w:r>
    </w:p>
    <w:p w14:paraId="14D17416" w14:textId="77777777" w:rsidR="00D83775" w:rsidRPr="000574D3" w:rsidRDefault="00D83775" w:rsidP="000574D3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0574D3">
        <w:rPr>
          <w:rFonts w:ascii="Calibri" w:hAnsi="Calibri" w:cs="Calibri"/>
          <w:color w:val="000000" w:themeColor="text1"/>
          <w:sz w:val="20"/>
          <w:szCs w:val="20"/>
        </w:rPr>
        <w:t>layout.minimumInteritemSpacing</w:t>
      </w:r>
      <w:proofErr w:type="spellEnd"/>
      <w:r w:rsidRPr="000574D3">
        <w:rPr>
          <w:rFonts w:ascii="Calibri" w:hAnsi="Calibri" w:cs="Calibri"/>
          <w:color w:val="000000" w:themeColor="text1"/>
          <w:sz w:val="20"/>
          <w:szCs w:val="20"/>
        </w:rPr>
        <w:t xml:space="preserve"> = 5 // Минимальный интервал между элементами в строке</w:t>
      </w:r>
    </w:p>
    <w:p w14:paraId="425F2F75" w14:textId="77777777" w:rsidR="00D83775" w:rsidRPr="000574D3" w:rsidRDefault="00D83775" w:rsidP="000574D3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proofErr w:type="spellStart"/>
      <w:r w:rsidRPr="000574D3">
        <w:rPr>
          <w:rFonts w:ascii="Calibri" w:hAnsi="Calibri" w:cs="Calibri"/>
          <w:color w:val="000000" w:themeColor="text1"/>
          <w:sz w:val="20"/>
          <w:szCs w:val="20"/>
          <w:lang w:val="en-US"/>
        </w:rPr>
        <w:t>layout.sectionInset</w:t>
      </w:r>
      <w:proofErr w:type="spellEnd"/>
      <w:r w:rsidRPr="000574D3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0574D3">
        <w:rPr>
          <w:rFonts w:ascii="Calibri" w:hAnsi="Calibri" w:cs="Calibri"/>
          <w:color w:val="000000" w:themeColor="text1"/>
          <w:sz w:val="20"/>
          <w:szCs w:val="20"/>
          <w:lang w:val="en-US"/>
        </w:rPr>
        <w:t>UIEdgeInsets</w:t>
      </w:r>
      <w:proofErr w:type="spellEnd"/>
      <w:r w:rsidRPr="000574D3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(top: 10, left: 10, bottom: 10, right: 10) // </w:t>
      </w:r>
      <w:r w:rsidRPr="000574D3">
        <w:rPr>
          <w:rFonts w:ascii="Calibri" w:hAnsi="Calibri" w:cs="Calibri"/>
          <w:color w:val="000000" w:themeColor="text1"/>
          <w:sz w:val="20"/>
          <w:szCs w:val="20"/>
        </w:rPr>
        <w:t>Отступы</w:t>
      </w:r>
      <w:r w:rsidRPr="000574D3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r w:rsidRPr="000574D3">
        <w:rPr>
          <w:rFonts w:ascii="Calibri" w:hAnsi="Calibri" w:cs="Calibri"/>
          <w:color w:val="000000" w:themeColor="text1"/>
          <w:sz w:val="20"/>
          <w:szCs w:val="20"/>
        </w:rPr>
        <w:t>секций</w:t>
      </w:r>
    </w:p>
    <w:p w14:paraId="58AC6F93" w14:textId="77777777" w:rsidR="00D83775" w:rsidRPr="000574D3" w:rsidRDefault="00D83775" w:rsidP="000574D3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proofErr w:type="spellStart"/>
      <w:r w:rsidRPr="000574D3">
        <w:rPr>
          <w:rFonts w:ascii="Calibri" w:hAnsi="Calibri" w:cs="Calibri"/>
          <w:color w:val="000000" w:themeColor="text1"/>
          <w:sz w:val="20"/>
          <w:szCs w:val="20"/>
          <w:lang w:val="en-US"/>
        </w:rPr>
        <w:t>layout.scrollDirection</w:t>
      </w:r>
      <w:proofErr w:type="spellEnd"/>
      <w:r w:rsidRPr="000574D3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= .vertical // </w:t>
      </w:r>
      <w:r w:rsidRPr="000574D3">
        <w:rPr>
          <w:rFonts w:ascii="Calibri" w:hAnsi="Calibri" w:cs="Calibri"/>
          <w:color w:val="000000" w:themeColor="text1"/>
          <w:sz w:val="20"/>
          <w:szCs w:val="20"/>
        </w:rPr>
        <w:t>или</w:t>
      </w:r>
      <w:r w:rsidRPr="000574D3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.horizontal - </w:t>
      </w:r>
      <w:r w:rsidRPr="000574D3">
        <w:rPr>
          <w:rFonts w:ascii="Calibri" w:hAnsi="Calibri" w:cs="Calibri"/>
          <w:color w:val="000000" w:themeColor="text1"/>
          <w:sz w:val="20"/>
          <w:szCs w:val="20"/>
        </w:rPr>
        <w:t>направление</w:t>
      </w:r>
      <w:r w:rsidRPr="000574D3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r w:rsidRPr="000574D3">
        <w:rPr>
          <w:rFonts w:ascii="Calibri" w:hAnsi="Calibri" w:cs="Calibri"/>
          <w:color w:val="000000" w:themeColor="text1"/>
          <w:sz w:val="20"/>
          <w:szCs w:val="20"/>
        </w:rPr>
        <w:t>прокрутки</w:t>
      </w:r>
    </w:p>
    <w:p w14:paraId="6A412C99" w14:textId="77777777" w:rsidR="00D83775" w:rsidRPr="000574D3" w:rsidRDefault="00D83775" w:rsidP="000574D3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6158CD63" w14:textId="77777777" w:rsidR="00D83775" w:rsidRPr="000574D3" w:rsidRDefault="00D83775" w:rsidP="000574D3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0574D3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// </w:t>
      </w:r>
      <w:r w:rsidRPr="000574D3">
        <w:rPr>
          <w:rFonts w:ascii="Calibri" w:hAnsi="Calibri" w:cs="Calibri"/>
          <w:color w:val="000000" w:themeColor="text1"/>
          <w:sz w:val="20"/>
          <w:szCs w:val="20"/>
        </w:rPr>
        <w:t>Установка</w:t>
      </w:r>
      <w:r w:rsidRPr="000574D3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r w:rsidRPr="000574D3">
        <w:rPr>
          <w:rFonts w:ascii="Calibri" w:hAnsi="Calibri" w:cs="Calibri"/>
          <w:color w:val="000000" w:themeColor="text1"/>
          <w:sz w:val="20"/>
          <w:szCs w:val="20"/>
        </w:rPr>
        <w:t>созданного</w:t>
      </w:r>
      <w:r w:rsidRPr="000574D3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r w:rsidRPr="000574D3">
        <w:rPr>
          <w:rFonts w:ascii="Calibri" w:hAnsi="Calibri" w:cs="Calibri"/>
          <w:color w:val="000000" w:themeColor="text1"/>
          <w:sz w:val="20"/>
          <w:szCs w:val="20"/>
        </w:rPr>
        <w:t>макета</w:t>
      </w:r>
      <w:r w:rsidRPr="000574D3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r w:rsidRPr="000574D3">
        <w:rPr>
          <w:rFonts w:ascii="Calibri" w:hAnsi="Calibri" w:cs="Calibri"/>
          <w:color w:val="000000" w:themeColor="text1"/>
          <w:sz w:val="20"/>
          <w:szCs w:val="20"/>
        </w:rPr>
        <w:t>для</w:t>
      </w:r>
      <w:r w:rsidRPr="000574D3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574D3">
        <w:rPr>
          <w:rFonts w:ascii="Calibri" w:hAnsi="Calibri" w:cs="Calibri"/>
          <w:color w:val="000000" w:themeColor="text1"/>
          <w:sz w:val="20"/>
          <w:szCs w:val="20"/>
          <w:lang w:val="en-US"/>
        </w:rPr>
        <w:t>UICollectionView</w:t>
      </w:r>
      <w:proofErr w:type="spellEnd"/>
    </w:p>
    <w:p w14:paraId="26CC26B5" w14:textId="77777777" w:rsidR="00D83775" w:rsidRPr="000574D3" w:rsidRDefault="00D83775" w:rsidP="000574D3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proofErr w:type="spellStart"/>
      <w:r w:rsidRPr="000574D3">
        <w:rPr>
          <w:rFonts w:ascii="Calibri" w:hAnsi="Calibri" w:cs="Calibri"/>
          <w:color w:val="000000" w:themeColor="text1"/>
          <w:sz w:val="20"/>
          <w:szCs w:val="20"/>
          <w:lang w:val="en-US"/>
        </w:rPr>
        <w:t>collectionView.collectionViewLayout</w:t>
      </w:r>
      <w:proofErr w:type="spellEnd"/>
      <w:r w:rsidRPr="000574D3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= layout</w:t>
      </w:r>
    </w:p>
    <w:p w14:paraId="1F1B5B33" w14:textId="00F5BC22" w:rsidR="00D83775" w:rsidRPr="000574D3" w:rsidRDefault="00D83775" w:rsidP="000574D3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0574D3">
        <w:rPr>
          <w:rFonts w:ascii="Calibri" w:hAnsi="Calibri" w:cs="Calibri"/>
          <w:color w:val="000000" w:themeColor="text1"/>
          <w:sz w:val="20"/>
          <w:szCs w:val="20"/>
        </w:rPr>
        <w:t>}</w:t>
      </w:r>
    </w:p>
    <w:sectPr w:rsidR="00D83775" w:rsidRPr="000574D3" w:rsidSect="00C669C7">
      <w:footerReference w:type="default" r:id="rId7"/>
      <w:pgSz w:w="11907" w:h="16839" w:code="9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08A65" w14:textId="77777777" w:rsidR="0023091D" w:rsidRDefault="0023091D">
      <w:r>
        <w:separator/>
      </w:r>
    </w:p>
    <w:p w14:paraId="3EA9FCE3" w14:textId="77777777" w:rsidR="0023091D" w:rsidRDefault="0023091D"/>
  </w:endnote>
  <w:endnote w:type="continuationSeparator" w:id="0">
    <w:p w14:paraId="27E934C0" w14:textId="77777777" w:rsidR="0023091D" w:rsidRDefault="0023091D">
      <w:r>
        <w:continuationSeparator/>
      </w:r>
    </w:p>
    <w:p w14:paraId="38996937" w14:textId="77777777" w:rsidR="0023091D" w:rsidRDefault="002309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FF15C9" w14:textId="77777777" w:rsidR="00E06249" w:rsidRDefault="005F5ED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1649B" w14:textId="77777777" w:rsidR="0023091D" w:rsidRDefault="0023091D">
      <w:r>
        <w:separator/>
      </w:r>
    </w:p>
    <w:p w14:paraId="3C3D7C01" w14:textId="77777777" w:rsidR="0023091D" w:rsidRDefault="0023091D"/>
  </w:footnote>
  <w:footnote w:type="continuationSeparator" w:id="0">
    <w:p w14:paraId="112CFDBD" w14:textId="77777777" w:rsidR="0023091D" w:rsidRDefault="0023091D">
      <w:r>
        <w:continuationSeparator/>
      </w:r>
    </w:p>
    <w:p w14:paraId="060EFA14" w14:textId="77777777" w:rsidR="0023091D" w:rsidRDefault="0023091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4B75FB"/>
    <w:multiLevelType w:val="hybridMultilevel"/>
    <w:tmpl w:val="D2F23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C4F0C"/>
    <w:multiLevelType w:val="hybridMultilevel"/>
    <w:tmpl w:val="8C78730E"/>
    <w:lvl w:ilvl="0" w:tplc="620017B2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96230A"/>
    <w:multiLevelType w:val="multilevel"/>
    <w:tmpl w:val="E49A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220324"/>
    <w:multiLevelType w:val="hybridMultilevel"/>
    <w:tmpl w:val="76646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16636"/>
    <w:multiLevelType w:val="hybridMultilevel"/>
    <w:tmpl w:val="074C3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CD38CB"/>
    <w:multiLevelType w:val="hybridMultilevel"/>
    <w:tmpl w:val="33FA7ADC"/>
    <w:lvl w:ilvl="0" w:tplc="4E384FD6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3D1285"/>
    <w:multiLevelType w:val="multilevel"/>
    <w:tmpl w:val="46A4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1966592"/>
    <w:multiLevelType w:val="hybridMultilevel"/>
    <w:tmpl w:val="D8A832CA"/>
    <w:lvl w:ilvl="0" w:tplc="4E384FD6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466503"/>
    <w:multiLevelType w:val="hybridMultilevel"/>
    <w:tmpl w:val="CE808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560CA2"/>
    <w:multiLevelType w:val="multilevel"/>
    <w:tmpl w:val="B6E2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834E84"/>
    <w:multiLevelType w:val="multilevel"/>
    <w:tmpl w:val="ADDE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6A71EB"/>
    <w:multiLevelType w:val="hybridMultilevel"/>
    <w:tmpl w:val="2D323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9E35E5"/>
    <w:multiLevelType w:val="hybridMultilevel"/>
    <w:tmpl w:val="A4E43B70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742BAD"/>
    <w:multiLevelType w:val="hybridMultilevel"/>
    <w:tmpl w:val="6F685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42E33"/>
    <w:multiLevelType w:val="multilevel"/>
    <w:tmpl w:val="4934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125F4A"/>
    <w:multiLevelType w:val="multilevel"/>
    <w:tmpl w:val="C60E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57C20B3"/>
    <w:multiLevelType w:val="hybridMultilevel"/>
    <w:tmpl w:val="4134BEA2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CF0D8C"/>
    <w:multiLevelType w:val="hybridMultilevel"/>
    <w:tmpl w:val="EF681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880CAB"/>
    <w:multiLevelType w:val="multilevel"/>
    <w:tmpl w:val="422E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1BC0334"/>
    <w:multiLevelType w:val="multilevel"/>
    <w:tmpl w:val="1732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C9C3D07"/>
    <w:multiLevelType w:val="multilevel"/>
    <w:tmpl w:val="EE48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F52498A"/>
    <w:multiLevelType w:val="multilevel"/>
    <w:tmpl w:val="C9B0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10F6708"/>
    <w:multiLevelType w:val="multilevel"/>
    <w:tmpl w:val="BCF8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1515712"/>
    <w:multiLevelType w:val="multilevel"/>
    <w:tmpl w:val="41CA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3BF7FF4"/>
    <w:multiLevelType w:val="hybridMultilevel"/>
    <w:tmpl w:val="1C5EA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E36CEB"/>
    <w:multiLevelType w:val="hybridMultilevel"/>
    <w:tmpl w:val="83B4FD4E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BE050B"/>
    <w:multiLevelType w:val="hybridMultilevel"/>
    <w:tmpl w:val="57560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BA5C32"/>
    <w:multiLevelType w:val="multilevel"/>
    <w:tmpl w:val="8554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BAD45BB"/>
    <w:multiLevelType w:val="hybridMultilevel"/>
    <w:tmpl w:val="D66C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422191"/>
    <w:multiLevelType w:val="multilevel"/>
    <w:tmpl w:val="C5F6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F3E0B6E"/>
    <w:multiLevelType w:val="multilevel"/>
    <w:tmpl w:val="4E70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3B4809"/>
    <w:multiLevelType w:val="multilevel"/>
    <w:tmpl w:val="AE26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E3E057C"/>
    <w:multiLevelType w:val="hybridMultilevel"/>
    <w:tmpl w:val="1128A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52227"/>
    <w:multiLevelType w:val="multilevel"/>
    <w:tmpl w:val="E736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76C2EBE"/>
    <w:multiLevelType w:val="hybridMultilevel"/>
    <w:tmpl w:val="BFF0C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226877"/>
    <w:multiLevelType w:val="hybridMultilevel"/>
    <w:tmpl w:val="F8CC5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962E84"/>
    <w:multiLevelType w:val="hybridMultilevel"/>
    <w:tmpl w:val="732AA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3636F9"/>
    <w:multiLevelType w:val="hybridMultilevel"/>
    <w:tmpl w:val="61CA0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34"/>
  </w:num>
  <w:num w:numId="5">
    <w:abstractNumId w:val="35"/>
  </w:num>
  <w:num w:numId="6">
    <w:abstractNumId w:val="8"/>
  </w:num>
  <w:num w:numId="7">
    <w:abstractNumId w:val="3"/>
  </w:num>
  <w:num w:numId="8">
    <w:abstractNumId w:val="17"/>
  </w:num>
  <w:num w:numId="9">
    <w:abstractNumId w:val="6"/>
  </w:num>
  <w:num w:numId="10">
    <w:abstractNumId w:val="23"/>
  </w:num>
  <w:num w:numId="11">
    <w:abstractNumId w:val="7"/>
  </w:num>
  <w:num w:numId="12">
    <w:abstractNumId w:val="9"/>
  </w:num>
  <w:num w:numId="13">
    <w:abstractNumId w:val="32"/>
  </w:num>
  <w:num w:numId="14">
    <w:abstractNumId w:val="28"/>
  </w:num>
  <w:num w:numId="15">
    <w:abstractNumId w:val="15"/>
  </w:num>
  <w:num w:numId="16">
    <w:abstractNumId w:val="19"/>
  </w:num>
  <w:num w:numId="17">
    <w:abstractNumId w:val="4"/>
  </w:num>
  <w:num w:numId="18">
    <w:abstractNumId w:val="33"/>
  </w:num>
  <w:num w:numId="19">
    <w:abstractNumId w:val="22"/>
  </w:num>
  <w:num w:numId="20">
    <w:abstractNumId w:val="25"/>
  </w:num>
  <w:num w:numId="21">
    <w:abstractNumId w:val="40"/>
  </w:num>
  <w:num w:numId="22">
    <w:abstractNumId w:val="12"/>
  </w:num>
  <w:num w:numId="23">
    <w:abstractNumId w:val="41"/>
  </w:num>
  <w:num w:numId="24">
    <w:abstractNumId w:val="31"/>
  </w:num>
  <w:num w:numId="25">
    <w:abstractNumId w:val="26"/>
  </w:num>
  <w:num w:numId="26">
    <w:abstractNumId w:val="39"/>
  </w:num>
  <w:num w:numId="27">
    <w:abstractNumId w:val="20"/>
  </w:num>
  <w:num w:numId="28">
    <w:abstractNumId w:val="37"/>
  </w:num>
  <w:num w:numId="29">
    <w:abstractNumId w:val="38"/>
  </w:num>
  <w:num w:numId="30">
    <w:abstractNumId w:val="29"/>
  </w:num>
  <w:num w:numId="31">
    <w:abstractNumId w:val="30"/>
  </w:num>
  <w:num w:numId="32">
    <w:abstractNumId w:val="5"/>
  </w:num>
  <w:num w:numId="33">
    <w:abstractNumId w:val="14"/>
  </w:num>
  <w:num w:numId="34">
    <w:abstractNumId w:val="18"/>
  </w:num>
  <w:num w:numId="35">
    <w:abstractNumId w:val="16"/>
  </w:num>
  <w:num w:numId="36">
    <w:abstractNumId w:val="10"/>
  </w:num>
  <w:num w:numId="37">
    <w:abstractNumId w:val="24"/>
  </w:num>
  <w:num w:numId="38">
    <w:abstractNumId w:val="27"/>
  </w:num>
  <w:num w:numId="39">
    <w:abstractNumId w:val="2"/>
  </w:num>
  <w:num w:numId="40">
    <w:abstractNumId w:val="11"/>
  </w:num>
  <w:num w:numId="41">
    <w:abstractNumId w:val="21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47"/>
    <w:rsid w:val="00007B83"/>
    <w:rsid w:val="000134A2"/>
    <w:rsid w:val="00032886"/>
    <w:rsid w:val="00033AC8"/>
    <w:rsid w:val="00047CE7"/>
    <w:rsid w:val="000574D3"/>
    <w:rsid w:val="000A3F6C"/>
    <w:rsid w:val="001B7998"/>
    <w:rsid w:val="0021120C"/>
    <w:rsid w:val="00224045"/>
    <w:rsid w:val="0023091D"/>
    <w:rsid w:val="00241F4B"/>
    <w:rsid w:val="00296A0E"/>
    <w:rsid w:val="003554DF"/>
    <w:rsid w:val="0036337E"/>
    <w:rsid w:val="00367844"/>
    <w:rsid w:val="003B0C06"/>
    <w:rsid w:val="003C0B01"/>
    <w:rsid w:val="003F3247"/>
    <w:rsid w:val="00474519"/>
    <w:rsid w:val="00526710"/>
    <w:rsid w:val="005C2EEF"/>
    <w:rsid w:val="005C5A7A"/>
    <w:rsid w:val="005F5EDC"/>
    <w:rsid w:val="00612520"/>
    <w:rsid w:val="006169D7"/>
    <w:rsid w:val="00645C70"/>
    <w:rsid w:val="006A2F3F"/>
    <w:rsid w:val="00781D38"/>
    <w:rsid w:val="008278E3"/>
    <w:rsid w:val="00897C35"/>
    <w:rsid w:val="008A1B57"/>
    <w:rsid w:val="00940917"/>
    <w:rsid w:val="0095481E"/>
    <w:rsid w:val="0096678E"/>
    <w:rsid w:val="0097438A"/>
    <w:rsid w:val="009D5F76"/>
    <w:rsid w:val="00A56491"/>
    <w:rsid w:val="00A705DD"/>
    <w:rsid w:val="00AB3343"/>
    <w:rsid w:val="00AC7F51"/>
    <w:rsid w:val="00B75A91"/>
    <w:rsid w:val="00B77432"/>
    <w:rsid w:val="00BD0F02"/>
    <w:rsid w:val="00C04F8F"/>
    <w:rsid w:val="00C12BFD"/>
    <w:rsid w:val="00C4116E"/>
    <w:rsid w:val="00C60062"/>
    <w:rsid w:val="00C669C7"/>
    <w:rsid w:val="00CC20D1"/>
    <w:rsid w:val="00D27D5C"/>
    <w:rsid w:val="00D45862"/>
    <w:rsid w:val="00D767A5"/>
    <w:rsid w:val="00D83775"/>
    <w:rsid w:val="00DA6748"/>
    <w:rsid w:val="00DB77C6"/>
    <w:rsid w:val="00DC78CB"/>
    <w:rsid w:val="00DD0755"/>
    <w:rsid w:val="00E06249"/>
    <w:rsid w:val="00E141E5"/>
    <w:rsid w:val="00E14FF3"/>
    <w:rsid w:val="00E30088"/>
    <w:rsid w:val="00E50249"/>
    <w:rsid w:val="00E5366B"/>
    <w:rsid w:val="00EA65D9"/>
    <w:rsid w:val="00EB2ED7"/>
    <w:rsid w:val="00EE41C5"/>
    <w:rsid w:val="00F22AE8"/>
    <w:rsid w:val="00F43772"/>
    <w:rsid w:val="00F44591"/>
    <w:rsid w:val="00FB48F7"/>
    <w:rsid w:val="00FE0ED1"/>
    <w:rsid w:val="00FE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5DC16"/>
  <w15:chartTrackingRefBased/>
  <w15:docId w15:val="{06455AE4-E636-1D43-9C80-21E28CDD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ru-RU" w:eastAsia="ja-JP" w:bidi="ru-RU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B2ED7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 w:bidi="ar-SA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</w:style>
  <w:style w:type="character" w:customStyle="1" w:styleId="a8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Заголовок Знак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unhideWhenUsed/>
    <w:qFormat/>
    <w:rPr>
      <w:b/>
      <w:bCs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22">
    <w:name w:val="Цитата 2 Знак"/>
    <w:basedOn w:val="a2"/>
    <w:link w:val="21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5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9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HTML">
    <w:name w:val="HTML Code"/>
    <w:basedOn w:val="a2"/>
    <w:uiPriority w:val="99"/>
    <w:semiHidden/>
    <w:unhideWhenUsed/>
    <w:rsid w:val="003F3247"/>
    <w:rPr>
      <w:rFonts w:ascii="Courier New" w:eastAsia="Times New Roman" w:hAnsi="Courier New" w:cs="Courier New"/>
      <w:sz w:val="20"/>
      <w:szCs w:val="20"/>
    </w:rPr>
  </w:style>
  <w:style w:type="paragraph" w:styleId="afa">
    <w:name w:val="Normal (Web)"/>
    <w:basedOn w:val="a1"/>
    <w:uiPriority w:val="99"/>
    <w:unhideWhenUsed/>
    <w:rsid w:val="00C669C7"/>
    <w:pPr>
      <w:spacing w:before="100" w:beforeAutospacing="1" w:after="100" w:afterAutospacing="1"/>
    </w:pPr>
  </w:style>
  <w:style w:type="paragraph" w:styleId="afb">
    <w:name w:val="List Paragraph"/>
    <w:basedOn w:val="a1"/>
    <w:uiPriority w:val="34"/>
    <w:unhideWhenUsed/>
    <w:qFormat/>
    <w:rsid w:val="005C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4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6415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2069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5801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018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29944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118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324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08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081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430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099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8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2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76797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83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tom/Library/Containers/com.microsoft.Word/Data/Library/Application%20Support/Microsoft/Office/16.0/DTS/ru-RU%7bA69BD549-A4AC-4E4B-A0B9-6A9DD9A88231%7d/%7bF23974F6-74B4-9B49-A74D-14BCE285C64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{F23974F6-74B4-9B49-A74D-14BCE285C64C}tf10002086.dotx</Template>
  <TotalTime>69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Артур Князев</cp:lastModifiedBy>
  <cp:revision>41</cp:revision>
  <dcterms:created xsi:type="dcterms:W3CDTF">2023-12-23T06:40:00Z</dcterms:created>
  <dcterms:modified xsi:type="dcterms:W3CDTF">2023-12-24T06:54:00Z</dcterms:modified>
</cp:coreProperties>
</file>