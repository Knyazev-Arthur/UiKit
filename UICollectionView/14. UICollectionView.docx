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22CAEEE9" w:rsidR="00E06249" w:rsidRPr="00AB3343" w:rsidRDefault="00DC78CB" w:rsidP="00F44591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AB3343">
        <w:rPr>
          <w:rFonts w:ascii="Calibri" w:hAnsi="Calibri" w:cs="Calibri"/>
          <w:b/>
          <w:bCs/>
          <w:color w:val="000000" w:themeColor="text1"/>
          <w:szCs w:val="40"/>
        </w:rPr>
        <w:t>UICollectionView</w:t>
      </w:r>
      <w:proofErr w:type="spellEnd"/>
    </w:p>
    <w:p w14:paraId="694328C5" w14:textId="5F5409C4" w:rsidR="00A56491" w:rsidRPr="00F44591" w:rsidRDefault="00A56491" w:rsidP="00F44591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99C30E8" w14:textId="77777777" w:rsidR="00F44591" w:rsidRPr="00F44591" w:rsidRDefault="00F44591" w:rsidP="00F44591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A1B5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1. Описание </w:t>
      </w:r>
      <w:proofErr w:type="spellStart"/>
      <w:r w:rsidRPr="008A1B57">
        <w:rPr>
          <w:rFonts w:ascii="Calibri" w:hAnsi="Calibri" w:cs="Calibri"/>
          <w:b/>
          <w:bCs/>
          <w:color w:val="000000" w:themeColor="text1"/>
          <w:sz w:val="20"/>
          <w:szCs w:val="20"/>
        </w:rPr>
        <w:t>UICollectionView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180CEDE7" w14:textId="05D55525" w:rsidR="00F44591" w:rsidRDefault="00F44591" w:rsidP="00F44591">
      <w:pPr>
        <w:pStyle w:val="af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UICollectionView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- </w:t>
      </w:r>
      <w:r w:rsidR="00C4116E">
        <w:rPr>
          <w:rFonts w:ascii="Calibri" w:hAnsi="Calibri" w:cs="Calibri"/>
          <w:color w:val="000000" w:themeColor="text1"/>
          <w:sz w:val="20"/>
          <w:szCs w:val="20"/>
        </w:rPr>
        <w:t>представляет</w:t>
      </w:r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гибкую структуру для отображения коллекций элементов в виде сетки или ленты. Она базируется на том же принципе, что и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UITableView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, но предоставляет более гибкий и настраиваемый способ отображения элементов.</w:t>
      </w:r>
    </w:p>
    <w:p w14:paraId="64301221" w14:textId="77777777" w:rsidR="008A1B57" w:rsidRPr="00F44591" w:rsidRDefault="008A1B57" w:rsidP="00F44591">
      <w:pPr>
        <w:pStyle w:val="af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CA668C7" w14:textId="233463D7" w:rsidR="008A1B57" w:rsidRDefault="00F44591" w:rsidP="008A1B5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8A1B57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2. Где используется </w:t>
      </w:r>
      <w:proofErr w:type="spellStart"/>
      <w:r w:rsidRPr="008A1B57">
        <w:rPr>
          <w:rFonts w:ascii="Calibri" w:hAnsi="Calibri" w:cs="Calibri"/>
          <w:b/>
          <w:bCs/>
          <w:color w:val="000000" w:themeColor="text1"/>
          <w:sz w:val="20"/>
          <w:szCs w:val="20"/>
        </w:rPr>
        <w:t>UICollectionView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6AD80B3B" w14:textId="77777777" w:rsidR="008A1B57" w:rsidRDefault="008A1B57" w:rsidP="008A1B5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Отображение сеток элементов</w:t>
      </w:r>
      <w:proofErr w:type="gramStart"/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:</w:t>
      </w:r>
      <w:r w:rsidR="00BD0F0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>Позволяет</w:t>
      </w:r>
      <w:proofErr w:type="gramEnd"/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компактно отображать множество элементов, например, изображений, в ячейках сетки.</w:t>
      </w:r>
    </w:p>
    <w:p w14:paraId="68EC9F0B" w14:textId="77777777" w:rsidR="008A1B57" w:rsidRDefault="008A1B57" w:rsidP="008A1B5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proofErr w:type="spellStart"/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Кастомные</w:t>
      </w:r>
      <w:proofErr w:type="spellEnd"/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 xml:space="preserve"> макеты:</w:t>
      </w:r>
      <w:r w:rsidR="00BD0F0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>UICollectionView</w:t>
      </w:r>
      <w:proofErr w:type="spellEnd"/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позволяет создавать собственные макеты, не ограничиваясь только стандартными сетками или лентами.</w:t>
      </w:r>
    </w:p>
    <w:p w14:paraId="1CE18E57" w14:textId="4CB2E3AD" w:rsidR="00F44591" w:rsidRPr="00F44591" w:rsidRDefault="008A1B57" w:rsidP="008A1B57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- </w:t>
      </w:r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Создание сложных пользовательских интерфейсов</w:t>
      </w:r>
      <w:proofErr w:type="gramStart"/>
      <w:r w:rsidR="00F44591" w:rsidRPr="00F44591">
        <w:rPr>
          <w:rStyle w:val="af3"/>
          <w:rFonts w:ascii="Calibri" w:hAnsi="Calibri" w:cs="Calibri"/>
          <w:color w:val="000000" w:themeColor="text1"/>
          <w:sz w:val="20"/>
          <w:szCs w:val="20"/>
          <w:bdr w:val="single" w:sz="2" w:space="0" w:color="D9D9E3" w:frame="1"/>
        </w:rPr>
        <w:t>:</w:t>
      </w:r>
      <w:r w:rsidR="00BD0F02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>Позволяет</w:t>
      </w:r>
      <w:proofErr w:type="gramEnd"/>
      <w:r w:rsidR="00F44591"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создавать сложные и интерактивные интерфейсы, например, динамические ленты с данными, галереи и многое другое.</w:t>
      </w:r>
    </w:p>
    <w:p w14:paraId="2168B207" w14:textId="3B43B482" w:rsidR="00D27D5C" w:rsidRPr="00F44591" w:rsidRDefault="00D27D5C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2F70BC97" w14:textId="38BEE59A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3. </w:t>
      </w:r>
      <w:r w:rsidRPr="00F44591">
        <w:rPr>
          <w:rFonts w:ascii="Calibri" w:hAnsi="Calibri" w:cs="Calibri"/>
          <w:color w:val="000000" w:themeColor="text1"/>
          <w:sz w:val="20"/>
          <w:szCs w:val="20"/>
        </w:rPr>
        <w:t>Пример</w:t>
      </w: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F44591">
        <w:rPr>
          <w:rFonts w:ascii="Calibri" w:hAnsi="Calibri" w:cs="Calibri"/>
          <w:color w:val="000000" w:themeColor="text1"/>
          <w:sz w:val="20"/>
          <w:szCs w:val="20"/>
        </w:rPr>
        <w:t>реализации</w:t>
      </w: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F44591">
        <w:rPr>
          <w:rFonts w:ascii="Calibri" w:hAnsi="Calibri" w:cs="Calibri"/>
          <w:color w:val="000000" w:themeColor="text1"/>
          <w:sz w:val="20"/>
          <w:szCs w:val="20"/>
        </w:rPr>
        <w:t>свойств</w:t>
      </w: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программно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: </w:t>
      </w:r>
    </w:p>
    <w:p w14:paraId="209C6B72" w14:textId="2BD2BA8C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3A2BA9A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MyCollectionViewController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UICollectionViewController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UICollectionViewDelegateFlowLayout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04DD7479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</w:rPr>
        <w:t>// Здесь можно добавить свои свойства и методы</w:t>
      </w:r>
    </w:p>
    <w:p w14:paraId="3ECA0738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783D133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override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func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viewDidLoad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() {</w:t>
      </w:r>
    </w:p>
    <w:p w14:paraId="46FD73E8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super.viewDidLoad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()</w:t>
      </w:r>
    </w:p>
    <w:p w14:paraId="04547815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78F6737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</w:rPr>
        <w:t>// Установка делегата и источника данных</w:t>
      </w:r>
    </w:p>
    <w:p w14:paraId="13777B8E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collectionView.delegate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self</w:t>
      </w:r>
      <w:proofErr w:type="spellEnd"/>
    </w:p>
    <w:p w14:paraId="69CBB081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collectionView.dataSource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self</w:t>
      </w:r>
      <w:proofErr w:type="spellEnd"/>
    </w:p>
    <w:p w14:paraId="463F2E5D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0E2760A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</w:rPr>
        <w:t>// Регистрация ячейки для использования</w:t>
      </w:r>
    </w:p>
    <w:p w14:paraId="0AD6FF5B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collectionView.register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MyCollectionViewCell.self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forCellWithReuseIdentifier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: "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MyCell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")</w:t>
      </w:r>
    </w:p>
    <w:p w14:paraId="750EEF7E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906AB45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// Настройка внешнего вида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UICollectionView</w:t>
      </w:r>
      <w:proofErr w:type="spellEnd"/>
    </w:p>
    <w:p w14:paraId="6FE56D46" w14:textId="77777777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</w:rPr>
        <w:t xml:space="preserve">// ... (установка </w:t>
      </w:r>
      <w:proofErr w:type="spellStart"/>
      <w:r w:rsidRPr="00F44591">
        <w:rPr>
          <w:rFonts w:ascii="Calibri" w:hAnsi="Calibri" w:cs="Calibri"/>
          <w:color w:val="000000" w:themeColor="text1"/>
          <w:sz w:val="20"/>
          <w:szCs w:val="20"/>
        </w:rPr>
        <w:t>layout</w:t>
      </w:r>
      <w:proofErr w:type="spellEnd"/>
      <w:r w:rsidRPr="00F44591">
        <w:rPr>
          <w:rFonts w:ascii="Calibri" w:hAnsi="Calibri" w:cs="Calibri"/>
          <w:color w:val="000000" w:themeColor="text1"/>
          <w:sz w:val="20"/>
          <w:szCs w:val="20"/>
        </w:rPr>
        <w:t>, фонового цвета и прочее)</w:t>
      </w:r>
    </w:p>
    <w:p w14:paraId="4E4B674C" w14:textId="22C948AB" w:rsidR="00F44591" w:rsidRPr="00F44591" w:rsidRDefault="00F44591" w:rsidP="00F44591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44591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F44591" w:rsidRPr="00F44591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E2BA" w14:textId="77777777" w:rsidR="00DA6748" w:rsidRDefault="00DA6748">
      <w:r>
        <w:separator/>
      </w:r>
    </w:p>
    <w:p w14:paraId="07D3C028" w14:textId="77777777" w:rsidR="00DA6748" w:rsidRDefault="00DA6748"/>
  </w:endnote>
  <w:endnote w:type="continuationSeparator" w:id="0">
    <w:p w14:paraId="71E0C169" w14:textId="77777777" w:rsidR="00DA6748" w:rsidRDefault="00DA6748">
      <w:r>
        <w:continuationSeparator/>
      </w:r>
    </w:p>
    <w:p w14:paraId="5668E08A" w14:textId="77777777" w:rsidR="00DA6748" w:rsidRDefault="00DA6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D8E9" w14:textId="77777777" w:rsidR="00DA6748" w:rsidRDefault="00DA6748">
      <w:r>
        <w:separator/>
      </w:r>
    </w:p>
    <w:p w14:paraId="515A6060" w14:textId="77777777" w:rsidR="00DA6748" w:rsidRDefault="00DA6748"/>
  </w:footnote>
  <w:footnote w:type="continuationSeparator" w:id="0">
    <w:p w14:paraId="369F779A" w14:textId="77777777" w:rsidR="00DA6748" w:rsidRDefault="00DA6748">
      <w:r>
        <w:continuationSeparator/>
      </w:r>
    </w:p>
    <w:p w14:paraId="1EBC2EEE" w14:textId="77777777" w:rsidR="00DA6748" w:rsidRDefault="00DA67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2"/>
  </w:num>
  <w:num w:numId="5">
    <w:abstractNumId w:val="33"/>
  </w:num>
  <w:num w:numId="6">
    <w:abstractNumId w:val="8"/>
  </w:num>
  <w:num w:numId="7">
    <w:abstractNumId w:val="3"/>
  </w:num>
  <w:num w:numId="8">
    <w:abstractNumId w:val="16"/>
  </w:num>
  <w:num w:numId="9">
    <w:abstractNumId w:val="6"/>
  </w:num>
  <w:num w:numId="10">
    <w:abstractNumId w:val="21"/>
  </w:num>
  <w:num w:numId="11">
    <w:abstractNumId w:val="7"/>
  </w:num>
  <w:num w:numId="12">
    <w:abstractNumId w:val="9"/>
  </w:num>
  <w:num w:numId="13">
    <w:abstractNumId w:val="30"/>
  </w:num>
  <w:num w:numId="14">
    <w:abstractNumId w:val="26"/>
  </w:num>
  <w:num w:numId="15">
    <w:abstractNumId w:val="14"/>
  </w:num>
  <w:num w:numId="16">
    <w:abstractNumId w:val="18"/>
  </w:num>
  <w:num w:numId="17">
    <w:abstractNumId w:val="4"/>
  </w:num>
  <w:num w:numId="18">
    <w:abstractNumId w:val="31"/>
  </w:num>
  <w:num w:numId="19">
    <w:abstractNumId w:val="20"/>
  </w:num>
  <w:num w:numId="20">
    <w:abstractNumId w:val="23"/>
  </w:num>
  <w:num w:numId="21">
    <w:abstractNumId w:val="37"/>
  </w:num>
  <w:num w:numId="22">
    <w:abstractNumId w:val="11"/>
  </w:num>
  <w:num w:numId="23">
    <w:abstractNumId w:val="38"/>
  </w:num>
  <w:num w:numId="24">
    <w:abstractNumId w:val="29"/>
  </w:num>
  <w:num w:numId="25">
    <w:abstractNumId w:val="24"/>
  </w:num>
  <w:num w:numId="26">
    <w:abstractNumId w:val="36"/>
  </w:num>
  <w:num w:numId="27">
    <w:abstractNumId w:val="19"/>
  </w:num>
  <w:num w:numId="28">
    <w:abstractNumId w:val="34"/>
  </w:num>
  <w:num w:numId="29">
    <w:abstractNumId w:val="35"/>
  </w:num>
  <w:num w:numId="30">
    <w:abstractNumId w:val="27"/>
  </w:num>
  <w:num w:numId="31">
    <w:abstractNumId w:val="28"/>
  </w:num>
  <w:num w:numId="32">
    <w:abstractNumId w:val="5"/>
  </w:num>
  <w:num w:numId="33">
    <w:abstractNumId w:val="13"/>
  </w:num>
  <w:num w:numId="34">
    <w:abstractNumId w:val="17"/>
  </w:num>
  <w:num w:numId="35">
    <w:abstractNumId w:val="15"/>
  </w:num>
  <w:num w:numId="36">
    <w:abstractNumId w:val="10"/>
  </w:num>
  <w:num w:numId="37">
    <w:abstractNumId w:val="22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A3F6C"/>
    <w:rsid w:val="001B7998"/>
    <w:rsid w:val="0021120C"/>
    <w:rsid w:val="00224045"/>
    <w:rsid w:val="00241F4B"/>
    <w:rsid w:val="00296A0E"/>
    <w:rsid w:val="0036337E"/>
    <w:rsid w:val="00367844"/>
    <w:rsid w:val="003B0C06"/>
    <w:rsid w:val="003F3247"/>
    <w:rsid w:val="00474519"/>
    <w:rsid w:val="00526710"/>
    <w:rsid w:val="005C2EEF"/>
    <w:rsid w:val="005C5A7A"/>
    <w:rsid w:val="005F5EDC"/>
    <w:rsid w:val="00612520"/>
    <w:rsid w:val="00645C70"/>
    <w:rsid w:val="006A2F3F"/>
    <w:rsid w:val="00781D38"/>
    <w:rsid w:val="008278E3"/>
    <w:rsid w:val="00897C35"/>
    <w:rsid w:val="008A1B57"/>
    <w:rsid w:val="0096678E"/>
    <w:rsid w:val="0097438A"/>
    <w:rsid w:val="009D5F76"/>
    <w:rsid w:val="00A56491"/>
    <w:rsid w:val="00A705DD"/>
    <w:rsid w:val="00AB3343"/>
    <w:rsid w:val="00B75A91"/>
    <w:rsid w:val="00B77432"/>
    <w:rsid w:val="00BD0F02"/>
    <w:rsid w:val="00C04F8F"/>
    <w:rsid w:val="00C12BFD"/>
    <w:rsid w:val="00C4116E"/>
    <w:rsid w:val="00C60062"/>
    <w:rsid w:val="00C669C7"/>
    <w:rsid w:val="00D27D5C"/>
    <w:rsid w:val="00D45862"/>
    <w:rsid w:val="00DA6748"/>
    <w:rsid w:val="00DB77C6"/>
    <w:rsid w:val="00DC78CB"/>
    <w:rsid w:val="00DD0755"/>
    <w:rsid w:val="00E06249"/>
    <w:rsid w:val="00E141E5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B2ED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64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34</cp:revision>
  <dcterms:created xsi:type="dcterms:W3CDTF">2023-12-23T06:40:00Z</dcterms:created>
  <dcterms:modified xsi:type="dcterms:W3CDTF">2023-12-23T10:57:00Z</dcterms:modified>
</cp:coreProperties>
</file>