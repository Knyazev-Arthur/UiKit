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4ED5ADB1" w:rsidR="00E06249" w:rsidRPr="00B01FEF" w:rsidRDefault="003C0B01" w:rsidP="00B01FEF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r w:rsidRPr="00B01FEF">
        <w:rPr>
          <w:rFonts w:ascii="Calibri" w:hAnsi="Calibri" w:cs="Calibri"/>
          <w:b/>
          <w:bCs/>
          <w:color w:val="000000" w:themeColor="text1"/>
          <w:szCs w:val="40"/>
        </w:rPr>
        <w:t>UICollectionViewLayout</w:t>
      </w:r>
    </w:p>
    <w:p w14:paraId="694328C5" w14:textId="5F5409C4" w:rsidR="00A56491" w:rsidRPr="00B01FEF" w:rsidRDefault="00A56491" w:rsidP="00B01FEF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E3AF884" w14:textId="77777777" w:rsidR="00A4519D" w:rsidRPr="00A4519D" w:rsidRDefault="00A4519D" w:rsidP="00A4519D">
      <w:pPr>
        <w:tabs>
          <w:tab w:val="left" w:pos="4459"/>
        </w:tabs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b/>
          <w:bCs/>
          <w:sz w:val="20"/>
          <w:szCs w:val="20"/>
        </w:rPr>
        <w:t>UICollectionViewLayout</w:t>
      </w:r>
      <w:r w:rsidRPr="00A4519D">
        <w:rPr>
          <w:rFonts w:ascii="Calibri" w:hAnsi="Calibri" w:cs="Calibri"/>
          <w:sz w:val="20"/>
          <w:szCs w:val="20"/>
        </w:rPr>
        <w:t xml:space="preserve"> - базовый класс, используемый для создания пользовательских макетов в UICollectionView. Он определяет распределение и внешний вид элементов в коллекции.</w:t>
      </w:r>
    </w:p>
    <w:p w14:paraId="075CA15F" w14:textId="77777777" w:rsidR="00A4519D" w:rsidRPr="00A4519D" w:rsidRDefault="00A4519D" w:rsidP="00A4519D">
      <w:pPr>
        <w:tabs>
          <w:tab w:val="left" w:pos="4459"/>
        </w:tabs>
        <w:rPr>
          <w:rFonts w:ascii="Calibri" w:hAnsi="Calibri" w:cs="Calibri"/>
          <w:sz w:val="20"/>
          <w:szCs w:val="20"/>
        </w:rPr>
      </w:pPr>
    </w:p>
    <w:p w14:paraId="07A75C95" w14:textId="555E3EFE" w:rsidR="00A4519D" w:rsidRPr="00A4519D" w:rsidRDefault="00A4519D" w:rsidP="00A4519D">
      <w:pPr>
        <w:rPr>
          <w:rFonts w:ascii="Calibri" w:hAnsi="Calibri" w:cs="Calibri"/>
          <w:b/>
          <w:bCs/>
          <w:sz w:val="20"/>
          <w:szCs w:val="20"/>
        </w:rPr>
      </w:pPr>
      <w:r w:rsidRPr="00A4519D">
        <w:rPr>
          <w:rFonts w:ascii="Calibri" w:hAnsi="Calibri" w:cs="Calibri"/>
          <w:b/>
          <w:bCs/>
          <w:sz w:val="20"/>
          <w:szCs w:val="20"/>
        </w:rPr>
        <w:t>Основные аспекты</w:t>
      </w:r>
    </w:p>
    <w:p w14:paraId="3A9773E8" w14:textId="6D414640" w:rsidR="00A4519D" w:rsidRPr="00A4519D" w:rsidRDefault="00A4519D" w:rsidP="00A4519D">
      <w:pPr>
        <w:pStyle w:val="afb"/>
        <w:numPr>
          <w:ilvl w:val="0"/>
          <w:numId w:val="43"/>
        </w:numPr>
        <w:ind w:left="0" w:firstLine="0"/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sz w:val="20"/>
          <w:szCs w:val="20"/>
        </w:rPr>
        <w:t>Абстрактный класс: UICollectionViewLayout является абстрактным классом, который вы должны подклассировать для создания собственного макета.</w:t>
      </w:r>
    </w:p>
    <w:p w14:paraId="5F465276" w14:textId="18B858F7" w:rsidR="00A4519D" w:rsidRPr="00A4519D" w:rsidRDefault="00A4519D" w:rsidP="00A4519D">
      <w:pPr>
        <w:pStyle w:val="afb"/>
        <w:numPr>
          <w:ilvl w:val="0"/>
          <w:numId w:val="43"/>
        </w:numPr>
        <w:ind w:left="0" w:firstLine="0"/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sz w:val="20"/>
          <w:szCs w:val="20"/>
        </w:rPr>
        <w:t>Методы для управления макетом: Вы переопределяете различные методы этого класса, чтобы управлять распределением элементов внутри коллекции.</w:t>
      </w:r>
    </w:p>
    <w:p w14:paraId="27D66823" w14:textId="65DFC4E5" w:rsidR="00A4519D" w:rsidRPr="00A4519D" w:rsidRDefault="00A4519D" w:rsidP="00A4519D">
      <w:pPr>
        <w:pStyle w:val="afb"/>
        <w:numPr>
          <w:ilvl w:val="0"/>
          <w:numId w:val="43"/>
        </w:numPr>
        <w:ind w:left="0" w:firstLine="0"/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sz w:val="20"/>
          <w:szCs w:val="20"/>
        </w:rPr>
        <w:t>Подготовка макета (prepare()): Этот метод вызывается перед тем, как макет будет применен к коллекции. Здесь вы можете выполнить подготовительные расчеты или настройки для элементов.</w:t>
      </w:r>
    </w:p>
    <w:p w14:paraId="6765D670" w14:textId="3B3DE415" w:rsidR="00A4519D" w:rsidRPr="00A4519D" w:rsidRDefault="00A4519D" w:rsidP="00A4519D">
      <w:pPr>
        <w:pStyle w:val="afb"/>
        <w:numPr>
          <w:ilvl w:val="0"/>
          <w:numId w:val="43"/>
        </w:numPr>
        <w:ind w:left="0" w:firstLine="0"/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sz w:val="20"/>
          <w:szCs w:val="20"/>
        </w:rPr>
        <w:t>Определение размера содержимого (collectionViewContentSize()): Этот метод должен быть переопределен, чтобы вернуть общий размер содержимого вашей коллекции. Он влияет на прокрутку.</w:t>
      </w:r>
    </w:p>
    <w:p w14:paraId="48E06AB7" w14:textId="41C94366" w:rsidR="00A4519D" w:rsidRPr="00A4519D" w:rsidRDefault="00A4519D" w:rsidP="00A4519D">
      <w:pPr>
        <w:pStyle w:val="afb"/>
        <w:numPr>
          <w:ilvl w:val="0"/>
          <w:numId w:val="43"/>
        </w:numPr>
        <w:ind w:left="0" w:firstLine="0"/>
        <w:rPr>
          <w:rFonts w:ascii="Calibri" w:hAnsi="Calibri" w:cs="Calibri"/>
          <w:sz w:val="20"/>
          <w:szCs w:val="20"/>
        </w:rPr>
      </w:pPr>
      <w:r w:rsidRPr="00A4519D">
        <w:rPr>
          <w:rFonts w:ascii="Calibri" w:hAnsi="Calibri" w:cs="Calibri"/>
          <w:sz w:val="20"/>
          <w:szCs w:val="20"/>
        </w:rPr>
        <w:t>Атрибуты элементов (layoutAttributesForElements(in:) и layoutAttributesForItem(at:)): Эти методы возвращают атрибуты макета для элементов в заданной области или для конкретного индекса соответственно.</w:t>
      </w:r>
    </w:p>
    <w:p w14:paraId="69314687" w14:textId="77777777" w:rsidR="00A4519D" w:rsidRDefault="00A4519D" w:rsidP="00B01FEF">
      <w:pPr>
        <w:tabs>
          <w:tab w:val="left" w:pos="4459"/>
        </w:tabs>
        <w:rPr>
          <w:rFonts w:ascii="Calibri" w:hAnsi="Calibri" w:cs="Calibri"/>
          <w:sz w:val="20"/>
          <w:szCs w:val="20"/>
        </w:rPr>
      </w:pPr>
    </w:p>
    <w:p w14:paraId="1212E392" w14:textId="77777777" w:rsidR="00A4519D" w:rsidRDefault="00A4519D" w:rsidP="00B01FEF">
      <w:pPr>
        <w:tabs>
          <w:tab w:val="left" w:pos="4459"/>
        </w:tabs>
        <w:rPr>
          <w:rFonts w:ascii="Calibri" w:hAnsi="Calibri" w:cs="Calibri"/>
          <w:sz w:val="20"/>
          <w:szCs w:val="20"/>
        </w:rPr>
      </w:pPr>
    </w:p>
    <w:p w14:paraId="49C60540" w14:textId="1BA37583" w:rsidR="00B01FEF" w:rsidRPr="00B01FEF" w:rsidRDefault="00B01FEF" w:rsidP="00B01FEF">
      <w:pPr>
        <w:tabs>
          <w:tab w:val="left" w:pos="4459"/>
        </w:tabs>
        <w:rPr>
          <w:rFonts w:ascii="Calibri" w:hAnsi="Calibri" w:cs="Calibri"/>
          <w:sz w:val="20"/>
          <w:szCs w:val="20"/>
          <w:lang w:val="en-US"/>
        </w:rPr>
      </w:pPr>
      <w:r w:rsidRPr="00A4519D">
        <w:rPr>
          <w:rFonts w:ascii="Calibri" w:hAnsi="Calibri" w:cs="Calibri"/>
          <w:b/>
          <w:bCs/>
          <w:sz w:val="20"/>
          <w:szCs w:val="20"/>
        </w:rPr>
        <w:t>Пример</w:t>
      </w:r>
      <w:r w:rsidRPr="00A4519D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A4519D">
        <w:rPr>
          <w:rFonts w:ascii="Calibri" w:hAnsi="Calibri" w:cs="Calibri"/>
          <w:b/>
          <w:bCs/>
          <w:sz w:val="20"/>
          <w:szCs w:val="20"/>
        </w:rPr>
        <w:t>реализации</w:t>
      </w:r>
      <w:r w:rsidRPr="00A4519D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A4519D">
        <w:rPr>
          <w:rFonts w:ascii="Calibri" w:hAnsi="Calibri" w:cs="Calibri"/>
          <w:b/>
          <w:bCs/>
          <w:sz w:val="20"/>
          <w:szCs w:val="20"/>
        </w:rPr>
        <w:t>программно</w:t>
      </w:r>
    </w:p>
    <w:p w14:paraId="560F1E01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override</w:t>
      </w:r>
      <w:r w:rsidRPr="00B01FEF">
        <w:rPr>
          <w:rFonts w:ascii="Calibri" w:hAnsi="Calibri" w:cs="Calibri"/>
          <w:sz w:val="20"/>
          <w:szCs w:val="20"/>
        </w:rPr>
        <w:t xml:space="preserve"> </w:t>
      </w:r>
      <w:r w:rsidRPr="00B01FEF">
        <w:rPr>
          <w:rFonts w:ascii="Calibri" w:hAnsi="Calibri" w:cs="Calibri"/>
          <w:sz w:val="20"/>
          <w:szCs w:val="20"/>
          <w:lang w:val="en-US"/>
        </w:rPr>
        <w:t>func</w:t>
      </w:r>
      <w:r w:rsidRPr="00B01FEF">
        <w:rPr>
          <w:rFonts w:ascii="Calibri" w:hAnsi="Calibri" w:cs="Calibri"/>
          <w:sz w:val="20"/>
          <w:szCs w:val="20"/>
        </w:rPr>
        <w:t xml:space="preserve"> </w:t>
      </w:r>
      <w:r w:rsidRPr="00B01FEF">
        <w:rPr>
          <w:rFonts w:ascii="Calibri" w:hAnsi="Calibri" w:cs="Calibri"/>
          <w:sz w:val="20"/>
          <w:szCs w:val="20"/>
          <w:lang w:val="en-US"/>
        </w:rPr>
        <w:t>prepare</w:t>
      </w:r>
      <w:r w:rsidRPr="00B01FEF">
        <w:rPr>
          <w:rFonts w:ascii="Calibri" w:hAnsi="Calibri" w:cs="Calibri"/>
          <w:sz w:val="20"/>
          <w:szCs w:val="20"/>
        </w:rPr>
        <w:t>() {</w:t>
      </w:r>
    </w:p>
    <w:p w14:paraId="1CFEF56A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</w:rPr>
        <w:t>// Подготовка макета (расчет атрибутов элементов и т.д.)</w:t>
      </w:r>
    </w:p>
    <w:p w14:paraId="7C19B04E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</w:rPr>
        <w:t>}</w:t>
      </w:r>
    </w:p>
    <w:p w14:paraId="008DA783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</w:rPr>
      </w:pPr>
    </w:p>
    <w:p w14:paraId="555FF3C7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override</w:t>
      </w:r>
      <w:r w:rsidRPr="00B01FEF">
        <w:rPr>
          <w:rFonts w:ascii="Calibri" w:hAnsi="Calibri" w:cs="Calibri"/>
          <w:sz w:val="20"/>
          <w:szCs w:val="20"/>
        </w:rPr>
        <w:t xml:space="preserve"> </w:t>
      </w:r>
      <w:r w:rsidRPr="00B01FEF">
        <w:rPr>
          <w:rFonts w:ascii="Calibri" w:hAnsi="Calibri" w:cs="Calibri"/>
          <w:sz w:val="20"/>
          <w:szCs w:val="20"/>
          <w:lang w:val="en-US"/>
        </w:rPr>
        <w:t>func</w:t>
      </w:r>
      <w:r w:rsidRPr="00B01FEF">
        <w:rPr>
          <w:rFonts w:ascii="Calibri" w:hAnsi="Calibri" w:cs="Calibri"/>
          <w:sz w:val="20"/>
          <w:szCs w:val="20"/>
        </w:rPr>
        <w:t xml:space="preserve"> </w:t>
      </w:r>
      <w:r w:rsidRPr="00B01FEF">
        <w:rPr>
          <w:rFonts w:ascii="Calibri" w:hAnsi="Calibri" w:cs="Calibri"/>
          <w:sz w:val="20"/>
          <w:szCs w:val="20"/>
          <w:lang w:val="en-US"/>
        </w:rPr>
        <w:t>collectionViewContentSize</w:t>
      </w:r>
      <w:r w:rsidRPr="00B01FEF">
        <w:rPr>
          <w:rFonts w:ascii="Calibri" w:hAnsi="Calibri" w:cs="Calibri"/>
          <w:sz w:val="20"/>
          <w:szCs w:val="20"/>
        </w:rPr>
        <w:t xml:space="preserve">() -&gt; </w:t>
      </w:r>
      <w:r w:rsidRPr="00B01FEF">
        <w:rPr>
          <w:rFonts w:ascii="Calibri" w:hAnsi="Calibri" w:cs="Calibri"/>
          <w:sz w:val="20"/>
          <w:szCs w:val="20"/>
          <w:lang w:val="en-US"/>
        </w:rPr>
        <w:t>CGSize</w:t>
      </w:r>
      <w:r w:rsidRPr="00B01FEF">
        <w:rPr>
          <w:rFonts w:ascii="Calibri" w:hAnsi="Calibri" w:cs="Calibri"/>
          <w:sz w:val="20"/>
          <w:szCs w:val="20"/>
        </w:rPr>
        <w:t xml:space="preserve"> {</w:t>
      </w:r>
    </w:p>
    <w:p w14:paraId="5D17F30F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</w:rPr>
        <w:t>// Рассчитываем и возвращаем размер всего содержимого коллекции</w:t>
      </w:r>
    </w:p>
    <w:p w14:paraId="7AD45C9D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return</w:t>
      </w:r>
      <w:r w:rsidRPr="00B01FEF">
        <w:rPr>
          <w:rFonts w:ascii="Calibri" w:hAnsi="Calibri" w:cs="Calibri"/>
          <w:sz w:val="20"/>
          <w:szCs w:val="20"/>
        </w:rPr>
        <w:t xml:space="preserve"> </w:t>
      </w:r>
      <w:r w:rsidRPr="00B01FEF">
        <w:rPr>
          <w:rFonts w:ascii="Calibri" w:hAnsi="Calibri" w:cs="Calibri"/>
          <w:sz w:val="20"/>
          <w:szCs w:val="20"/>
          <w:lang w:val="en-US"/>
        </w:rPr>
        <w:t>CGSize</w:t>
      </w:r>
      <w:r w:rsidRPr="00B01FEF">
        <w:rPr>
          <w:rFonts w:ascii="Calibri" w:hAnsi="Calibri" w:cs="Calibri"/>
          <w:sz w:val="20"/>
          <w:szCs w:val="20"/>
        </w:rPr>
        <w:t>(</w:t>
      </w:r>
      <w:r w:rsidRPr="00B01FEF">
        <w:rPr>
          <w:rFonts w:ascii="Calibri" w:hAnsi="Calibri" w:cs="Calibri"/>
          <w:sz w:val="20"/>
          <w:szCs w:val="20"/>
          <w:lang w:val="en-US"/>
        </w:rPr>
        <w:t>width</w:t>
      </w:r>
      <w:r w:rsidRPr="00B01FEF">
        <w:rPr>
          <w:rFonts w:ascii="Calibri" w:hAnsi="Calibri" w:cs="Calibri"/>
          <w:sz w:val="20"/>
          <w:szCs w:val="20"/>
        </w:rPr>
        <w:t xml:space="preserve">: /* ваша ширина */, </w:t>
      </w:r>
      <w:r w:rsidRPr="00B01FEF">
        <w:rPr>
          <w:rFonts w:ascii="Calibri" w:hAnsi="Calibri" w:cs="Calibri"/>
          <w:sz w:val="20"/>
          <w:szCs w:val="20"/>
          <w:lang w:val="en-US"/>
        </w:rPr>
        <w:t>height</w:t>
      </w:r>
      <w:r w:rsidRPr="00B01FEF">
        <w:rPr>
          <w:rFonts w:ascii="Calibri" w:hAnsi="Calibri" w:cs="Calibri"/>
          <w:sz w:val="20"/>
          <w:szCs w:val="20"/>
        </w:rPr>
        <w:t>: /* ваша высота */)</w:t>
      </w:r>
    </w:p>
    <w:p w14:paraId="3FF1EEE4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  <w:lang w:val="en-US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}</w:t>
      </w:r>
    </w:p>
    <w:p w14:paraId="3F668468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  <w:lang w:val="en-US"/>
        </w:rPr>
      </w:pPr>
    </w:p>
    <w:p w14:paraId="5AF272FB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 xml:space="preserve">override func layoutAttributesForElements(in rect: CGRect) -&gt; [UICollectionViewLayoutAttributes]? </w:t>
      </w:r>
      <w:r w:rsidRPr="00B01FEF">
        <w:rPr>
          <w:rFonts w:ascii="Calibri" w:hAnsi="Calibri" w:cs="Calibri"/>
          <w:sz w:val="20"/>
          <w:szCs w:val="20"/>
        </w:rPr>
        <w:t>{</w:t>
      </w:r>
    </w:p>
    <w:p w14:paraId="2231E1ED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</w:rPr>
        <w:t>// Возвращаем атрибуты макета для элементов в заданной области</w:t>
      </w:r>
    </w:p>
    <w:p w14:paraId="6EB4F34C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return</w:t>
      </w:r>
      <w:r w:rsidRPr="00B01FEF">
        <w:rPr>
          <w:rFonts w:ascii="Calibri" w:hAnsi="Calibri" w:cs="Calibri"/>
          <w:sz w:val="20"/>
          <w:szCs w:val="20"/>
        </w:rPr>
        <w:t xml:space="preserve"> /* массив атрибутов элементов */</w:t>
      </w:r>
    </w:p>
    <w:p w14:paraId="2EE69F46" w14:textId="77777777" w:rsidR="00B01FEF" w:rsidRPr="00B01FEF" w:rsidRDefault="00B01FEF" w:rsidP="00B01FEF">
      <w:pPr>
        <w:rPr>
          <w:rFonts w:ascii="Calibri" w:hAnsi="Calibri" w:cs="Calibri"/>
          <w:sz w:val="20"/>
          <w:szCs w:val="20"/>
          <w:lang w:val="en-US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}</w:t>
      </w:r>
    </w:p>
    <w:p w14:paraId="60791339" w14:textId="77777777" w:rsidR="00B01FEF" w:rsidRPr="00B01FEF" w:rsidRDefault="00B01FEF" w:rsidP="00B01FEF">
      <w:pPr>
        <w:tabs>
          <w:tab w:val="left" w:pos="4459"/>
        </w:tabs>
        <w:rPr>
          <w:rFonts w:ascii="Calibri" w:hAnsi="Calibri" w:cs="Calibri"/>
          <w:sz w:val="20"/>
          <w:szCs w:val="20"/>
          <w:lang w:val="en-US"/>
        </w:rPr>
      </w:pPr>
    </w:p>
    <w:p w14:paraId="3D2BBFBE" w14:textId="77777777" w:rsidR="00B01FEF" w:rsidRDefault="00B01FEF" w:rsidP="00B01FEF">
      <w:pPr>
        <w:tabs>
          <w:tab w:val="left" w:pos="4459"/>
        </w:tabs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 xml:space="preserve">override func layoutAttributesForItem(at indexPath: IndexPath) -&gt; UICollectionViewLayoutAttributes? </w:t>
      </w:r>
      <w:r w:rsidRPr="00B01FEF">
        <w:rPr>
          <w:rFonts w:ascii="Calibri" w:hAnsi="Calibri" w:cs="Calibri"/>
          <w:sz w:val="20"/>
          <w:szCs w:val="20"/>
        </w:rPr>
        <w:t>{</w:t>
      </w:r>
    </w:p>
    <w:p w14:paraId="71EF3C53" w14:textId="6DAAA89F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</w:rPr>
        <w:t>// Возвращаем атрибуты макета для элемента по указанному индексу</w:t>
      </w:r>
    </w:p>
    <w:p w14:paraId="01EA33E4" w14:textId="77777777" w:rsidR="00B01FEF" w:rsidRPr="00B01FEF" w:rsidRDefault="00B01FEF" w:rsidP="00B01FEF">
      <w:pPr>
        <w:ind w:firstLine="720"/>
        <w:rPr>
          <w:rFonts w:ascii="Calibri" w:hAnsi="Calibri" w:cs="Calibri"/>
          <w:sz w:val="20"/>
          <w:szCs w:val="20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return</w:t>
      </w:r>
      <w:r w:rsidRPr="00B01FEF">
        <w:rPr>
          <w:rFonts w:ascii="Calibri" w:hAnsi="Calibri" w:cs="Calibri"/>
          <w:sz w:val="20"/>
          <w:szCs w:val="20"/>
        </w:rPr>
        <w:t xml:space="preserve"> /* атрибуты элемента */</w:t>
      </w:r>
    </w:p>
    <w:p w14:paraId="6489EADA" w14:textId="10D56F7F" w:rsidR="00B01FEF" w:rsidRPr="00B01FEF" w:rsidRDefault="00B01FEF" w:rsidP="00B01FEF">
      <w:pPr>
        <w:tabs>
          <w:tab w:val="left" w:pos="4459"/>
        </w:tabs>
        <w:rPr>
          <w:rFonts w:ascii="Calibri" w:hAnsi="Calibri" w:cs="Calibri"/>
          <w:sz w:val="20"/>
          <w:szCs w:val="20"/>
          <w:lang w:val="en-US"/>
        </w:rPr>
      </w:pPr>
      <w:r w:rsidRPr="00B01FEF">
        <w:rPr>
          <w:rFonts w:ascii="Calibri" w:hAnsi="Calibri" w:cs="Calibri"/>
          <w:sz w:val="20"/>
          <w:szCs w:val="20"/>
          <w:lang w:val="en-US"/>
        </w:rPr>
        <w:t>}</w:t>
      </w:r>
    </w:p>
    <w:sectPr w:rsidR="00B01FEF" w:rsidRPr="00B01FEF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BEC0" w14:textId="77777777" w:rsidR="007822C7" w:rsidRDefault="007822C7">
      <w:r>
        <w:separator/>
      </w:r>
    </w:p>
    <w:p w14:paraId="33E1B76C" w14:textId="77777777" w:rsidR="007822C7" w:rsidRDefault="007822C7"/>
  </w:endnote>
  <w:endnote w:type="continuationSeparator" w:id="0">
    <w:p w14:paraId="2D5F7D69" w14:textId="77777777" w:rsidR="007822C7" w:rsidRDefault="007822C7">
      <w:r>
        <w:continuationSeparator/>
      </w:r>
    </w:p>
    <w:p w14:paraId="435AFFE2" w14:textId="77777777" w:rsidR="007822C7" w:rsidRDefault="00782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F53F" w14:textId="77777777" w:rsidR="007822C7" w:rsidRDefault="007822C7">
      <w:r>
        <w:separator/>
      </w:r>
    </w:p>
    <w:p w14:paraId="0DA2601C" w14:textId="77777777" w:rsidR="007822C7" w:rsidRDefault="007822C7"/>
  </w:footnote>
  <w:footnote w:type="continuationSeparator" w:id="0">
    <w:p w14:paraId="28C0D62D" w14:textId="77777777" w:rsidR="007822C7" w:rsidRDefault="007822C7">
      <w:r>
        <w:continuationSeparator/>
      </w:r>
    </w:p>
    <w:p w14:paraId="08E53D64" w14:textId="77777777" w:rsidR="007822C7" w:rsidRDefault="007822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556FA5"/>
    <w:multiLevelType w:val="multilevel"/>
    <w:tmpl w:val="CA8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E7305"/>
    <w:multiLevelType w:val="hybridMultilevel"/>
    <w:tmpl w:val="9C8650EA"/>
    <w:lvl w:ilvl="0" w:tplc="DDE2C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6431C7"/>
    <w:multiLevelType w:val="hybridMultilevel"/>
    <w:tmpl w:val="F85E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A8F70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5"/>
  </w:num>
  <w:num w:numId="5">
    <w:abstractNumId w:val="36"/>
  </w:num>
  <w:num w:numId="6">
    <w:abstractNumId w:val="8"/>
  </w:num>
  <w:num w:numId="7">
    <w:abstractNumId w:val="3"/>
  </w:num>
  <w:num w:numId="8">
    <w:abstractNumId w:val="17"/>
  </w:num>
  <w:num w:numId="9">
    <w:abstractNumId w:val="6"/>
  </w:num>
  <w:num w:numId="10">
    <w:abstractNumId w:val="22"/>
  </w:num>
  <w:num w:numId="11">
    <w:abstractNumId w:val="7"/>
  </w:num>
  <w:num w:numId="12">
    <w:abstractNumId w:val="9"/>
  </w:num>
  <w:num w:numId="13">
    <w:abstractNumId w:val="33"/>
  </w:num>
  <w:num w:numId="14">
    <w:abstractNumId w:val="29"/>
  </w:num>
  <w:num w:numId="15">
    <w:abstractNumId w:val="15"/>
  </w:num>
  <w:num w:numId="16">
    <w:abstractNumId w:val="19"/>
  </w:num>
  <w:num w:numId="17">
    <w:abstractNumId w:val="4"/>
  </w:num>
  <w:num w:numId="18">
    <w:abstractNumId w:val="34"/>
  </w:num>
  <w:num w:numId="19">
    <w:abstractNumId w:val="21"/>
  </w:num>
  <w:num w:numId="20">
    <w:abstractNumId w:val="24"/>
  </w:num>
  <w:num w:numId="21">
    <w:abstractNumId w:val="41"/>
  </w:num>
  <w:num w:numId="22">
    <w:abstractNumId w:val="12"/>
  </w:num>
  <w:num w:numId="23">
    <w:abstractNumId w:val="42"/>
  </w:num>
  <w:num w:numId="24">
    <w:abstractNumId w:val="32"/>
  </w:num>
  <w:num w:numId="25">
    <w:abstractNumId w:val="25"/>
  </w:num>
  <w:num w:numId="26">
    <w:abstractNumId w:val="40"/>
  </w:num>
  <w:num w:numId="27">
    <w:abstractNumId w:val="20"/>
  </w:num>
  <w:num w:numId="28">
    <w:abstractNumId w:val="37"/>
  </w:num>
  <w:num w:numId="29">
    <w:abstractNumId w:val="39"/>
  </w:num>
  <w:num w:numId="30">
    <w:abstractNumId w:val="30"/>
  </w:num>
  <w:num w:numId="31">
    <w:abstractNumId w:val="31"/>
  </w:num>
  <w:num w:numId="32">
    <w:abstractNumId w:val="5"/>
  </w:num>
  <w:num w:numId="33">
    <w:abstractNumId w:val="14"/>
  </w:num>
  <w:num w:numId="34">
    <w:abstractNumId w:val="18"/>
  </w:num>
  <w:num w:numId="35">
    <w:abstractNumId w:val="16"/>
  </w:num>
  <w:num w:numId="36">
    <w:abstractNumId w:val="10"/>
  </w:num>
  <w:num w:numId="37">
    <w:abstractNumId w:val="23"/>
  </w:num>
  <w:num w:numId="38">
    <w:abstractNumId w:val="27"/>
  </w:num>
  <w:num w:numId="39">
    <w:abstractNumId w:val="2"/>
  </w:num>
  <w:num w:numId="40">
    <w:abstractNumId w:val="11"/>
  </w:num>
  <w:num w:numId="41">
    <w:abstractNumId w:val="26"/>
  </w:num>
  <w:num w:numId="42">
    <w:abstractNumId w:val="38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A3F6C"/>
    <w:rsid w:val="001B7998"/>
    <w:rsid w:val="0021120C"/>
    <w:rsid w:val="00224045"/>
    <w:rsid w:val="00241F4B"/>
    <w:rsid w:val="00296A0E"/>
    <w:rsid w:val="0036337E"/>
    <w:rsid w:val="00367844"/>
    <w:rsid w:val="003B0C06"/>
    <w:rsid w:val="003C0B01"/>
    <w:rsid w:val="003F3247"/>
    <w:rsid w:val="00474519"/>
    <w:rsid w:val="004B561D"/>
    <w:rsid w:val="00526710"/>
    <w:rsid w:val="005C2EEF"/>
    <w:rsid w:val="005C5A7A"/>
    <w:rsid w:val="005F5EDC"/>
    <w:rsid w:val="00612520"/>
    <w:rsid w:val="006169D7"/>
    <w:rsid w:val="00645C70"/>
    <w:rsid w:val="006A2F3F"/>
    <w:rsid w:val="00781D38"/>
    <w:rsid w:val="007822C7"/>
    <w:rsid w:val="008278E3"/>
    <w:rsid w:val="00897C35"/>
    <w:rsid w:val="008A1B57"/>
    <w:rsid w:val="0095481E"/>
    <w:rsid w:val="0096678E"/>
    <w:rsid w:val="0097438A"/>
    <w:rsid w:val="009D5F76"/>
    <w:rsid w:val="00A4519D"/>
    <w:rsid w:val="00A56491"/>
    <w:rsid w:val="00A705DD"/>
    <w:rsid w:val="00AB3343"/>
    <w:rsid w:val="00B01FEF"/>
    <w:rsid w:val="00B75A91"/>
    <w:rsid w:val="00B77432"/>
    <w:rsid w:val="00BD0F02"/>
    <w:rsid w:val="00C04F8F"/>
    <w:rsid w:val="00C12BFD"/>
    <w:rsid w:val="00C4116E"/>
    <w:rsid w:val="00C60062"/>
    <w:rsid w:val="00C669C7"/>
    <w:rsid w:val="00CC20D1"/>
    <w:rsid w:val="00D27D5C"/>
    <w:rsid w:val="00D45862"/>
    <w:rsid w:val="00D767A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2ED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72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38</cp:revision>
  <dcterms:created xsi:type="dcterms:W3CDTF">2023-12-23T06:40:00Z</dcterms:created>
  <dcterms:modified xsi:type="dcterms:W3CDTF">2024-02-12T06:58:00Z</dcterms:modified>
</cp:coreProperties>
</file>