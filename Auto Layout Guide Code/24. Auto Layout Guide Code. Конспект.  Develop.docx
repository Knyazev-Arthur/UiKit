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0A390CB2" w:rsidR="000A461E" w:rsidRPr="00B9179D" w:rsidRDefault="00B9179D" w:rsidP="005853E1">
      <w:pPr>
        <w:contextualSpacing/>
        <w:mirrorIndents/>
        <w:jc w:val="both"/>
        <w:rPr>
          <w:rFonts w:ascii="Calibri" w:hAnsi="Calibri" w:cs="Calibri"/>
          <w:b/>
          <w:bCs/>
          <w:color w:val="000000" w:themeColor="text1"/>
          <w:sz w:val="36"/>
          <w:szCs w:val="36"/>
          <w:shd w:val="clear" w:color="auto" w:fill="FFFFFF"/>
          <w:lang w:val="en-US"/>
        </w:rPr>
      </w:pPr>
      <w:r w:rsidRPr="00B9179D">
        <w:rPr>
          <w:rFonts w:ascii="Calibri" w:hAnsi="Calibri" w:cs="Calibri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Auto Layout Guide Code</w:t>
      </w:r>
    </w:p>
    <w:p w14:paraId="4BAC2E33" w14:textId="71BAAE9D" w:rsidR="0081445B" w:rsidRPr="00CF6B28" w:rsidRDefault="0081445B" w:rsidP="005853E1">
      <w:pPr>
        <w:pStyle w:val="afb"/>
        <w:ind w:left="0"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1E1DC107" w14:textId="704C38D8" w:rsidR="00DB0143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</w:pPr>
      <w:r w:rsidRPr="00D94940">
        <w:rPr>
          <w:rFonts w:ascii="Calibri" w:hAnsi="Calibri" w:cs="Calibri"/>
          <w:color w:val="000000" w:themeColor="text1"/>
          <w:u w:val="single"/>
          <w:shd w:val="clear" w:color="auto" w:fill="FFFFFF"/>
        </w:rPr>
        <w:t>Описание</w:t>
      </w:r>
    </w:p>
    <w:p w14:paraId="34436364" w14:textId="3BD13DD8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  <w:proofErr w:type="spellStart"/>
      <w:r w:rsidRPr="00D94940">
        <w:rPr>
          <w:rFonts w:ascii="Calibri" w:hAnsi="Calibri" w:cs="Calibri"/>
          <w:color w:val="000000" w:themeColor="text1"/>
          <w:shd w:val="clear" w:color="auto" w:fill="FFFFFF"/>
        </w:rPr>
        <w:t>Auto</w:t>
      </w:r>
      <w:proofErr w:type="spellEnd"/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94940">
        <w:rPr>
          <w:rFonts w:ascii="Calibri" w:hAnsi="Calibri" w:cs="Calibri"/>
          <w:color w:val="000000" w:themeColor="text1"/>
          <w:shd w:val="clear" w:color="auto" w:fill="FFFFFF"/>
        </w:rPr>
        <w:t>Layout</w:t>
      </w:r>
      <w:proofErr w:type="spellEnd"/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 - механизм, который автоматически управляет размещением элементов интерфейса в зависимости от различных условий и размеров экрана.</w:t>
      </w:r>
    </w:p>
    <w:p w14:paraId="3E2DE842" w14:textId="42861172" w:rsidR="00A02B17" w:rsidRDefault="00A02B17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2C580C85" w14:textId="77777777" w:rsidR="008E2CB1" w:rsidRPr="00D94940" w:rsidRDefault="008E2CB1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637D5850" w14:textId="1971A3E4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proofErr w:type="spellStart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Visual</w:t>
      </w:r>
      <w:proofErr w:type="spellEnd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Format</w:t>
      </w:r>
      <w:proofErr w:type="spellEnd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>Language</w:t>
      </w:r>
      <w:proofErr w:type="spellEnd"/>
      <w:r w:rsidRPr="00D94940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</w:p>
    <w:p w14:paraId="37A92DBB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p w14:paraId="0C0EB3C3" w14:textId="31B21F90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u w:val="single"/>
          <w:shd w:val="clear" w:color="auto" w:fill="FFFFFF"/>
          <w:lang w:val="en-US"/>
        </w:rPr>
      </w:pPr>
      <w:r w:rsidRPr="00D94940">
        <w:rPr>
          <w:rFonts w:ascii="Calibri" w:hAnsi="Calibri" w:cs="Calibri"/>
          <w:color w:val="000000" w:themeColor="text1"/>
          <w:u w:val="single"/>
          <w:shd w:val="clear" w:color="auto" w:fill="FFFFFF"/>
        </w:rPr>
        <w:t>Описание</w:t>
      </w:r>
    </w:p>
    <w:p w14:paraId="726A62F1" w14:textId="5529196F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VFL</w:t>
      </w:r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 и</w:t>
      </w:r>
      <w:r w:rsidRPr="00D94940">
        <w:rPr>
          <w:rFonts w:ascii="Calibri" w:hAnsi="Calibri" w:cs="Calibri"/>
          <w:color w:val="000000" w:themeColor="text1"/>
          <w:shd w:val="clear" w:color="auto" w:fill="FFFFFF"/>
        </w:rPr>
        <w:t>спользуется</w:t>
      </w:r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для определения ограничений </w:t>
      </w:r>
      <w:proofErr w:type="spellStart"/>
      <w:r w:rsidRPr="00D94940">
        <w:rPr>
          <w:rFonts w:ascii="Calibri" w:hAnsi="Calibri" w:cs="Calibri"/>
          <w:color w:val="000000" w:themeColor="text1"/>
          <w:shd w:val="clear" w:color="auto" w:fill="FFFFFF"/>
        </w:rPr>
        <w:t>Auto</w:t>
      </w:r>
      <w:proofErr w:type="spellEnd"/>
      <w:r w:rsidRPr="00D94940">
        <w:rPr>
          <w:rFonts w:ascii="Calibri" w:hAnsi="Calibri" w:cs="Calibri"/>
          <w:color w:val="000000" w:themeColor="text1"/>
          <w:shd w:val="clear" w:color="auto" w:fill="FFFFFF"/>
        </w:rPr>
        <w:t xml:space="preserve"> </w:t>
      </w:r>
      <w:proofErr w:type="spellStart"/>
      <w:r w:rsidRPr="00D94940">
        <w:rPr>
          <w:rFonts w:ascii="Calibri" w:hAnsi="Calibri" w:cs="Calibri"/>
          <w:color w:val="000000" w:themeColor="text1"/>
          <w:shd w:val="clear" w:color="auto" w:fill="FFFFFF"/>
        </w:rPr>
        <w:t>Layout</w:t>
      </w:r>
      <w:proofErr w:type="spellEnd"/>
      <w:r w:rsidRPr="00D94940">
        <w:rPr>
          <w:rFonts w:ascii="Calibri" w:hAnsi="Calibri" w:cs="Calibri"/>
          <w:color w:val="000000" w:themeColor="text1"/>
          <w:shd w:val="clear" w:color="auto" w:fill="FFFFFF"/>
        </w:rPr>
        <w:t>. VFL позволяет компактно описывать эти ограничения.</w:t>
      </w:r>
    </w:p>
    <w:p w14:paraId="2AEEAFB4" w14:textId="31A60360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М</w:t>
      </w:r>
      <w:r w:rsidRPr="00D94940">
        <w:rPr>
          <w:rFonts w:ascii="Calibri" w:hAnsi="Calibri" w:cs="Calibri"/>
          <w:color w:val="000000" w:themeColor="text1"/>
          <w:shd w:val="clear" w:color="auto" w:fill="FFFFFF"/>
        </w:rPr>
        <w:t>ожет использоваться в следующих контекстах:</w:t>
      </w:r>
    </w:p>
    <w:p w14:paraId="21D74EC7" w14:textId="77777777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Создание ограничений между элементами интерфейса.</w:t>
      </w:r>
    </w:p>
    <w:p w14:paraId="5BF5FF95" w14:textId="77777777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Определение размеров и пропорций элементов.</w:t>
      </w:r>
    </w:p>
    <w:p w14:paraId="579B2E9D" w14:textId="55D76252" w:rsidR="00B9179D" w:rsidRPr="00D94940" w:rsidRDefault="00B9179D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Определение отступов и расположения элементов.</w:t>
      </w:r>
    </w:p>
    <w:p w14:paraId="42E3BE61" w14:textId="360B59DE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6C837030" w14:textId="44D16F92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u w:val="single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u w:val="single"/>
          <w:shd w:val="clear" w:color="auto" w:fill="FFFFFF"/>
        </w:rPr>
        <w:t>Свойства</w:t>
      </w:r>
    </w:p>
    <w:p w14:paraId="3302FCA5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Основные элементы VFL:</w:t>
      </w:r>
    </w:p>
    <w:p w14:paraId="14A305B5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H: - горизонтальное распределение элементов.</w:t>
      </w:r>
    </w:p>
    <w:p w14:paraId="4D1EBA55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V: - вертикальное распределение элементов.</w:t>
      </w:r>
    </w:p>
    <w:p w14:paraId="2EDF36F5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| - край экрана.</w:t>
      </w:r>
    </w:p>
    <w:p w14:paraId="444C13F2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[</w:t>
      </w:r>
      <w:proofErr w:type="spellStart"/>
      <w:r w:rsidRPr="00D94940">
        <w:rPr>
          <w:rFonts w:ascii="Calibri" w:hAnsi="Calibri" w:cs="Calibri"/>
          <w:color w:val="000000" w:themeColor="text1"/>
          <w:shd w:val="clear" w:color="auto" w:fill="FFFFFF"/>
        </w:rPr>
        <w:t>view</w:t>
      </w:r>
      <w:proofErr w:type="spellEnd"/>
      <w:r w:rsidRPr="00D94940">
        <w:rPr>
          <w:rFonts w:ascii="Calibri" w:hAnsi="Calibri" w:cs="Calibri"/>
          <w:color w:val="000000" w:themeColor="text1"/>
          <w:shd w:val="clear" w:color="auto" w:fill="FFFFFF"/>
        </w:rPr>
        <w:t>] - определение элемента.</w:t>
      </w:r>
    </w:p>
    <w:p w14:paraId="35A5F492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- - горизонтальное пространство между элементами.</w:t>
      </w:r>
    </w:p>
    <w:p w14:paraId="3AA44DB8" w14:textId="77777777" w:rsidR="00D94940" w:rsidRP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^ - вертикальное пространство между элементами.</w:t>
      </w:r>
    </w:p>
    <w:p w14:paraId="533F8935" w14:textId="24A0B3F7" w:rsidR="00D94940" w:rsidRDefault="00D94940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  <w:r w:rsidRPr="00D94940">
        <w:rPr>
          <w:rFonts w:ascii="Calibri" w:hAnsi="Calibri" w:cs="Calibri"/>
          <w:color w:val="000000" w:themeColor="text1"/>
          <w:shd w:val="clear" w:color="auto" w:fill="FFFFFF"/>
        </w:rPr>
        <w:t>: - установка отношений.</w:t>
      </w:r>
    </w:p>
    <w:p w14:paraId="4424CD7E" w14:textId="48E51671" w:rsidR="00CF6B28" w:rsidRDefault="00CF6B28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179ADBDF" w14:textId="77777777" w:rsidR="008E2CB1" w:rsidRDefault="008E2CB1" w:rsidP="005853E1">
      <w:pPr>
        <w:contextualSpacing/>
        <w:mirrorIndents/>
        <w:jc w:val="both"/>
        <w:rPr>
          <w:rFonts w:ascii="Calibri" w:hAnsi="Calibri" w:cs="Calibri"/>
          <w:color w:val="000000" w:themeColor="text1"/>
          <w:shd w:val="clear" w:color="auto" w:fill="FFFFFF"/>
        </w:rPr>
      </w:pPr>
    </w:p>
    <w:p w14:paraId="49C2672F" w14:textId="7416DA9A" w:rsidR="00CF6B28" w:rsidRDefault="00CF6B28" w:rsidP="005853E1">
      <w:pPr>
        <w:contextualSpacing/>
        <w:mirrorIndents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  <w:proofErr w:type="spellStart"/>
      <w:r w:rsidRPr="00CF6B2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NSLayout</w:t>
      </w:r>
      <w:proofErr w:type="spellEnd"/>
      <w:r w:rsidRPr="00CF6B28">
        <w:rPr>
          <w:rFonts w:ascii="Calibri" w:hAnsi="Calibri" w:cs="Calibr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CF6B28">
        <w:rPr>
          <w:rFonts w:ascii="Calibri" w:hAnsi="Calibri" w:cs="Calibri"/>
          <w:b/>
          <w:bCs/>
          <w:color w:val="000000" w:themeColor="text1"/>
          <w:shd w:val="clear" w:color="auto" w:fill="FFFFFF"/>
        </w:rPr>
        <w:t>Anchor</w:t>
      </w:r>
      <w:proofErr w:type="spellEnd"/>
    </w:p>
    <w:p w14:paraId="2BCD2C99" w14:textId="77777777" w:rsidR="00750C06" w:rsidRDefault="00750C06" w:rsidP="005853E1">
      <w:pPr>
        <w:contextualSpacing/>
        <w:mirrorIndents/>
        <w:jc w:val="both"/>
        <w:rPr>
          <w:rFonts w:ascii="Calibri" w:hAnsi="Calibri" w:cs="Calibri"/>
          <w:b/>
          <w:bCs/>
          <w:color w:val="000000" w:themeColor="text1"/>
          <w:shd w:val="clear" w:color="auto" w:fill="FFFFFF"/>
        </w:rPr>
      </w:pPr>
    </w:p>
    <w:p w14:paraId="3C434B45" w14:textId="4F0D4CE1" w:rsidR="00CF6B28" w:rsidRDefault="00F52414" w:rsidP="005853E1">
      <w:pPr>
        <w:tabs>
          <w:tab w:val="left" w:pos="1187"/>
        </w:tabs>
        <w:contextualSpacing/>
        <w:mirrorIndents/>
        <w:jc w:val="both"/>
        <w:rPr>
          <w:rFonts w:ascii="Calibri" w:hAnsi="Calibri" w:cs="Calibri"/>
          <w:u w:val="single"/>
        </w:rPr>
      </w:pPr>
      <w:r w:rsidRPr="00F52414">
        <w:rPr>
          <w:rFonts w:ascii="Calibri" w:hAnsi="Calibri" w:cs="Calibri"/>
          <w:u w:val="single"/>
        </w:rPr>
        <w:t>Описание</w:t>
      </w:r>
    </w:p>
    <w:p w14:paraId="4C4B421B" w14:textId="2F7D6659" w:rsidR="00F52414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NSLayoutAnchor</w:t>
      </w:r>
      <w:proofErr w:type="spellEnd"/>
      <w:r w:rsidRPr="00750C06">
        <w:rPr>
          <w:rFonts w:ascii="Calibri" w:hAnsi="Calibri" w:cs="Calibri"/>
        </w:rPr>
        <w:t xml:space="preserve"> - часть системы </w:t>
      </w:r>
      <w:proofErr w:type="spellStart"/>
      <w:r w:rsidRPr="00750C06">
        <w:rPr>
          <w:rFonts w:ascii="Calibri" w:hAnsi="Calibri" w:cs="Calibri"/>
        </w:rPr>
        <w:t>Auto</w:t>
      </w:r>
      <w:proofErr w:type="spellEnd"/>
      <w:r w:rsidRPr="00750C06">
        <w:rPr>
          <w:rFonts w:ascii="Calibri" w:hAnsi="Calibri" w:cs="Calibri"/>
        </w:rPr>
        <w:t xml:space="preserve"> </w:t>
      </w:r>
      <w:proofErr w:type="spellStart"/>
      <w:r w:rsidRPr="00750C06">
        <w:rPr>
          <w:rFonts w:ascii="Calibri" w:hAnsi="Calibri" w:cs="Calibri"/>
        </w:rPr>
        <w:t>Layout</w:t>
      </w:r>
      <w:proofErr w:type="spellEnd"/>
      <w:r w:rsidRPr="00750C06">
        <w:rPr>
          <w:rFonts w:ascii="Calibri" w:hAnsi="Calibri" w:cs="Calibri"/>
        </w:rPr>
        <w:t xml:space="preserve">, предоставляющая удобный интерфейс для создания ограничений в коде. Она используется для определения отношений между элементами интерфейса, такими как вложенные представления, кнопки, метки и другие элементы. </w:t>
      </w:r>
      <w:proofErr w:type="spellStart"/>
      <w:r w:rsidRPr="00750C06">
        <w:rPr>
          <w:rFonts w:ascii="Calibri" w:hAnsi="Calibri" w:cs="Calibri"/>
        </w:rPr>
        <w:t>NSLayoutAnchor</w:t>
      </w:r>
      <w:proofErr w:type="spellEnd"/>
      <w:r w:rsidRPr="00750C06">
        <w:rPr>
          <w:rFonts w:ascii="Calibri" w:hAnsi="Calibri" w:cs="Calibri"/>
        </w:rPr>
        <w:t xml:space="preserve"> предоставляет более явный и </w:t>
      </w:r>
      <w:proofErr w:type="spellStart"/>
      <w:r w:rsidRPr="00750C06">
        <w:rPr>
          <w:rFonts w:ascii="Calibri" w:hAnsi="Calibri" w:cs="Calibri"/>
        </w:rPr>
        <w:t>типобезопасный</w:t>
      </w:r>
      <w:proofErr w:type="spellEnd"/>
      <w:r w:rsidRPr="00750C06">
        <w:rPr>
          <w:rFonts w:ascii="Calibri" w:hAnsi="Calibri" w:cs="Calibri"/>
        </w:rPr>
        <w:t xml:space="preserve"> подход к созданию ограничений вместо</w:t>
      </w:r>
      <w:r>
        <w:rPr>
          <w:rFonts w:ascii="Calibri" w:hAnsi="Calibri" w:cs="Calibri"/>
        </w:rPr>
        <w:t xml:space="preserve"> </w:t>
      </w:r>
      <w:r w:rsidRPr="00750C06">
        <w:rPr>
          <w:rFonts w:ascii="Calibri" w:hAnsi="Calibri" w:cs="Calibri"/>
        </w:rPr>
        <w:t xml:space="preserve">использования методов с </w:t>
      </w:r>
      <w:proofErr w:type="spellStart"/>
      <w:r w:rsidRPr="00750C06">
        <w:rPr>
          <w:rFonts w:ascii="Calibri" w:hAnsi="Calibri" w:cs="Calibri"/>
        </w:rPr>
        <w:t>Visual</w:t>
      </w:r>
      <w:proofErr w:type="spellEnd"/>
      <w:r w:rsidRPr="00750C06">
        <w:rPr>
          <w:rFonts w:ascii="Calibri" w:hAnsi="Calibri" w:cs="Calibri"/>
        </w:rPr>
        <w:t xml:space="preserve"> </w:t>
      </w:r>
      <w:proofErr w:type="spellStart"/>
      <w:r w:rsidRPr="00750C06">
        <w:rPr>
          <w:rFonts w:ascii="Calibri" w:hAnsi="Calibri" w:cs="Calibri"/>
        </w:rPr>
        <w:t>Format</w:t>
      </w:r>
      <w:proofErr w:type="spellEnd"/>
      <w:r w:rsidRPr="00750C06">
        <w:rPr>
          <w:rFonts w:ascii="Calibri" w:hAnsi="Calibri" w:cs="Calibri"/>
        </w:rPr>
        <w:t xml:space="preserve"> </w:t>
      </w:r>
      <w:proofErr w:type="spellStart"/>
      <w:r w:rsidRPr="00750C06">
        <w:rPr>
          <w:rFonts w:ascii="Calibri" w:hAnsi="Calibri" w:cs="Calibri"/>
        </w:rPr>
        <w:t>Language</w:t>
      </w:r>
      <w:proofErr w:type="spellEnd"/>
      <w:r w:rsidRPr="00750C06">
        <w:rPr>
          <w:rFonts w:ascii="Calibri" w:hAnsi="Calibri" w:cs="Calibri"/>
        </w:rPr>
        <w:t xml:space="preserve"> или </w:t>
      </w:r>
      <w:proofErr w:type="spellStart"/>
      <w:r w:rsidRPr="00750C06">
        <w:rPr>
          <w:rFonts w:ascii="Calibri" w:hAnsi="Calibri" w:cs="Calibri"/>
        </w:rPr>
        <w:t>NSLayoutConstraint</w:t>
      </w:r>
      <w:proofErr w:type="spellEnd"/>
      <w:r w:rsidRPr="00750C06">
        <w:rPr>
          <w:rFonts w:ascii="Calibri" w:hAnsi="Calibri" w:cs="Calibri"/>
        </w:rPr>
        <w:t>.</w:t>
      </w:r>
    </w:p>
    <w:p w14:paraId="78CC35B3" w14:textId="4D351E45" w:rsid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</w:p>
    <w:p w14:paraId="09D71BDB" w14:textId="2D8E9B96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  <w:u w:val="single"/>
        </w:rPr>
      </w:pPr>
      <w:r w:rsidRPr="00750C06">
        <w:rPr>
          <w:rFonts w:ascii="Calibri" w:hAnsi="Calibri" w:cs="Calibri"/>
          <w:u w:val="single"/>
        </w:rPr>
        <w:t>Свойства</w:t>
      </w:r>
    </w:p>
    <w:p w14:paraId="071D8D59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topAnchor</w:t>
      </w:r>
      <w:proofErr w:type="spellEnd"/>
      <w:r w:rsidRPr="00750C06">
        <w:rPr>
          <w:rFonts w:ascii="Calibri" w:hAnsi="Calibri" w:cs="Calibri"/>
        </w:rPr>
        <w:t>: Верхняя граница элемента.</w:t>
      </w:r>
    </w:p>
    <w:p w14:paraId="13C446DB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bottomAnchor</w:t>
      </w:r>
      <w:proofErr w:type="spellEnd"/>
      <w:r w:rsidRPr="00750C06">
        <w:rPr>
          <w:rFonts w:ascii="Calibri" w:hAnsi="Calibri" w:cs="Calibri"/>
        </w:rPr>
        <w:t>: Нижняя граница элемента.</w:t>
      </w:r>
    </w:p>
    <w:p w14:paraId="6BDF09E3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leadingAnchor</w:t>
      </w:r>
      <w:proofErr w:type="spellEnd"/>
      <w:r w:rsidRPr="00750C06">
        <w:rPr>
          <w:rFonts w:ascii="Calibri" w:hAnsi="Calibri" w:cs="Calibri"/>
        </w:rPr>
        <w:t>: Левая граница элемента.</w:t>
      </w:r>
    </w:p>
    <w:p w14:paraId="668B2A7F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trailingAnchor</w:t>
      </w:r>
      <w:proofErr w:type="spellEnd"/>
      <w:r w:rsidRPr="00750C06">
        <w:rPr>
          <w:rFonts w:ascii="Calibri" w:hAnsi="Calibri" w:cs="Calibri"/>
        </w:rPr>
        <w:t>: Правая граница элемента.</w:t>
      </w:r>
    </w:p>
    <w:p w14:paraId="03EA2CAC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widthAnchor</w:t>
      </w:r>
      <w:proofErr w:type="spellEnd"/>
      <w:r w:rsidRPr="00750C06">
        <w:rPr>
          <w:rFonts w:ascii="Calibri" w:hAnsi="Calibri" w:cs="Calibri"/>
        </w:rPr>
        <w:t>: Ширина элемента.</w:t>
      </w:r>
    </w:p>
    <w:p w14:paraId="49C0707D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heightAnchor</w:t>
      </w:r>
      <w:proofErr w:type="spellEnd"/>
      <w:r w:rsidRPr="00750C06">
        <w:rPr>
          <w:rFonts w:ascii="Calibri" w:hAnsi="Calibri" w:cs="Calibri"/>
        </w:rPr>
        <w:t>: Высота элемента.</w:t>
      </w:r>
    </w:p>
    <w:p w14:paraId="76A8597A" w14:textId="77777777" w:rsidR="00750C06" w:rsidRP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centerXAnchor</w:t>
      </w:r>
      <w:proofErr w:type="spellEnd"/>
      <w:r w:rsidRPr="00750C06">
        <w:rPr>
          <w:rFonts w:ascii="Calibri" w:hAnsi="Calibri" w:cs="Calibri"/>
        </w:rPr>
        <w:t>: Горизонтальное центрирование элемента.</w:t>
      </w:r>
    </w:p>
    <w:p w14:paraId="52F38642" w14:textId="55C61EE6" w:rsidR="00750C06" w:rsidRDefault="00750C06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750C06">
        <w:rPr>
          <w:rFonts w:ascii="Calibri" w:hAnsi="Calibri" w:cs="Calibri"/>
        </w:rPr>
        <w:t>centerYAnchor</w:t>
      </w:r>
      <w:proofErr w:type="spellEnd"/>
      <w:r w:rsidRPr="00750C06">
        <w:rPr>
          <w:rFonts w:ascii="Calibri" w:hAnsi="Calibri" w:cs="Calibri"/>
        </w:rPr>
        <w:t>: Вертикальное центрирование элемента.</w:t>
      </w:r>
    </w:p>
    <w:p w14:paraId="2C9C494E" w14:textId="2AF1C64A" w:rsidR="004A001F" w:rsidRDefault="004A001F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</w:p>
    <w:p w14:paraId="1850DB47" w14:textId="77777777" w:rsidR="008E2CB1" w:rsidRDefault="008E2CB1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</w:p>
    <w:p w14:paraId="74A15F36" w14:textId="14065DDB" w:rsidR="004A001F" w:rsidRDefault="004A001F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  <w:b/>
          <w:bCs/>
        </w:rPr>
      </w:pPr>
      <w:proofErr w:type="spellStart"/>
      <w:r w:rsidRPr="004A001F">
        <w:rPr>
          <w:rFonts w:ascii="Calibri" w:hAnsi="Calibri" w:cs="Calibri"/>
          <w:b/>
          <w:bCs/>
        </w:rPr>
        <w:t>NSLayoutConstrain</w:t>
      </w:r>
      <w:proofErr w:type="spellEnd"/>
    </w:p>
    <w:p w14:paraId="0C2E333C" w14:textId="0136920E" w:rsidR="005853E1" w:rsidRPr="004A001F" w:rsidRDefault="005853E1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Описание</w:t>
      </w:r>
    </w:p>
    <w:p w14:paraId="534B55FA" w14:textId="4B07C519" w:rsidR="005853E1" w:rsidRDefault="005853E1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5853E1">
        <w:rPr>
          <w:rFonts w:ascii="Calibri" w:hAnsi="Calibri" w:cs="Calibri"/>
        </w:rPr>
        <w:t>NSLayoutConstraint</w:t>
      </w:r>
      <w:proofErr w:type="spellEnd"/>
      <w:r w:rsidRPr="005853E1">
        <w:rPr>
          <w:rFonts w:ascii="Calibri" w:hAnsi="Calibri" w:cs="Calibri"/>
        </w:rPr>
        <w:t xml:space="preserve"> - класс в </w:t>
      </w:r>
      <w:proofErr w:type="spellStart"/>
      <w:r w:rsidRPr="005853E1">
        <w:rPr>
          <w:rFonts w:ascii="Calibri" w:hAnsi="Calibri" w:cs="Calibri"/>
        </w:rPr>
        <w:t>iOS</w:t>
      </w:r>
      <w:proofErr w:type="spellEnd"/>
      <w:r w:rsidRPr="005853E1">
        <w:rPr>
          <w:rFonts w:ascii="Calibri" w:hAnsi="Calibri" w:cs="Calibri"/>
        </w:rPr>
        <w:t xml:space="preserve"> SDK, предназначенный для создания и управления ограничениями в интерфейсе пользователя. Он широко используется вместе с </w:t>
      </w:r>
      <w:proofErr w:type="spellStart"/>
      <w:r w:rsidRPr="005853E1">
        <w:rPr>
          <w:rFonts w:ascii="Calibri" w:hAnsi="Calibri" w:cs="Calibri"/>
        </w:rPr>
        <w:t>Auto</w:t>
      </w:r>
      <w:proofErr w:type="spellEnd"/>
      <w:r w:rsidRPr="005853E1">
        <w:rPr>
          <w:rFonts w:ascii="Calibri" w:hAnsi="Calibri" w:cs="Calibri"/>
        </w:rPr>
        <w:t xml:space="preserve"> </w:t>
      </w:r>
      <w:proofErr w:type="spellStart"/>
      <w:r w:rsidRPr="005853E1">
        <w:rPr>
          <w:rFonts w:ascii="Calibri" w:hAnsi="Calibri" w:cs="Calibri"/>
        </w:rPr>
        <w:t>Layout</w:t>
      </w:r>
      <w:proofErr w:type="spellEnd"/>
      <w:r w:rsidRPr="005853E1">
        <w:rPr>
          <w:rFonts w:ascii="Calibri" w:hAnsi="Calibri" w:cs="Calibri"/>
        </w:rPr>
        <w:t xml:space="preserve"> для определения отношений </w:t>
      </w:r>
      <w:r w:rsidRPr="005853E1">
        <w:rPr>
          <w:rFonts w:ascii="Calibri" w:hAnsi="Calibri" w:cs="Calibri"/>
        </w:rPr>
        <w:lastRenderedPageBreak/>
        <w:t xml:space="preserve">и распределения элементов на экране. </w:t>
      </w:r>
      <w:proofErr w:type="spellStart"/>
      <w:r w:rsidRPr="005853E1">
        <w:rPr>
          <w:rFonts w:ascii="Calibri" w:hAnsi="Calibri" w:cs="Calibri"/>
        </w:rPr>
        <w:t>NSLayoutConstraint</w:t>
      </w:r>
      <w:proofErr w:type="spellEnd"/>
      <w:r w:rsidRPr="005853E1">
        <w:rPr>
          <w:rFonts w:ascii="Calibri" w:hAnsi="Calibri" w:cs="Calibri"/>
        </w:rPr>
        <w:t xml:space="preserve"> используется в коде при построении пользовательского интерфейса для определения размеров, расположения, а также других аспектов компоновки элементов.</w:t>
      </w:r>
    </w:p>
    <w:p w14:paraId="4BB837A5" w14:textId="77777777" w:rsidR="005853E1" w:rsidRPr="005853E1" w:rsidRDefault="005853E1" w:rsidP="005853E1">
      <w:pPr>
        <w:tabs>
          <w:tab w:val="left" w:pos="415"/>
        </w:tabs>
        <w:contextualSpacing/>
        <w:mirrorIndents/>
        <w:jc w:val="both"/>
        <w:rPr>
          <w:rFonts w:ascii="Calibri" w:hAnsi="Calibri" w:cs="Calibri"/>
        </w:rPr>
      </w:pPr>
    </w:p>
    <w:p w14:paraId="6BE70D8B" w14:textId="73A94052" w:rsidR="004A001F" w:rsidRPr="004A001F" w:rsidRDefault="005853E1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Свойства</w:t>
      </w:r>
    </w:p>
    <w:p w14:paraId="6E866FE8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item</w:t>
      </w:r>
      <w:proofErr w:type="spellEnd"/>
      <w:r w:rsidRPr="00157E4A">
        <w:rPr>
          <w:rFonts w:ascii="Calibri" w:hAnsi="Calibri" w:cs="Calibri"/>
        </w:rPr>
        <w:t>: Элемент, к которому применяется ограничение.</w:t>
      </w:r>
    </w:p>
    <w:p w14:paraId="367FF7A4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attribute</w:t>
      </w:r>
      <w:proofErr w:type="spellEnd"/>
      <w:r w:rsidRPr="00157E4A">
        <w:rPr>
          <w:rFonts w:ascii="Calibri" w:hAnsi="Calibri" w:cs="Calibri"/>
        </w:rPr>
        <w:t xml:space="preserve">: Атрибут элемента, который будет ограничен (например, </w:t>
      </w:r>
      <w:proofErr w:type="spellStart"/>
      <w:r w:rsidRPr="00157E4A">
        <w:rPr>
          <w:rFonts w:ascii="Calibri" w:hAnsi="Calibri" w:cs="Calibri"/>
        </w:rPr>
        <w:t>NSLayoutAttributeTop</w:t>
      </w:r>
      <w:proofErr w:type="spellEnd"/>
      <w:r w:rsidRPr="00157E4A">
        <w:rPr>
          <w:rFonts w:ascii="Calibri" w:hAnsi="Calibri" w:cs="Calibri"/>
        </w:rPr>
        <w:t xml:space="preserve"> для верхней границы).</w:t>
      </w:r>
    </w:p>
    <w:p w14:paraId="664C18D4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relatedBy</w:t>
      </w:r>
      <w:proofErr w:type="spellEnd"/>
      <w:r w:rsidRPr="00157E4A">
        <w:rPr>
          <w:rFonts w:ascii="Calibri" w:hAnsi="Calibri" w:cs="Calibri"/>
        </w:rPr>
        <w:t xml:space="preserve">: Оператор отношения между двумя элементами (например, </w:t>
      </w:r>
      <w:proofErr w:type="spellStart"/>
      <w:r w:rsidRPr="00157E4A">
        <w:rPr>
          <w:rFonts w:ascii="Calibri" w:hAnsi="Calibri" w:cs="Calibri"/>
        </w:rPr>
        <w:t>NSLayoutRelationEqual</w:t>
      </w:r>
      <w:proofErr w:type="spellEnd"/>
      <w:r w:rsidRPr="00157E4A">
        <w:rPr>
          <w:rFonts w:ascii="Calibri" w:hAnsi="Calibri" w:cs="Calibri"/>
        </w:rPr>
        <w:t>).</w:t>
      </w:r>
    </w:p>
    <w:p w14:paraId="10617D72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toItem</w:t>
      </w:r>
      <w:proofErr w:type="spellEnd"/>
      <w:r w:rsidRPr="00157E4A">
        <w:rPr>
          <w:rFonts w:ascii="Calibri" w:hAnsi="Calibri" w:cs="Calibri"/>
        </w:rPr>
        <w:t>: Элемент, к которому привязывается ограничение (если используется).</w:t>
      </w:r>
    </w:p>
    <w:p w14:paraId="07163EA2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toAttribute</w:t>
      </w:r>
      <w:proofErr w:type="spellEnd"/>
      <w:r w:rsidRPr="00157E4A">
        <w:rPr>
          <w:rFonts w:ascii="Calibri" w:hAnsi="Calibri" w:cs="Calibri"/>
        </w:rPr>
        <w:t>: Атрибут элемента, к которому привязывается ограничение (если используется).</w:t>
      </w:r>
    </w:p>
    <w:p w14:paraId="7B6D7383" w14:textId="77777777" w:rsidR="00157E4A" w:rsidRPr="00157E4A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multiplier</w:t>
      </w:r>
      <w:proofErr w:type="spellEnd"/>
      <w:r w:rsidRPr="00157E4A">
        <w:rPr>
          <w:rFonts w:ascii="Calibri" w:hAnsi="Calibri" w:cs="Calibri"/>
        </w:rPr>
        <w:t>: Множитель, который применяется к значению ограничения.</w:t>
      </w:r>
    </w:p>
    <w:p w14:paraId="4D413E30" w14:textId="1D953ECF" w:rsidR="004A001F" w:rsidRDefault="00157E4A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  <w:proofErr w:type="spellStart"/>
      <w:r w:rsidRPr="00157E4A">
        <w:rPr>
          <w:rFonts w:ascii="Calibri" w:hAnsi="Calibri" w:cs="Calibri"/>
        </w:rPr>
        <w:t>constant</w:t>
      </w:r>
      <w:proofErr w:type="spellEnd"/>
      <w:r w:rsidRPr="00157E4A">
        <w:rPr>
          <w:rFonts w:ascii="Calibri" w:hAnsi="Calibri" w:cs="Calibri"/>
        </w:rPr>
        <w:t>: Константа, добавляемая к значению ограничения.</w:t>
      </w:r>
    </w:p>
    <w:p w14:paraId="01975C33" w14:textId="26B8D191" w:rsidR="00617206" w:rsidRDefault="00617206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</w:p>
    <w:p w14:paraId="1B4C74A2" w14:textId="77777777" w:rsidR="00617206" w:rsidRPr="004A001F" w:rsidRDefault="00617206" w:rsidP="005853E1">
      <w:pPr>
        <w:tabs>
          <w:tab w:val="left" w:pos="1647"/>
        </w:tabs>
        <w:contextualSpacing/>
        <w:mirrorIndents/>
        <w:jc w:val="both"/>
        <w:rPr>
          <w:rFonts w:ascii="Calibri" w:hAnsi="Calibri" w:cs="Calibri"/>
        </w:rPr>
      </w:pPr>
    </w:p>
    <w:sectPr w:rsidR="00617206" w:rsidRPr="004A001F" w:rsidSect="00C669C7"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51C56" w14:textId="77777777" w:rsidR="006E137C" w:rsidRDefault="006E137C">
      <w:r>
        <w:separator/>
      </w:r>
    </w:p>
    <w:p w14:paraId="42ECC0C5" w14:textId="77777777" w:rsidR="006E137C" w:rsidRDefault="006E137C"/>
  </w:endnote>
  <w:endnote w:type="continuationSeparator" w:id="0">
    <w:p w14:paraId="599C862F" w14:textId="77777777" w:rsidR="006E137C" w:rsidRDefault="006E137C">
      <w:r>
        <w:continuationSeparator/>
      </w:r>
    </w:p>
    <w:p w14:paraId="64D4A3EC" w14:textId="77777777" w:rsidR="006E137C" w:rsidRDefault="006E1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B911" w14:textId="77777777" w:rsidR="006E137C" w:rsidRDefault="006E137C">
      <w:r>
        <w:separator/>
      </w:r>
    </w:p>
    <w:p w14:paraId="56B595C5" w14:textId="77777777" w:rsidR="006E137C" w:rsidRDefault="006E137C"/>
  </w:footnote>
  <w:footnote w:type="continuationSeparator" w:id="0">
    <w:p w14:paraId="129842AC" w14:textId="77777777" w:rsidR="006E137C" w:rsidRDefault="006E137C">
      <w:r>
        <w:continuationSeparator/>
      </w:r>
    </w:p>
    <w:p w14:paraId="7642747B" w14:textId="77777777" w:rsidR="006E137C" w:rsidRDefault="006E13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08DF"/>
    <w:multiLevelType w:val="hybridMultilevel"/>
    <w:tmpl w:val="D480AD78"/>
    <w:lvl w:ilvl="0" w:tplc="A072C5B2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4811A1"/>
    <w:multiLevelType w:val="hybridMultilevel"/>
    <w:tmpl w:val="B304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1786C"/>
    <w:multiLevelType w:val="hybridMultilevel"/>
    <w:tmpl w:val="3A505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8184F"/>
    <w:multiLevelType w:val="hybridMultilevel"/>
    <w:tmpl w:val="7CFC2F4C"/>
    <w:lvl w:ilvl="0" w:tplc="AD4E3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B8F"/>
    <w:multiLevelType w:val="hybridMultilevel"/>
    <w:tmpl w:val="0152293C"/>
    <w:lvl w:ilvl="0" w:tplc="A072C5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3"/>
  </w:num>
  <w:num w:numId="5">
    <w:abstractNumId w:val="16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15"/>
  </w:num>
  <w:num w:numId="11">
    <w:abstractNumId w:val="17"/>
  </w:num>
  <w:num w:numId="12">
    <w:abstractNumId w:val="2"/>
  </w:num>
  <w:num w:numId="13">
    <w:abstractNumId w:val="0"/>
  </w:num>
  <w:num w:numId="14">
    <w:abstractNumId w:val="9"/>
  </w:num>
  <w:num w:numId="15">
    <w:abstractNumId w:val="7"/>
  </w:num>
  <w:num w:numId="16">
    <w:abstractNumId w:val="8"/>
  </w:num>
  <w:num w:numId="17">
    <w:abstractNumId w:val="6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278CE"/>
    <w:rsid w:val="00030F51"/>
    <w:rsid w:val="00032886"/>
    <w:rsid w:val="00033AC8"/>
    <w:rsid w:val="00047CE7"/>
    <w:rsid w:val="000509AC"/>
    <w:rsid w:val="000574D3"/>
    <w:rsid w:val="000678EA"/>
    <w:rsid w:val="0007430F"/>
    <w:rsid w:val="00086ECB"/>
    <w:rsid w:val="000946A0"/>
    <w:rsid w:val="000A3F6C"/>
    <w:rsid w:val="000A461E"/>
    <w:rsid w:val="000C4638"/>
    <w:rsid w:val="000D1A1A"/>
    <w:rsid w:val="0010678F"/>
    <w:rsid w:val="0011215F"/>
    <w:rsid w:val="0011768A"/>
    <w:rsid w:val="00120E67"/>
    <w:rsid w:val="00121032"/>
    <w:rsid w:val="00122CB0"/>
    <w:rsid w:val="001344CD"/>
    <w:rsid w:val="001438AA"/>
    <w:rsid w:val="0014711A"/>
    <w:rsid w:val="001526B9"/>
    <w:rsid w:val="00157E4A"/>
    <w:rsid w:val="001B7998"/>
    <w:rsid w:val="001D24BC"/>
    <w:rsid w:val="001E6227"/>
    <w:rsid w:val="0021120C"/>
    <w:rsid w:val="0022032D"/>
    <w:rsid w:val="00224045"/>
    <w:rsid w:val="0023091D"/>
    <w:rsid w:val="00241F4B"/>
    <w:rsid w:val="002509E1"/>
    <w:rsid w:val="00296A0E"/>
    <w:rsid w:val="00297FCC"/>
    <w:rsid w:val="002A6CD0"/>
    <w:rsid w:val="002C4B10"/>
    <w:rsid w:val="002C5698"/>
    <w:rsid w:val="002C6888"/>
    <w:rsid w:val="00302657"/>
    <w:rsid w:val="003226A4"/>
    <w:rsid w:val="0035379E"/>
    <w:rsid w:val="00354418"/>
    <w:rsid w:val="003554DF"/>
    <w:rsid w:val="0036337E"/>
    <w:rsid w:val="00367844"/>
    <w:rsid w:val="00376773"/>
    <w:rsid w:val="00391D0E"/>
    <w:rsid w:val="003A6C91"/>
    <w:rsid w:val="003B0C06"/>
    <w:rsid w:val="003C0B01"/>
    <w:rsid w:val="003F3247"/>
    <w:rsid w:val="004213B9"/>
    <w:rsid w:val="00427B09"/>
    <w:rsid w:val="00452461"/>
    <w:rsid w:val="004619ED"/>
    <w:rsid w:val="00474519"/>
    <w:rsid w:val="00481915"/>
    <w:rsid w:val="00481C66"/>
    <w:rsid w:val="00491061"/>
    <w:rsid w:val="004A001F"/>
    <w:rsid w:val="004E2291"/>
    <w:rsid w:val="00503ED8"/>
    <w:rsid w:val="00512A06"/>
    <w:rsid w:val="00526710"/>
    <w:rsid w:val="0057759C"/>
    <w:rsid w:val="005853E1"/>
    <w:rsid w:val="00593542"/>
    <w:rsid w:val="00596B41"/>
    <w:rsid w:val="005B7996"/>
    <w:rsid w:val="005C0E7A"/>
    <w:rsid w:val="005C2EEF"/>
    <w:rsid w:val="005C5A7A"/>
    <w:rsid w:val="005F5EDC"/>
    <w:rsid w:val="005F5EDF"/>
    <w:rsid w:val="00611574"/>
    <w:rsid w:val="00612520"/>
    <w:rsid w:val="006169D7"/>
    <w:rsid w:val="00617206"/>
    <w:rsid w:val="00645C70"/>
    <w:rsid w:val="00650476"/>
    <w:rsid w:val="00664C69"/>
    <w:rsid w:val="00682F14"/>
    <w:rsid w:val="006878D9"/>
    <w:rsid w:val="006A2F3F"/>
    <w:rsid w:val="006B507C"/>
    <w:rsid w:val="006E137C"/>
    <w:rsid w:val="006E2FDB"/>
    <w:rsid w:val="006E3047"/>
    <w:rsid w:val="007314A6"/>
    <w:rsid w:val="00741F57"/>
    <w:rsid w:val="00750C06"/>
    <w:rsid w:val="0076636F"/>
    <w:rsid w:val="0077522C"/>
    <w:rsid w:val="007818C2"/>
    <w:rsid w:val="00781D38"/>
    <w:rsid w:val="00792920"/>
    <w:rsid w:val="007B1862"/>
    <w:rsid w:val="007C22A1"/>
    <w:rsid w:val="007F2005"/>
    <w:rsid w:val="00807BA8"/>
    <w:rsid w:val="0081445B"/>
    <w:rsid w:val="00816ED2"/>
    <w:rsid w:val="008278E3"/>
    <w:rsid w:val="00843B59"/>
    <w:rsid w:val="008561C2"/>
    <w:rsid w:val="00881390"/>
    <w:rsid w:val="00897C35"/>
    <w:rsid w:val="008A1B57"/>
    <w:rsid w:val="008A6B4A"/>
    <w:rsid w:val="008E2CB1"/>
    <w:rsid w:val="00906C7E"/>
    <w:rsid w:val="00922A27"/>
    <w:rsid w:val="00937EB7"/>
    <w:rsid w:val="00940917"/>
    <w:rsid w:val="0095481E"/>
    <w:rsid w:val="0096678E"/>
    <w:rsid w:val="00970496"/>
    <w:rsid w:val="0097438A"/>
    <w:rsid w:val="0098073A"/>
    <w:rsid w:val="00984A5E"/>
    <w:rsid w:val="00996EC0"/>
    <w:rsid w:val="009A7540"/>
    <w:rsid w:val="009D5F76"/>
    <w:rsid w:val="009E43E9"/>
    <w:rsid w:val="009E5AA8"/>
    <w:rsid w:val="00A02B17"/>
    <w:rsid w:val="00A23CD2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9179D"/>
    <w:rsid w:val="00B959AF"/>
    <w:rsid w:val="00BC419B"/>
    <w:rsid w:val="00BD0F02"/>
    <w:rsid w:val="00BD75CA"/>
    <w:rsid w:val="00C04F8F"/>
    <w:rsid w:val="00C0690F"/>
    <w:rsid w:val="00C12BFD"/>
    <w:rsid w:val="00C2327E"/>
    <w:rsid w:val="00C4116E"/>
    <w:rsid w:val="00C60062"/>
    <w:rsid w:val="00C669C7"/>
    <w:rsid w:val="00C70E88"/>
    <w:rsid w:val="00C75C23"/>
    <w:rsid w:val="00C85A5F"/>
    <w:rsid w:val="00CB3703"/>
    <w:rsid w:val="00CC20D1"/>
    <w:rsid w:val="00CD1DBD"/>
    <w:rsid w:val="00CF6B28"/>
    <w:rsid w:val="00D14ABC"/>
    <w:rsid w:val="00D27D5C"/>
    <w:rsid w:val="00D45862"/>
    <w:rsid w:val="00D45D6D"/>
    <w:rsid w:val="00D471D0"/>
    <w:rsid w:val="00D6508D"/>
    <w:rsid w:val="00D767A5"/>
    <w:rsid w:val="00D83775"/>
    <w:rsid w:val="00D917EC"/>
    <w:rsid w:val="00D94940"/>
    <w:rsid w:val="00DA0ABB"/>
    <w:rsid w:val="00DA6748"/>
    <w:rsid w:val="00DB0143"/>
    <w:rsid w:val="00DB77C6"/>
    <w:rsid w:val="00DC78CB"/>
    <w:rsid w:val="00DD0755"/>
    <w:rsid w:val="00E06249"/>
    <w:rsid w:val="00E141E5"/>
    <w:rsid w:val="00E14FF3"/>
    <w:rsid w:val="00E258A9"/>
    <w:rsid w:val="00E27FD9"/>
    <w:rsid w:val="00E30088"/>
    <w:rsid w:val="00E50249"/>
    <w:rsid w:val="00E5366B"/>
    <w:rsid w:val="00E577BC"/>
    <w:rsid w:val="00E81E18"/>
    <w:rsid w:val="00EA1232"/>
    <w:rsid w:val="00EA65D9"/>
    <w:rsid w:val="00EB1326"/>
    <w:rsid w:val="00EB2ED7"/>
    <w:rsid w:val="00EC5CE9"/>
    <w:rsid w:val="00ED0AC2"/>
    <w:rsid w:val="00EE41C5"/>
    <w:rsid w:val="00EE69DE"/>
    <w:rsid w:val="00EF4CCD"/>
    <w:rsid w:val="00EF4EDE"/>
    <w:rsid w:val="00F22160"/>
    <w:rsid w:val="00F22AE8"/>
    <w:rsid w:val="00F3692D"/>
    <w:rsid w:val="00F43772"/>
    <w:rsid w:val="00F44591"/>
    <w:rsid w:val="00F45A5F"/>
    <w:rsid w:val="00F52414"/>
    <w:rsid w:val="00F53757"/>
    <w:rsid w:val="00FB3C01"/>
    <w:rsid w:val="00FB48F7"/>
    <w:rsid w:val="00FB66C0"/>
    <w:rsid w:val="00FD4619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176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159</cp:revision>
  <dcterms:created xsi:type="dcterms:W3CDTF">2023-12-23T06:40:00Z</dcterms:created>
  <dcterms:modified xsi:type="dcterms:W3CDTF">2024-02-01T11:28:00Z</dcterms:modified>
</cp:coreProperties>
</file>