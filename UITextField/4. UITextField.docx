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3223AF38" w:rsidR="00E06249" w:rsidRPr="00241F4B" w:rsidRDefault="00E141E5" w:rsidP="001B7998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szCs w:val="40"/>
          <w:lang w:val="en-US"/>
        </w:rPr>
      </w:pPr>
      <w:proofErr w:type="spellStart"/>
      <w:r w:rsidRPr="00241F4B">
        <w:rPr>
          <w:rFonts w:ascii="Calibri" w:hAnsi="Calibri" w:cs="Calibri"/>
          <w:b/>
          <w:bCs/>
          <w:szCs w:val="40"/>
          <w:lang w:val="en-US"/>
        </w:rPr>
        <w:t>UI</w:t>
      </w:r>
      <w:r w:rsidR="00C04F8F" w:rsidRPr="00241F4B">
        <w:rPr>
          <w:rFonts w:ascii="Calibri" w:hAnsi="Calibri" w:cs="Calibri"/>
          <w:b/>
          <w:bCs/>
          <w:szCs w:val="40"/>
          <w:lang w:val="en-US"/>
        </w:rPr>
        <w:t>TextField</w:t>
      </w:r>
      <w:proofErr w:type="spellEnd"/>
    </w:p>
    <w:p w14:paraId="694328C5" w14:textId="30EC6BB0" w:rsidR="00A56491" w:rsidRPr="00241F4B" w:rsidRDefault="00C04F8F" w:rsidP="00241F4B">
      <w:pPr>
        <w:jc w:val="center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</w:rPr>
        <w:fldChar w:fldCharType="begin"/>
      </w:r>
      <w:r w:rsidRPr="00241F4B">
        <w:rPr>
          <w:rFonts w:ascii="Calibri" w:hAnsi="Calibri" w:cs="Calibri"/>
          <w:sz w:val="20"/>
          <w:szCs w:val="20"/>
        </w:rPr>
        <w:instrText xml:space="preserve"> INCLUDEPICTURE "http://bingosoft.info/images/MaterialTextField.gif" \* MERGEFORMATINET </w:instrText>
      </w:r>
      <w:r w:rsidRPr="00241F4B">
        <w:rPr>
          <w:rFonts w:ascii="Calibri" w:hAnsi="Calibri" w:cs="Calibri"/>
          <w:sz w:val="20"/>
          <w:szCs w:val="20"/>
        </w:rPr>
        <w:fldChar w:fldCharType="separate"/>
      </w:r>
      <w:r w:rsidRPr="00241F4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52932B3" wp14:editId="02CCDC90">
            <wp:extent cx="3879282" cy="1578842"/>
            <wp:effectExtent l="0" t="0" r="0" b="0"/>
            <wp:docPr id="1" name="Рисунок 1" descr="Swift Custom Text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ft Custom TextFie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318" cy="158984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F4B">
        <w:rPr>
          <w:rFonts w:ascii="Calibri" w:hAnsi="Calibri" w:cs="Calibri"/>
          <w:sz w:val="20"/>
          <w:szCs w:val="20"/>
        </w:rPr>
        <w:fldChar w:fldCharType="end"/>
      </w:r>
    </w:p>
    <w:p w14:paraId="0EF538F8" w14:textId="77777777" w:rsidR="00C04F8F" w:rsidRPr="00241F4B" w:rsidRDefault="00C04F8F" w:rsidP="00C04F8F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241F4B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UITextField</w:t>
      </w:r>
      <w:proofErr w:type="spellEnd"/>
      <w:r w:rsidRPr="00241F4B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241F4B">
        <w:rPr>
          <w:rFonts w:ascii="Calibri" w:hAnsi="Calibri" w:cs="Calibri"/>
          <w:sz w:val="20"/>
          <w:szCs w:val="20"/>
        </w:rPr>
        <w:t>- это</w:t>
      </w:r>
      <w:proofErr w:type="gramEnd"/>
      <w:r w:rsidRPr="00241F4B">
        <w:rPr>
          <w:rFonts w:ascii="Calibri" w:hAnsi="Calibri" w:cs="Calibri"/>
          <w:sz w:val="20"/>
          <w:szCs w:val="20"/>
        </w:rPr>
        <w:t xml:space="preserve"> элемент пользовательского интерфейса, который позволяет пользователю вводить текст с клавиатуры. Он представляет собой поле для ввода текста.</w:t>
      </w:r>
    </w:p>
    <w:p w14:paraId="58CC4658" w14:textId="77777777" w:rsidR="00C04F8F" w:rsidRPr="00241F4B" w:rsidRDefault="00C04F8F" w:rsidP="00C04F8F">
      <w:pPr>
        <w:pStyle w:val="a"/>
        <w:rPr>
          <w:rFonts w:ascii="Calibri" w:hAnsi="Calibri" w:cs="Calibri"/>
          <w:sz w:val="20"/>
          <w:szCs w:val="20"/>
        </w:rPr>
      </w:pPr>
      <w:proofErr w:type="spellStart"/>
      <w:r w:rsidRPr="00241F4B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UITextField</w:t>
      </w:r>
      <w:proofErr w:type="spellEnd"/>
      <w:r w:rsidRPr="00241F4B">
        <w:rPr>
          <w:rFonts w:ascii="Calibri" w:hAnsi="Calibri" w:cs="Calibri"/>
          <w:color w:val="374151"/>
          <w:sz w:val="20"/>
          <w:szCs w:val="20"/>
        </w:rPr>
        <w:t xml:space="preserve"> используется для получения текстового ввода от пользователя. Он может быть использован в различных сценариях:</w:t>
      </w:r>
    </w:p>
    <w:p w14:paraId="3B90315B" w14:textId="77777777" w:rsidR="00C04F8F" w:rsidRPr="00241F4B" w:rsidRDefault="00C04F8F" w:rsidP="00C04F8F">
      <w:pPr>
        <w:pStyle w:val="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241F4B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Формы и ввод данных</w:t>
      </w:r>
      <w:proofErr w:type="gramStart"/>
      <w:r w:rsidRPr="00241F4B">
        <w:rPr>
          <w:rFonts w:ascii="Calibri" w:hAnsi="Calibri" w:cs="Calibri"/>
          <w:color w:val="374151"/>
          <w:sz w:val="20"/>
          <w:szCs w:val="20"/>
        </w:rPr>
        <w:t>: Для</w:t>
      </w:r>
      <w:proofErr w:type="gramEnd"/>
      <w:r w:rsidRPr="00241F4B">
        <w:rPr>
          <w:rFonts w:ascii="Calibri" w:hAnsi="Calibri" w:cs="Calibri"/>
          <w:color w:val="374151"/>
          <w:sz w:val="20"/>
          <w:szCs w:val="20"/>
        </w:rPr>
        <w:t xml:space="preserve"> пользовательского ввода текста, такого как имя, адрес электронной почты, пароль и другие данные.</w:t>
      </w:r>
    </w:p>
    <w:p w14:paraId="3B0196A8" w14:textId="77777777" w:rsidR="00C04F8F" w:rsidRPr="00241F4B" w:rsidRDefault="00C04F8F" w:rsidP="00C04F8F">
      <w:pPr>
        <w:pStyle w:val="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241F4B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Поиск и фильтрация</w:t>
      </w:r>
      <w:proofErr w:type="gramStart"/>
      <w:r w:rsidRPr="00241F4B">
        <w:rPr>
          <w:rFonts w:ascii="Calibri" w:hAnsi="Calibri" w:cs="Calibri"/>
          <w:color w:val="374151"/>
          <w:sz w:val="20"/>
          <w:szCs w:val="20"/>
        </w:rPr>
        <w:t>: Для</w:t>
      </w:r>
      <w:proofErr w:type="gramEnd"/>
      <w:r w:rsidRPr="00241F4B">
        <w:rPr>
          <w:rFonts w:ascii="Calibri" w:hAnsi="Calibri" w:cs="Calibri"/>
          <w:color w:val="374151"/>
          <w:sz w:val="20"/>
          <w:szCs w:val="20"/>
        </w:rPr>
        <w:t xml:space="preserve"> поиска по базе данных или фильтрации информации в приложении.</w:t>
      </w:r>
    </w:p>
    <w:p w14:paraId="6FF45237" w14:textId="7C7F4EDE" w:rsidR="00C04F8F" w:rsidRPr="00241F4B" w:rsidRDefault="00C04F8F" w:rsidP="00C04F8F">
      <w:pPr>
        <w:pStyle w:val="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241F4B">
        <w:rPr>
          <w:rFonts w:ascii="Calibri" w:hAnsi="Calibri" w:cs="Calibri"/>
          <w:b/>
          <w:bCs/>
          <w:color w:val="374151"/>
          <w:sz w:val="20"/>
          <w:szCs w:val="20"/>
          <w:bdr w:val="single" w:sz="2" w:space="0" w:color="D9D9E3" w:frame="1"/>
        </w:rPr>
        <w:t>Ввод числовых значений или кодов</w:t>
      </w:r>
      <w:r w:rsidRPr="00241F4B">
        <w:rPr>
          <w:rFonts w:ascii="Calibri" w:hAnsi="Calibri" w:cs="Calibri"/>
          <w:color w:val="374151"/>
          <w:sz w:val="20"/>
          <w:szCs w:val="20"/>
        </w:rPr>
        <w:t xml:space="preserve">: Поле для ввода чисел, </w:t>
      </w:r>
      <w:proofErr w:type="spellStart"/>
      <w:r w:rsidRPr="00241F4B">
        <w:rPr>
          <w:rFonts w:ascii="Calibri" w:hAnsi="Calibri" w:cs="Calibri"/>
          <w:color w:val="374151"/>
          <w:sz w:val="20"/>
          <w:szCs w:val="20"/>
        </w:rPr>
        <w:t>пин</w:t>
      </w:r>
      <w:proofErr w:type="spellEnd"/>
      <w:r w:rsidRPr="00241F4B">
        <w:rPr>
          <w:rFonts w:ascii="Calibri" w:hAnsi="Calibri" w:cs="Calibri"/>
          <w:color w:val="374151"/>
          <w:sz w:val="20"/>
          <w:szCs w:val="20"/>
        </w:rPr>
        <w:t>-кодов, номеров телефонов и т. д.</w:t>
      </w:r>
    </w:p>
    <w:p w14:paraId="625F972F" w14:textId="77777777" w:rsidR="005C2EEF" w:rsidRPr="00241F4B" w:rsidRDefault="005C2EEF" w:rsidP="001B7998">
      <w:pPr>
        <w:contextualSpacing/>
        <w:jc w:val="both"/>
        <w:rPr>
          <w:rFonts w:ascii="Calibri" w:hAnsi="Calibri" w:cs="Calibri"/>
          <w:sz w:val="20"/>
          <w:szCs w:val="20"/>
        </w:rPr>
      </w:pPr>
    </w:p>
    <w:p w14:paraId="647653D1" w14:textId="77777777" w:rsidR="00C04F8F" w:rsidRPr="00241F4B" w:rsidRDefault="00C669C7" w:rsidP="00C04F8F">
      <w:pPr>
        <w:pStyle w:val="a"/>
        <w:ind w:left="0" w:firstLine="0"/>
        <w:contextualSpacing/>
        <w:jc w:val="both"/>
        <w:rPr>
          <w:rFonts w:ascii="Calibri" w:hAnsi="Calibri" w:cs="Calibri"/>
          <w:b/>
          <w:bCs/>
          <w:sz w:val="20"/>
          <w:szCs w:val="20"/>
        </w:rPr>
      </w:pPr>
      <w:r w:rsidRPr="00241F4B">
        <w:rPr>
          <w:rFonts w:ascii="Calibri" w:hAnsi="Calibri" w:cs="Calibri"/>
          <w:b/>
          <w:bCs/>
          <w:sz w:val="20"/>
          <w:szCs w:val="20"/>
        </w:rPr>
        <w:t>Пример кода с характеристиками свойств:</w:t>
      </w:r>
    </w:p>
    <w:p w14:paraId="7D7C07C7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  <w:lang w:val="en-US"/>
        </w:rPr>
        <w:t xml:space="preserve">//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Создаем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экземпляр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UITextField</w:t>
      </w:r>
      <w:proofErr w:type="spellEnd"/>
    </w:p>
    <w:p w14:paraId="1A434645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  <w:lang w:val="en-US"/>
        </w:rPr>
        <w:t xml:space="preserve">let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textField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UITextField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(frame: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CGRect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>(x: 50, y: 100, width: 200, height: 30))</w:t>
      </w:r>
    </w:p>
    <w:p w14:paraId="21EB8AFA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643F5E5A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  <w:lang w:val="en-US"/>
        </w:rPr>
        <w:t xml:space="preserve">//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Настраиваем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внешний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вид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поля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ввода</w:t>
      </w:r>
      <w:proofErr w:type="spellEnd"/>
    </w:p>
    <w:p w14:paraId="6E13921C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textField.borderStyle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= .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roundedRect</w:t>
      </w:r>
      <w:proofErr w:type="spellEnd"/>
    </w:p>
    <w:p w14:paraId="7FD94031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textField</w:t>
      </w:r>
      <w:proofErr w:type="spellEnd"/>
      <w:r w:rsidRPr="00241F4B">
        <w:rPr>
          <w:rFonts w:ascii="Calibri" w:hAnsi="Calibri" w:cs="Calibri"/>
          <w:sz w:val="20"/>
          <w:szCs w:val="20"/>
        </w:rPr>
        <w:t>.</w:t>
      </w:r>
      <w:r w:rsidRPr="00241F4B">
        <w:rPr>
          <w:rFonts w:ascii="Calibri" w:hAnsi="Calibri" w:cs="Calibri"/>
          <w:sz w:val="20"/>
          <w:szCs w:val="20"/>
          <w:lang w:val="en-US"/>
        </w:rPr>
        <w:t>placeholder</w:t>
      </w:r>
      <w:r w:rsidRPr="00241F4B">
        <w:rPr>
          <w:rFonts w:ascii="Calibri" w:hAnsi="Calibri" w:cs="Calibri"/>
          <w:sz w:val="20"/>
          <w:szCs w:val="20"/>
        </w:rPr>
        <w:t xml:space="preserve"> = "Введите текст"</w:t>
      </w:r>
    </w:p>
    <w:p w14:paraId="4C809A1A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</w:p>
    <w:p w14:paraId="7CA4AC7C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</w:rPr>
      </w:pPr>
      <w:r w:rsidRPr="00241F4B">
        <w:rPr>
          <w:rFonts w:ascii="Calibri" w:hAnsi="Calibri" w:cs="Calibri"/>
          <w:sz w:val="20"/>
          <w:szCs w:val="20"/>
        </w:rPr>
        <w:t>// Устанавливаем делегат для обработки событий текстового поля</w:t>
      </w:r>
    </w:p>
    <w:p w14:paraId="547A1778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textField.delegate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= self</w:t>
      </w:r>
    </w:p>
    <w:p w14:paraId="6AE32B56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28026CCB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  <w:lang w:val="en-US"/>
        </w:rPr>
        <w:t xml:space="preserve">//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Добавляем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UITextField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на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экран</w:t>
      </w:r>
      <w:proofErr w:type="spellEnd"/>
    </w:p>
    <w:p w14:paraId="0014669D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self.view.addSubview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textField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>)</w:t>
      </w:r>
    </w:p>
    <w:p w14:paraId="29B157B9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  <w:lang w:val="en-US"/>
        </w:rPr>
        <w:t>}</w:t>
      </w:r>
    </w:p>
    <w:p w14:paraId="137F2103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F22382D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  <w:lang w:val="en-US"/>
        </w:rPr>
        <w:t xml:space="preserve">//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Метод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делегата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UITextFieldDelegate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для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обработки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нажатия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на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клавишу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Return</w:t>
      </w:r>
    </w:p>
    <w:p w14:paraId="2ED1BFC9" w14:textId="77777777" w:rsidR="00C04F8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func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textFieldShouldReturn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(_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textField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UITextField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>) -&gt; Bool {</w:t>
      </w:r>
    </w:p>
    <w:p w14:paraId="3FB746A7" w14:textId="77777777" w:rsidR="00C04F8F" w:rsidRPr="00241F4B" w:rsidRDefault="00C04F8F" w:rsidP="00C04F8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textField.resignFirstResponder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() //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Закрываем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клавиатуру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при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нажатии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241F4B">
        <w:rPr>
          <w:rFonts w:ascii="Calibri" w:hAnsi="Calibri" w:cs="Calibri"/>
          <w:sz w:val="20"/>
          <w:szCs w:val="20"/>
          <w:lang w:val="en-US"/>
        </w:rPr>
        <w:t>на</w:t>
      </w:r>
      <w:proofErr w:type="spellEnd"/>
      <w:r w:rsidRPr="00241F4B">
        <w:rPr>
          <w:rFonts w:ascii="Calibri" w:hAnsi="Calibri" w:cs="Calibri"/>
          <w:sz w:val="20"/>
          <w:szCs w:val="20"/>
          <w:lang w:val="en-US"/>
        </w:rPr>
        <w:t xml:space="preserve"> Return</w:t>
      </w:r>
    </w:p>
    <w:p w14:paraId="751E5D31" w14:textId="77777777" w:rsidR="00C04F8F" w:rsidRPr="00241F4B" w:rsidRDefault="00C04F8F" w:rsidP="00C04F8F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  <w:lang w:val="en-US"/>
        </w:rPr>
        <w:t>return true</w:t>
      </w:r>
    </w:p>
    <w:p w14:paraId="2782E3CB" w14:textId="28EA098D" w:rsidR="005C2EEF" w:rsidRPr="00241F4B" w:rsidRDefault="00C04F8F" w:rsidP="00C04F8F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sz w:val="20"/>
          <w:szCs w:val="20"/>
          <w:lang w:val="en-US"/>
        </w:rPr>
      </w:pPr>
      <w:r w:rsidRPr="00241F4B">
        <w:rPr>
          <w:rFonts w:ascii="Calibri" w:hAnsi="Calibri" w:cs="Calibri"/>
          <w:sz w:val="20"/>
          <w:szCs w:val="20"/>
          <w:lang w:val="en-US"/>
        </w:rPr>
        <w:t>}</w:t>
      </w:r>
    </w:p>
    <w:sectPr w:rsidR="005C2EEF" w:rsidRPr="00241F4B" w:rsidSect="00C669C7">
      <w:footerReference w:type="default" r:id="rId8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9013" w14:textId="77777777" w:rsidR="00897C35" w:rsidRDefault="00897C35">
      <w:r>
        <w:separator/>
      </w:r>
    </w:p>
    <w:p w14:paraId="373E1327" w14:textId="77777777" w:rsidR="00897C35" w:rsidRDefault="00897C35"/>
  </w:endnote>
  <w:endnote w:type="continuationSeparator" w:id="0">
    <w:p w14:paraId="1589901D" w14:textId="77777777" w:rsidR="00897C35" w:rsidRDefault="00897C35">
      <w:r>
        <w:continuationSeparator/>
      </w:r>
    </w:p>
    <w:p w14:paraId="596A55B7" w14:textId="77777777" w:rsidR="00897C35" w:rsidRDefault="00897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6258" w14:textId="77777777" w:rsidR="00897C35" w:rsidRDefault="00897C35">
      <w:r>
        <w:separator/>
      </w:r>
    </w:p>
    <w:p w14:paraId="004CBA4A" w14:textId="77777777" w:rsidR="00897C35" w:rsidRDefault="00897C35"/>
  </w:footnote>
  <w:footnote w:type="continuationSeparator" w:id="0">
    <w:p w14:paraId="23E6149B" w14:textId="77777777" w:rsidR="00897C35" w:rsidRDefault="00897C35">
      <w:r>
        <w:continuationSeparator/>
      </w:r>
    </w:p>
    <w:p w14:paraId="4CB131D7" w14:textId="77777777" w:rsidR="00897C35" w:rsidRDefault="00897C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15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11"/>
  </w:num>
  <w:num w:numId="11">
    <w:abstractNumId w:val="4"/>
  </w:num>
  <w:num w:numId="12">
    <w:abstractNumId w:val="6"/>
  </w:num>
  <w:num w:numId="13">
    <w:abstractNumId w:val="13"/>
  </w:num>
  <w:num w:numId="14">
    <w:abstractNumId w:val="1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3AC8"/>
    <w:rsid w:val="00047CE7"/>
    <w:rsid w:val="001B7998"/>
    <w:rsid w:val="00224045"/>
    <w:rsid w:val="00241F4B"/>
    <w:rsid w:val="003B0C06"/>
    <w:rsid w:val="003F3247"/>
    <w:rsid w:val="00526710"/>
    <w:rsid w:val="005C2EEF"/>
    <w:rsid w:val="005F5EDC"/>
    <w:rsid w:val="00781D38"/>
    <w:rsid w:val="008278E3"/>
    <w:rsid w:val="00897C35"/>
    <w:rsid w:val="009D5F76"/>
    <w:rsid w:val="00A56491"/>
    <w:rsid w:val="00B77432"/>
    <w:rsid w:val="00C04F8F"/>
    <w:rsid w:val="00C60062"/>
    <w:rsid w:val="00C669C7"/>
    <w:rsid w:val="00DB77C6"/>
    <w:rsid w:val="00E06249"/>
    <w:rsid w:val="00E141E5"/>
    <w:rsid w:val="00E5366B"/>
    <w:rsid w:val="00EA65D9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4F8F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30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11</cp:revision>
  <dcterms:created xsi:type="dcterms:W3CDTF">2023-12-23T06:40:00Z</dcterms:created>
  <dcterms:modified xsi:type="dcterms:W3CDTF">2023-12-23T07:45:00Z</dcterms:modified>
</cp:coreProperties>
</file>