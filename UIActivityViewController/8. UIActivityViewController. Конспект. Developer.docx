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F6253" w14:textId="2CBCA6D3" w:rsidR="000A461E" w:rsidRPr="00747AEA" w:rsidRDefault="00DE2298" w:rsidP="00B959AF">
      <w:pPr>
        <w:contextualSpacing/>
        <w:jc w:val="both"/>
        <w:rPr>
          <w:rFonts w:ascii="Calibri" w:hAnsi="Calibri" w:cs="Calibri"/>
          <w:b/>
          <w:bCs/>
          <w:color w:val="000000" w:themeColor="text1"/>
          <w:sz w:val="32"/>
          <w:szCs w:val="32"/>
          <w:shd w:val="clear" w:color="auto" w:fill="FFFFFF"/>
        </w:rPr>
      </w:pPr>
      <w:bookmarkStart w:id="0" w:name="OLE_LINK1"/>
      <w:bookmarkStart w:id="1" w:name="OLE_LINK2"/>
      <w:proofErr w:type="spellStart"/>
      <w:r w:rsidRPr="00747AEA">
        <w:rPr>
          <w:rFonts w:ascii="Calibri" w:hAnsi="Calibri" w:cs="Calibri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t>UIActivityViewController</w:t>
      </w:r>
      <w:proofErr w:type="spellEnd"/>
    </w:p>
    <w:bookmarkEnd w:id="0"/>
    <w:bookmarkEnd w:id="1"/>
    <w:p w14:paraId="4BAC2E33" w14:textId="71BAAE9D" w:rsidR="0081445B" w:rsidRPr="00747AEA" w:rsidRDefault="0081445B" w:rsidP="00B959AF">
      <w:pPr>
        <w:pStyle w:val="afb"/>
        <w:ind w:left="0"/>
        <w:jc w:val="both"/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</w:pPr>
    </w:p>
    <w:p w14:paraId="47686CB6" w14:textId="2CBF9820" w:rsidR="008A6B4A" w:rsidRPr="00747AEA" w:rsidRDefault="00DE2298" w:rsidP="008A6B4A">
      <w:pPr>
        <w:jc w:val="both"/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747AEA">
        <w:rPr>
          <w:rFonts w:ascii="Calibri" w:hAnsi="Calibri" w:cs="Calibri"/>
          <w:color w:val="000000" w:themeColor="text1"/>
          <w:sz w:val="20"/>
          <w:szCs w:val="20"/>
          <w:u w:val="single"/>
          <w:shd w:val="clear" w:color="auto" w:fill="FFFFFF"/>
        </w:rPr>
        <w:t>UIActivityViewController</w:t>
      </w:r>
      <w:proofErr w:type="spellEnd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  <w:t xml:space="preserve"> - контроллер интерфейса пользователя, предоставляющий стандартный интерфейс для отправки контента через различные каналы, такие как электронная почта, сообщения, социальные сети и др.</w:t>
      </w:r>
    </w:p>
    <w:p w14:paraId="233252A6" w14:textId="5C996D97" w:rsidR="008A6B4A" w:rsidRPr="00747AEA" w:rsidRDefault="008A6B4A" w:rsidP="008A6B4A">
      <w:pPr>
        <w:jc w:val="both"/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</w:pPr>
    </w:p>
    <w:p w14:paraId="75F6997A" w14:textId="77777777" w:rsidR="00046CC4" w:rsidRPr="00747AEA" w:rsidRDefault="00046CC4" w:rsidP="00046CC4">
      <w:pPr>
        <w:jc w:val="both"/>
        <w:rPr>
          <w:rFonts w:ascii="Calibri" w:hAnsi="Calibri" w:cs="Calibri"/>
          <w:color w:val="000000" w:themeColor="text1"/>
          <w:sz w:val="20"/>
          <w:szCs w:val="20"/>
          <w:u w:val="single"/>
          <w:shd w:val="clear" w:color="auto" w:fill="FFFFFF"/>
        </w:rPr>
      </w:pPr>
      <w:r w:rsidRPr="00747AEA">
        <w:rPr>
          <w:rFonts w:ascii="Calibri" w:hAnsi="Calibri" w:cs="Calibri"/>
          <w:color w:val="000000" w:themeColor="text1"/>
          <w:sz w:val="20"/>
          <w:szCs w:val="20"/>
          <w:u w:val="single"/>
          <w:shd w:val="clear" w:color="auto" w:fill="FFFFFF"/>
        </w:rPr>
        <w:t>Основные свойства и характеристики:</w:t>
      </w:r>
    </w:p>
    <w:p w14:paraId="106AD43C" w14:textId="77777777" w:rsidR="00046CC4" w:rsidRPr="00747AEA" w:rsidRDefault="00046CC4" w:rsidP="00046CC4">
      <w:pPr>
        <w:jc w:val="both"/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</w:pPr>
    </w:p>
    <w:p w14:paraId="6D43A64B" w14:textId="2500A98D" w:rsidR="00046CC4" w:rsidRPr="00747AEA" w:rsidRDefault="00046CC4" w:rsidP="00046CC4">
      <w:pPr>
        <w:pStyle w:val="afb"/>
        <w:numPr>
          <w:ilvl w:val="0"/>
          <w:numId w:val="16"/>
        </w:numPr>
        <w:jc w:val="both"/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  <w:t>activityItems</w:t>
      </w:r>
      <w:proofErr w:type="spellEnd"/>
    </w:p>
    <w:p w14:paraId="62CDE13B" w14:textId="77777777" w:rsidR="00046CC4" w:rsidRPr="00747AEA" w:rsidRDefault="00046CC4" w:rsidP="00046CC4">
      <w:pPr>
        <w:jc w:val="both"/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</w:pPr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  <w:t xml:space="preserve">Описание: </w:t>
      </w:r>
    </w:p>
    <w:p w14:paraId="5815D01D" w14:textId="68035482" w:rsidR="00046CC4" w:rsidRPr="00747AEA" w:rsidRDefault="00046CC4" w:rsidP="00046CC4">
      <w:pPr>
        <w:jc w:val="both"/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</w:pPr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  <w:t>Массив объектов, которые вы хотите поделиться. Это могут быть строки, изображения, URL и т.д.</w:t>
      </w:r>
    </w:p>
    <w:p w14:paraId="22CB3029" w14:textId="77777777" w:rsidR="00046CC4" w:rsidRPr="00747AEA" w:rsidRDefault="00046CC4" w:rsidP="00046CC4">
      <w:pPr>
        <w:jc w:val="both"/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</w:pPr>
    </w:p>
    <w:p w14:paraId="674C2AFA" w14:textId="7019A491" w:rsidR="00046CC4" w:rsidRPr="00747AEA" w:rsidRDefault="00046CC4" w:rsidP="00046CC4">
      <w:pPr>
        <w:jc w:val="both"/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</w:pPr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  <w:t>Пример кода:</w:t>
      </w:r>
    </w:p>
    <w:p w14:paraId="12CF5FD4" w14:textId="176A625C" w:rsidR="00046CC4" w:rsidRPr="00747AEA" w:rsidRDefault="00046CC4" w:rsidP="00046CC4">
      <w:pPr>
        <w:jc w:val="both"/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  <w:t>let</w:t>
      </w:r>
      <w:proofErr w:type="spellEnd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  <w:t>activityItems</w:t>
      </w:r>
      <w:proofErr w:type="spellEnd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  <w:t xml:space="preserve"> = ["Текст, который хочу поделить"]</w:t>
      </w:r>
    </w:p>
    <w:p w14:paraId="1E1DC107" w14:textId="44604B4F" w:rsidR="00DB0143" w:rsidRPr="00747AEA" w:rsidRDefault="00046CC4" w:rsidP="00046CC4">
      <w:pPr>
        <w:jc w:val="both"/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</w:pPr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 xml:space="preserve">let </w:t>
      </w:r>
      <w:proofErr w:type="spellStart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activityViewController</w:t>
      </w:r>
      <w:proofErr w:type="spellEnd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UIActivityViewController</w:t>
      </w:r>
      <w:proofErr w:type="spellEnd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(</w:t>
      </w:r>
      <w:proofErr w:type="spellStart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activityItems</w:t>
      </w:r>
      <w:proofErr w:type="spellEnd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activityItems</w:t>
      </w:r>
      <w:proofErr w:type="spellEnd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applicationActivities</w:t>
      </w:r>
      <w:proofErr w:type="spellEnd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: nil)</w:t>
      </w:r>
    </w:p>
    <w:p w14:paraId="3D35E6D9" w14:textId="57E5E1CE" w:rsidR="00046CC4" w:rsidRPr="00747AEA" w:rsidRDefault="00046CC4" w:rsidP="00046CC4">
      <w:pPr>
        <w:jc w:val="both"/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</w:pPr>
    </w:p>
    <w:p w14:paraId="3DF88196" w14:textId="45C77183" w:rsidR="00046CC4" w:rsidRPr="00747AEA" w:rsidRDefault="00046CC4" w:rsidP="00046CC4">
      <w:pPr>
        <w:pStyle w:val="afb"/>
        <w:numPr>
          <w:ilvl w:val="0"/>
          <w:numId w:val="16"/>
        </w:numPr>
        <w:jc w:val="both"/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applicationActivities</w:t>
      </w:r>
      <w:proofErr w:type="spellEnd"/>
    </w:p>
    <w:p w14:paraId="01902738" w14:textId="77777777" w:rsidR="00046CC4" w:rsidRPr="00747AEA" w:rsidRDefault="00046CC4" w:rsidP="00046CC4">
      <w:pPr>
        <w:jc w:val="both"/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</w:pPr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  <w:t xml:space="preserve">Описание: Массив объектов, представляющих пользовательские действия. Можно создать свои собственные объекты, наследуясь от </w:t>
      </w:r>
      <w:proofErr w:type="spellStart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UIActivity</w:t>
      </w:r>
      <w:proofErr w:type="spellEnd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  <w:t>.</w:t>
      </w:r>
    </w:p>
    <w:p w14:paraId="0C63C553" w14:textId="77777777" w:rsidR="00046CC4" w:rsidRPr="00747AEA" w:rsidRDefault="00046CC4" w:rsidP="00046CC4">
      <w:pPr>
        <w:jc w:val="both"/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</w:pPr>
    </w:p>
    <w:p w14:paraId="123D4D03" w14:textId="4483B92D" w:rsidR="00046CC4" w:rsidRPr="00747AEA" w:rsidRDefault="00046CC4" w:rsidP="00046CC4">
      <w:pPr>
        <w:jc w:val="both"/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</w:pPr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  <w:t>Пример</w:t>
      </w:r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  <w:t>кода</w:t>
      </w:r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:</w:t>
      </w:r>
    </w:p>
    <w:p w14:paraId="3AED7177" w14:textId="77777777" w:rsidR="00046CC4" w:rsidRPr="00747AEA" w:rsidRDefault="00046CC4" w:rsidP="00046CC4">
      <w:pPr>
        <w:jc w:val="both"/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</w:pPr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 xml:space="preserve">let </w:t>
      </w:r>
      <w:proofErr w:type="spellStart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customActivity</w:t>
      </w:r>
      <w:proofErr w:type="spellEnd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CustomActivity</w:t>
      </w:r>
      <w:proofErr w:type="spellEnd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()</w:t>
      </w:r>
    </w:p>
    <w:p w14:paraId="291486E9" w14:textId="6F7C195A" w:rsidR="00046CC4" w:rsidRPr="00747AEA" w:rsidRDefault="00046CC4" w:rsidP="00046CC4">
      <w:pPr>
        <w:jc w:val="both"/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</w:pPr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 xml:space="preserve">let </w:t>
      </w:r>
      <w:proofErr w:type="spellStart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activityViewController</w:t>
      </w:r>
      <w:proofErr w:type="spellEnd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UIActivityViewController</w:t>
      </w:r>
      <w:proofErr w:type="spellEnd"/>
      <w:r w:rsidR="00536CC2" w:rsidRPr="00747AEA">
        <w:rPr>
          <w:sz w:val="20"/>
          <w:szCs w:val="20"/>
          <w:lang w:val="en-US"/>
        </w:rPr>
        <w:t xml:space="preserve"> </w:t>
      </w:r>
      <w:r w:rsidR="00536CC2"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(</w:t>
      </w:r>
      <w:proofErr w:type="spellStart"/>
      <w:r w:rsidR="00536CC2"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activityItems</w:t>
      </w:r>
      <w:proofErr w:type="spellEnd"/>
      <w:r w:rsidR="00536CC2"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 xml:space="preserve">: [], </w:t>
      </w:r>
      <w:proofErr w:type="spellStart"/>
      <w:r w:rsidR="00536CC2"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applicationActivities</w:t>
      </w:r>
      <w:proofErr w:type="spellEnd"/>
      <w:r w:rsidR="00536CC2"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: [</w:t>
      </w:r>
      <w:proofErr w:type="spellStart"/>
      <w:r w:rsidR="00536CC2"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customActivity</w:t>
      </w:r>
      <w:proofErr w:type="spellEnd"/>
      <w:r w:rsidR="00536CC2"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])</w:t>
      </w:r>
    </w:p>
    <w:p w14:paraId="06E573DB" w14:textId="2B9A4A3D" w:rsidR="00536CC2" w:rsidRPr="00747AEA" w:rsidRDefault="00536CC2" w:rsidP="00046CC4">
      <w:pPr>
        <w:jc w:val="both"/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</w:pPr>
    </w:p>
    <w:p w14:paraId="14ADF425" w14:textId="19F225BD" w:rsidR="00536CC2" w:rsidRPr="00747AEA" w:rsidRDefault="00536CC2" w:rsidP="00536CC2">
      <w:pPr>
        <w:pStyle w:val="afb"/>
        <w:numPr>
          <w:ilvl w:val="0"/>
          <w:numId w:val="16"/>
        </w:numPr>
        <w:jc w:val="both"/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excludedActivityTypes</w:t>
      </w:r>
      <w:proofErr w:type="spellEnd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  <w:t>:</w:t>
      </w:r>
    </w:p>
    <w:p w14:paraId="707BF8F2" w14:textId="77777777" w:rsidR="00536CC2" w:rsidRPr="00747AEA" w:rsidRDefault="00536CC2" w:rsidP="00536CC2">
      <w:pPr>
        <w:jc w:val="both"/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</w:pPr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  <w:t xml:space="preserve">Описание: Массив типов действий, которые следует исключить из списка доступных. Например, чтобы исключить отправку через почту, можно использовать </w:t>
      </w:r>
      <w:proofErr w:type="spellStart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UIActivityType</w:t>
      </w:r>
      <w:proofErr w:type="spellEnd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  <w:t>.</w:t>
      </w:r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mail</w:t>
      </w:r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  <w:t>.</w:t>
      </w:r>
    </w:p>
    <w:p w14:paraId="64C09F04" w14:textId="77777777" w:rsidR="00536CC2" w:rsidRPr="00747AEA" w:rsidRDefault="00536CC2" w:rsidP="00536CC2">
      <w:pPr>
        <w:jc w:val="both"/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</w:pPr>
    </w:p>
    <w:p w14:paraId="5F0A3D05" w14:textId="736AD6D5" w:rsidR="00536CC2" w:rsidRPr="00747AEA" w:rsidRDefault="00536CC2" w:rsidP="00536CC2">
      <w:pPr>
        <w:jc w:val="both"/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</w:pPr>
      <w:proofErr w:type="spellStart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Пример</w:t>
      </w:r>
      <w:proofErr w:type="spellEnd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кода</w:t>
      </w:r>
      <w:proofErr w:type="spellEnd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:</w:t>
      </w:r>
    </w:p>
    <w:p w14:paraId="455C740A" w14:textId="77777777" w:rsidR="00536CC2" w:rsidRPr="00747AEA" w:rsidRDefault="00536CC2" w:rsidP="00345F4F">
      <w:pPr>
        <w:jc w:val="both"/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</w:pPr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 xml:space="preserve">let </w:t>
      </w:r>
      <w:proofErr w:type="spellStart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excludedActivities</w:t>
      </w:r>
      <w:proofErr w:type="spellEnd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: [</w:t>
      </w:r>
      <w:proofErr w:type="spellStart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UIActivity.ActivityType</w:t>
      </w:r>
      <w:proofErr w:type="spellEnd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] = [.mail]</w:t>
      </w:r>
    </w:p>
    <w:p w14:paraId="536CEB47" w14:textId="77777777" w:rsidR="00345F4F" w:rsidRPr="00747AEA" w:rsidRDefault="00345F4F" w:rsidP="00345F4F">
      <w:pPr>
        <w:jc w:val="both"/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</w:pPr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 xml:space="preserve">let </w:t>
      </w:r>
      <w:proofErr w:type="spellStart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activityViewController</w:t>
      </w:r>
      <w:proofErr w:type="spellEnd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UIActivityViewController</w:t>
      </w:r>
      <w:proofErr w:type="spellEnd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(</w:t>
      </w:r>
      <w:proofErr w:type="spellStart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activityItems</w:t>
      </w:r>
      <w:proofErr w:type="spellEnd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 xml:space="preserve">: [], </w:t>
      </w:r>
      <w:proofErr w:type="spellStart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applicationActivities</w:t>
      </w:r>
      <w:proofErr w:type="spellEnd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: nil)</w:t>
      </w:r>
    </w:p>
    <w:p w14:paraId="591ECA0B" w14:textId="483C7BF9" w:rsidR="00536CC2" w:rsidRPr="00747AEA" w:rsidRDefault="00536CC2" w:rsidP="00345F4F">
      <w:pPr>
        <w:jc w:val="both"/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</w:pPr>
      <w:proofErr w:type="spellStart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activityViewController.excludedActivityTypes</w:t>
      </w:r>
      <w:proofErr w:type="spellEnd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excludedActivities</w:t>
      </w:r>
      <w:proofErr w:type="spellEnd"/>
    </w:p>
    <w:p w14:paraId="0A9BA90C" w14:textId="10B0D840" w:rsidR="00046CC4" w:rsidRPr="00747AEA" w:rsidRDefault="00046CC4" w:rsidP="00046CC4">
      <w:pPr>
        <w:jc w:val="both"/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</w:pPr>
    </w:p>
    <w:p w14:paraId="2F5BBA28" w14:textId="780630E6" w:rsidR="00747AEA" w:rsidRPr="00747AEA" w:rsidRDefault="00747AEA" w:rsidP="00747AEA">
      <w:pPr>
        <w:pStyle w:val="afb"/>
        <w:numPr>
          <w:ilvl w:val="0"/>
          <w:numId w:val="16"/>
        </w:numPr>
        <w:jc w:val="both"/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</w:pPr>
      <w:proofErr w:type="spellStart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completionWithItemsHandler</w:t>
      </w:r>
      <w:proofErr w:type="spellEnd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:</w:t>
      </w:r>
    </w:p>
    <w:p w14:paraId="6D0161FA" w14:textId="77777777" w:rsidR="00747AEA" w:rsidRPr="00747AEA" w:rsidRDefault="00747AEA" w:rsidP="00747AEA">
      <w:pPr>
        <w:jc w:val="both"/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</w:pPr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  <w:t>Описание: Замыкание, вызываемое по завершении действия пользователя. В нем можно обработать результат действия (отправлено, отменено и т.д.).</w:t>
      </w:r>
    </w:p>
    <w:p w14:paraId="21A37A29" w14:textId="77777777" w:rsidR="00747AEA" w:rsidRPr="00747AEA" w:rsidRDefault="00747AEA" w:rsidP="00747AEA">
      <w:pPr>
        <w:jc w:val="both"/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</w:pPr>
    </w:p>
    <w:p w14:paraId="69189EAA" w14:textId="208ECEE2" w:rsidR="00747AEA" w:rsidRPr="00747AEA" w:rsidRDefault="00747AEA" w:rsidP="00747AEA">
      <w:pPr>
        <w:jc w:val="both"/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</w:pPr>
      <w:proofErr w:type="spellStart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Пример</w:t>
      </w:r>
      <w:proofErr w:type="spellEnd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кода</w:t>
      </w:r>
      <w:proofErr w:type="spellEnd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:</w:t>
      </w:r>
    </w:p>
    <w:p w14:paraId="09D6F9DD" w14:textId="77777777" w:rsidR="00747AEA" w:rsidRPr="00747AEA" w:rsidRDefault="00747AEA" w:rsidP="00747AEA">
      <w:pPr>
        <w:jc w:val="both"/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</w:pPr>
      <w:proofErr w:type="spellStart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activityViewController.completionWithItemsHandler</w:t>
      </w:r>
      <w:proofErr w:type="spellEnd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 xml:space="preserve"> = { (</w:t>
      </w:r>
      <w:proofErr w:type="spellStart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activityType</w:t>
      </w:r>
      <w:proofErr w:type="spellEnd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 xml:space="preserve">, completed, </w:t>
      </w:r>
      <w:proofErr w:type="spellStart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returnedItems</w:t>
      </w:r>
      <w:proofErr w:type="spellEnd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, error) in</w:t>
      </w:r>
    </w:p>
    <w:p w14:paraId="173C4D95" w14:textId="77777777" w:rsidR="00747AEA" w:rsidRPr="00747AEA" w:rsidRDefault="00747AEA" w:rsidP="00747AEA">
      <w:pPr>
        <w:jc w:val="both"/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</w:pPr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 xml:space="preserve">    if</w:t>
      </w:r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completed</w:t>
      </w:r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  <w:t xml:space="preserve"> {</w:t>
      </w:r>
    </w:p>
    <w:p w14:paraId="7F790CBD" w14:textId="77777777" w:rsidR="00747AEA" w:rsidRPr="00747AEA" w:rsidRDefault="00747AEA" w:rsidP="00747AEA">
      <w:pPr>
        <w:jc w:val="both"/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</w:pPr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  <w:t xml:space="preserve">        </w:t>
      </w:r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print</w:t>
      </w:r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  <w:t>("Действие завершено успешно.")</w:t>
      </w:r>
    </w:p>
    <w:p w14:paraId="61EAB707" w14:textId="77777777" w:rsidR="00747AEA" w:rsidRPr="00747AEA" w:rsidRDefault="00747AEA" w:rsidP="00747AEA">
      <w:pPr>
        <w:jc w:val="both"/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</w:pPr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</w:rPr>
        <w:t xml:space="preserve">    </w:t>
      </w:r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} else {</w:t>
      </w:r>
    </w:p>
    <w:p w14:paraId="047C77DD" w14:textId="77777777" w:rsidR="00747AEA" w:rsidRPr="00747AEA" w:rsidRDefault="00747AEA" w:rsidP="00747AEA">
      <w:pPr>
        <w:jc w:val="both"/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</w:pPr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 xml:space="preserve">        print("</w:t>
      </w:r>
      <w:proofErr w:type="spellStart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Действие</w:t>
      </w:r>
      <w:proofErr w:type="spellEnd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отменено</w:t>
      </w:r>
      <w:proofErr w:type="spellEnd"/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.")</w:t>
      </w:r>
    </w:p>
    <w:p w14:paraId="360F177A" w14:textId="77777777" w:rsidR="00747AEA" w:rsidRPr="00747AEA" w:rsidRDefault="00747AEA" w:rsidP="00747AEA">
      <w:pPr>
        <w:jc w:val="both"/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</w:pPr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 xml:space="preserve">    }</w:t>
      </w:r>
    </w:p>
    <w:p w14:paraId="6B64CD23" w14:textId="7C047404" w:rsidR="00046CC4" w:rsidRPr="00747AEA" w:rsidRDefault="00747AEA" w:rsidP="00747AEA">
      <w:pPr>
        <w:jc w:val="both"/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</w:pPr>
      <w:r w:rsidRPr="00747AEA">
        <w:rPr>
          <w:rFonts w:ascii="Calibri" w:hAnsi="Calibri" w:cs="Calibri"/>
          <w:color w:val="000000" w:themeColor="text1"/>
          <w:sz w:val="20"/>
          <w:szCs w:val="20"/>
          <w:shd w:val="clear" w:color="auto" w:fill="FFFFFF"/>
          <w:lang w:val="en-US"/>
        </w:rPr>
        <w:t>}</w:t>
      </w:r>
    </w:p>
    <w:sectPr w:rsidR="00046CC4" w:rsidRPr="00747AEA" w:rsidSect="00C669C7">
      <w:footerReference w:type="default" r:id="rId7"/>
      <w:pgSz w:w="11907" w:h="16839" w:code="9"/>
      <w:pgMar w:top="720" w:right="720" w:bottom="720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5A5DE" w14:textId="77777777" w:rsidR="00066F4A" w:rsidRDefault="00066F4A">
      <w:r>
        <w:separator/>
      </w:r>
    </w:p>
    <w:p w14:paraId="70D90F09" w14:textId="77777777" w:rsidR="00066F4A" w:rsidRDefault="00066F4A"/>
  </w:endnote>
  <w:endnote w:type="continuationSeparator" w:id="0">
    <w:p w14:paraId="1A4D83AD" w14:textId="77777777" w:rsidR="00066F4A" w:rsidRDefault="00066F4A">
      <w:r>
        <w:continuationSeparator/>
      </w:r>
    </w:p>
    <w:p w14:paraId="2AC14FD4" w14:textId="77777777" w:rsidR="00066F4A" w:rsidRDefault="00066F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FF15C9" w14:textId="77777777" w:rsidR="00E06249" w:rsidRDefault="005F5EDC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572F1" w14:textId="77777777" w:rsidR="00066F4A" w:rsidRDefault="00066F4A">
      <w:r>
        <w:separator/>
      </w:r>
    </w:p>
    <w:p w14:paraId="777759BE" w14:textId="77777777" w:rsidR="00066F4A" w:rsidRDefault="00066F4A"/>
  </w:footnote>
  <w:footnote w:type="continuationSeparator" w:id="0">
    <w:p w14:paraId="7304A78A" w14:textId="77777777" w:rsidR="00066F4A" w:rsidRDefault="00066F4A">
      <w:r>
        <w:continuationSeparator/>
      </w:r>
    </w:p>
    <w:p w14:paraId="149C4DE0" w14:textId="77777777" w:rsidR="00066F4A" w:rsidRDefault="00066F4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F808C4"/>
    <w:multiLevelType w:val="hybridMultilevel"/>
    <w:tmpl w:val="CA687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443B6"/>
    <w:multiLevelType w:val="hybridMultilevel"/>
    <w:tmpl w:val="D4E26918"/>
    <w:lvl w:ilvl="0" w:tplc="6C4AC1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806D5"/>
    <w:multiLevelType w:val="hybridMultilevel"/>
    <w:tmpl w:val="B2E47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B7C8B"/>
    <w:multiLevelType w:val="hybridMultilevel"/>
    <w:tmpl w:val="43822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B261D"/>
    <w:multiLevelType w:val="hybridMultilevel"/>
    <w:tmpl w:val="DDDCD8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811A1"/>
    <w:multiLevelType w:val="hybridMultilevel"/>
    <w:tmpl w:val="B3045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84F"/>
    <w:multiLevelType w:val="hybridMultilevel"/>
    <w:tmpl w:val="7CFC2F4C"/>
    <w:lvl w:ilvl="0" w:tplc="AD4E30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B6112D"/>
    <w:multiLevelType w:val="hybridMultilevel"/>
    <w:tmpl w:val="6368F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42BA7"/>
    <w:multiLevelType w:val="hybridMultilevel"/>
    <w:tmpl w:val="A274D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B306B"/>
    <w:multiLevelType w:val="hybridMultilevel"/>
    <w:tmpl w:val="7BC48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E83409"/>
    <w:multiLevelType w:val="hybridMultilevel"/>
    <w:tmpl w:val="FCD41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E05B42"/>
    <w:multiLevelType w:val="hybridMultilevel"/>
    <w:tmpl w:val="8BD61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244E36"/>
    <w:multiLevelType w:val="hybridMultilevel"/>
    <w:tmpl w:val="4FD2C5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1"/>
  </w:num>
  <w:num w:numId="5">
    <w:abstractNumId w:val="14"/>
  </w:num>
  <w:num w:numId="6">
    <w:abstractNumId w:val="5"/>
  </w:num>
  <w:num w:numId="7">
    <w:abstractNumId w:val="1"/>
  </w:num>
  <w:num w:numId="8">
    <w:abstractNumId w:val="10"/>
  </w:num>
  <w:num w:numId="9">
    <w:abstractNumId w:val="3"/>
  </w:num>
  <w:num w:numId="10">
    <w:abstractNumId w:val="13"/>
  </w:num>
  <w:num w:numId="11">
    <w:abstractNumId w:val="15"/>
  </w:num>
  <w:num w:numId="12">
    <w:abstractNumId w:val="2"/>
  </w:num>
  <w:num w:numId="13">
    <w:abstractNumId w:val="0"/>
  </w:num>
  <w:num w:numId="14">
    <w:abstractNumId w:val="8"/>
  </w:num>
  <w:num w:numId="15">
    <w:abstractNumId w:val="7"/>
  </w:num>
  <w:num w:numId="16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47"/>
    <w:rsid w:val="00007B83"/>
    <w:rsid w:val="000134A2"/>
    <w:rsid w:val="000278CE"/>
    <w:rsid w:val="00030F51"/>
    <w:rsid w:val="00032886"/>
    <w:rsid w:val="00033AC8"/>
    <w:rsid w:val="00046CC4"/>
    <w:rsid w:val="00047CE7"/>
    <w:rsid w:val="000509AC"/>
    <w:rsid w:val="000574D3"/>
    <w:rsid w:val="00066F4A"/>
    <w:rsid w:val="000678EA"/>
    <w:rsid w:val="0007430F"/>
    <w:rsid w:val="00086ECB"/>
    <w:rsid w:val="000946A0"/>
    <w:rsid w:val="000A3F6C"/>
    <w:rsid w:val="000A461E"/>
    <w:rsid w:val="000C4638"/>
    <w:rsid w:val="0010678F"/>
    <w:rsid w:val="0011215F"/>
    <w:rsid w:val="0011768A"/>
    <w:rsid w:val="00120E67"/>
    <w:rsid w:val="00121032"/>
    <w:rsid w:val="00122CB0"/>
    <w:rsid w:val="001344CD"/>
    <w:rsid w:val="001438AA"/>
    <w:rsid w:val="0014711A"/>
    <w:rsid w:val="001526B9"/>
    <w:rsid w:val="001B7998"/>
    <w:rsid w:val="001D24BC"/>
    <w:rsid w:val="0021120C"/>
    <w:rsid w:val="0022032D"/>
    <w:rsid w:val="00224045"/>
    <w:rsid w:val="0023091D"/>
    <w:rsid w:val="00241F4B"/>
    <w:rsid w:val="002509E1"/>
    <w:rsid w:val="00296A0E"/>
    <w:rsid w:val="00297FCC"/>
    <w:rsid w:val="002A6CD0"/>
    <w:rsid w:val="002C4B10"/>
    <w:rsid w:val="002C5698"/>
    <w:rsid w:val="002C6888"/>
    <w:rsid w:val="00302657"/>
    <w:rsid w:val="003226A4"/>
    <w:rsid w:val="00345F4F"/>
    <w:rsid w:val="0035379E"/>
    <w:rsid w:val="00354418"/>
    <w:rsid w:val="003554DF"/>
    <w:rsid w:val="0036337E"/>
    <w:rsid w:val="00367844"/>
    <w:rsid w:val="00376773"/>
    <w:rsid w:val="00391D0E"/>
    <w:rsid w:val="003A6C91"/>
    <w:rsid w:val="003B0C06"/>
    <w:rsid w:val="003C0B01"/>
    <w:rsid w:val="003F3247"/>
    <w:rsid w:val="004213B9"/>
    <w:rsid w:val="00427B09"/>
    <w:rsid w:val="00452461"/>
    <w:rsid w:val="00474519"/>
    <w:rsid w:val="00481915"/>
    <w:rsid w:val="00481C66"/>
    <w:rsid w:val="00491061"/>
    <w:rsid w:val="00512A06"/>
    <w:rsid w:val="00526710"/>
    <w:rsid w:val="00536CC2"/>
    <w:rsid w:val="0057759C"/>
    <w:rsid w:val="00593542"/>
    <w:rsid w:val="00596B41"/>
    <w:rsid w:val="005B7996"/>
    <w:rsid w:val="005C0E7A"/>
    <w:rsid w:val="005C2EEF"/>
    <w:rsid w:val="005C5A7A"/>
    <w:rsid w:val="005F5EDC"/>
    <w:rsid w:val="005F5EDF"/>
    <w:rsid w:val="00611574"/>
    <w:rsid w:val="00612520"/>
    <w:rsid w:val="006169D7"/>
    <w:rsid w:val="00645C70"/>
    <w:rsid w:val="00650476"/>
    <w:rsid w:val="00664C69"/>
    <w:rsid w:val="00682F14"/>
    <w:rsid w:val="006878D9"/>
    <w:rsid w:val="006A2F3F"/>
    <w:rsid w:val="006B507C"/>
    <w:rsid w:val="006E2FDB"/>
    <w:rsid w:val="00741F57"/>
    <w:rsid w:val="00747AEA"/>
    <w:rsid w:val="0076636F"/>
    <w:rsid w:val="0077522C"/>
    <w:rsid w:val="007818C2"/>
    <w:rsid w:val="00781D38"/>
    <w:rsid w:val="00792920"/>
    <w:rsid w:val="007B1862"/>
    <w:rsid w:val="007C22A1"/>
    <w:rsid w:val="007F2005"/>
    <w:rsid w:val="00807BA8"/>
    <w:rsid w:val="0081445B"/>
    <w:rsid w:val="00816ED2"/>
    <w:rsid w:val="008278E3"/>
    <w:rsid w:val="00843B59"/>
    <w:rsid w:val="008561C2"/>
    <w:rsid w:val="00881390"/>
    <w:rsid w:val="00897C35"/>
    <w:rsid w:val="008A1B57"/>
    <w:rsid w:val="008A6B4A"/>
    <w:rsid w:val="00906C7E"/>
    <w:rsid w:val="00922A27"/>
    <w:rsid w:val="00940917"/>
    <w:rsid w:val="0095481E"/>
    <w:rsid w:val="0096678E"/>
    <w:rsid w:val="00970496"/>
    <w:rsid w:val="0097438A"/>
    <w:rsid w:val="0098073A"/>
    <w:rsid w:val="00984A5E"/>
    <w:rsid w:val="00996EC0"/>
    <w:rsid w:val="009A7540"/>
    <w:rsid w:val="009D5F76"/>
    <w:rsid w:val="009E43E9"/>
    <w:rsid w:val="009E5AA8"/>
    <w:rsid w:val="00A23CD2"/>
    <w:rsid w:val="00A336E9"/>
    <w:rsid w:val="00A56491"/>
    <w:rsid w:val="00A705DD"/>
    <w:rsid w:val="00A77D5A"/>
    <w:rsid w:val="00AB3343"/>
    <w:rsid w:val="00AC7F51"/>
    <w:rsid w:val="00AD39C7"/>
    <w:rsid w:val="00B75A91"/>
    <w:rsid w:val="00B77432"/>
    <w:rsid w:val="00B85F41"/>
    <w:rsid w:val="00B959AF"/>
    <w:rsid w:val="00BC419B"/>
    <w:rsid w:val="00BD0F02"/>
    <w:rsid w:val="00BD75CA"/>
    <w:rsid w:val="00C04F8F"/>
    <w:rsid w:val="00C0690F"/>
    <w:rsid w:val="00C12BFD"/>
    <w:rsid w:val="00C2327E"/>
    <w:rsid w:val="00C4116E"/>
    <w:rsid w:val="00C60062"/>
    <w:rsid w:val="00C669C7"/>
    <w:rsid w:val="00C70E88"/>
    <w:rsid w:val="00C75C23"/>
    <w:rsid w:val="00CB3703"/>
    <w:rsid w:val="00CC20D1"/>
    <w:rsid w:val="00CD1DBD"/>
    <w:rsid w:val="00D14ABC"/>
    <w:rsid w:val="00D27D5C"/>
    <w:rsid w:val="00D45862"/>
    <w:rsid w:val="00D45D6D"/>
    <w:rsid w:val="00D471D0"/>
    <w:rsid w:val="00D6508D"/>
    <w:rsid w:val="00D767A5"/>
    <w:rsid w:val="00D83775"/>
    <w:rsid w:val="00D917EC"/>
    <w:rsid w:val="00DA6748"/>
    <w:rsid w:val="00DB0143"/>
    <w:rsid w:val="00DB77C6"/>
    <w:rsid w:val="00DC78CB"/>
    <w:rsid w:val="00DD0755"/>
    <w:rsid w:val="00DE2298"/>
    <w:rsid w:val="00E06249"/>
    <w:rsid w:val="00E141E5"/>
    <w:rsid w:val="00E14FF3"/>
    <w:rsid w:val="00E258A9"/>
    <w:rsid w:val="00E27FD9"/>
    <w:rsid w:val="00E30088"/>
    <w:rsid w:val="00E50249"/>
    <w:rsid w:val="00E5366B"/>
    <w:rsid w:val="00E577BC"/>
    <w:rsid w:val="00EA1232"/>
    <w:rsid w:val="00EA65D9"/>
    <w:rsid w:val="00EB2ED7"/>
    <w:rsid w:val="00EC5CE9"/>
    <w:rsid w:val="00ED0AC2"/>
    <w:rsid w:val="00EE41C5"/>
    <w:rsid w:val="00EE69DE"/>
    <w:rsid w:val="00EF4CCD"/>
    <w:rsid w:val="00EF4EDE"/>
    <w:rsid w:val="00F22160"/>
    <w:rsid w:val="00F22AE8"/>
    <w:rsid w:val="00F3692D"/>
    <w:rsid w:val="00F43772"/>
    <w:rsid w:val="00F44591"/>
    <w:rsid w:val="00F45A5F"/>
    <w:rsid w:val="00FB3C01"/>
    <w:rsid w:val="00FB48F7"/>
    <w:rsid w:val="00FD4619"/>
    <w:rsid w:val="00FE0ED1"/>
    <w:rsid w:val="00FE2C27"/>
    <w:rsid w:val="00FE365F"/>
    <w:rsid w:val="00FF03DE"/>
    <w:rsid w:val="00FF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45DC16"/>
  <w15:chartTrackingRefBased/>
  <w15:docId w15:val="{06455AE4-E636-1D43-9C80-21E28CDD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ru-RU" w:eastAsia="ja-JP" w:bidi="ru-RU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52461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 w:bidi="ar-SA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1"/>
      </w:numPr>
    </w:pPr>
  </w:style>
  <w:style w:type="character" w:customStyle="1" w:styleId="10">
    <w:name w:val="Заголовок 1 Знак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a6"/>
    <w:uiPriority w:val="99"/>
    <w:unhideWhenUsed/>
    <w:qFormat/>
  </w:style>
  <w:style w:type="character" w:customStyle="1" w:styleId="a6">
    <w:name w:val="Верхний колонтитул Знак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</w:style>
  <w:style w:type="character" w:customStyle="1" w:styleId="a8">
    <w:name w:val="Нижний колонтитул Знак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Заголовок Знак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Подзаголовок Знак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Заголовок 2 Знак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Заголовок 5 Знак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Заголовок 6 Знак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Заголовок 7 Знак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Заголовок 8 Знак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unhideWhenUsed/>
    <w:qFormat/>
    <w:rPr>
      <w:b/>
      <w:bCs/>
    </w:rPr>
  </w:style>
  <w:style w:type="paragraph" w:styleId="21">
    <w:name w:val="Quote"/>
    <w:basedOn w:val="a1"/>
    <w:next w:val="a1"/>
    <w:link w:val="22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22">
    <w:name w:val="Цитата 2 Знак"/>
    <w:basedOn w:val="a2"/>
    <w:link w:val="21"/>
    <w:uiPriority w:val="29"/>
    <w:semiHidden/>
    <w:rPr>
      <w:i/>
      <w:iCs/>
      <w:sz w:val="36"/>
    </w:rPr>
  </w:style>
  <w:style w:type="paragraph" w:styleId="af4">
    <w:name w:val="Intense Quote"/>
    <w:basedOn w:val="a1"/>
    <w:next w:val="a1"/>
    <w:link w:val="af5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5">
    <w:name w:val="Выделенная цитата Знак"/>
    <w:basedOn w:val="a2"/>
    <w:link w:val="af4"/>
    <w:uiPriority w:val="30"/>
    <w:semiHidden/>
    <w:rPr>
      <w:b/>
      <w:i/>
      <w:iCs/>
      <w:sz w:val="36"/>
    </w:rPr>
  </w:style>
  <w:style w:type="character" w:styleId="af6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7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8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9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HTML">
    <w:name w:val="HTML Code"/>
    <w:basedOn w:val="a2"/>
    <w:uiPriority w:val="99"/>
    <w:semiHidden/>
    <w:unhideWhenUsed/>
    <w:rsid w:val="003F3247"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1"/>
    <w:uiPriority w:val="99"/>
    <w:unhideWhenUsed/>
    <w:rsid w:val="00C669C7"/>
    <w:pPr>
      <w:spacing w:before="100" w:beforeAutospacing="1" w:after="100" w:afterAutospacing="1"/>
    </w:pPr>
  </w:style>
  <w:style w:type="paragraph" w:styleId="afb">
    <w:name w:val="List Paragraph"/>
    <w:basedOn w:val="a1"/>
    <w:uiPriority w:val="34"/>
    <w:unhideWhenUsed/>
    <w:qFormat/>
    <w:rsid w:val="005C2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45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6415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206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58011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018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29944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118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324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08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081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74303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99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8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2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76797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83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tom/Library/Containers/com.microsoft.Word/Data/Library/Application%20Support/Microsoft/Office/16.0/DTS/ru-RU%7bA69BD549-A4AC-4E4B-A0B9-6A9DD9A88231%7d/%7bF23974F6-74B4-9B49-A74D-14BCE285C64C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{F23974F6-74B4-9B49-A74D-14BCE285C64C}tf10002086.dotx</Template>
  <TotalTime>165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Артур Князев</cp:lastModifiedBy>
  <cp:revision>139</cp:revision>
  <dcterms:created xsi:type="dcterms:W3CDTF">2023-12-23T06:40:00Z</dcterms:created>
  <dcterms:modified xsi:type="dcterms:W3CDTF">2024-01-21T10:20:00Z</dcterms:modified>
</cp:coreProperties>
</file>