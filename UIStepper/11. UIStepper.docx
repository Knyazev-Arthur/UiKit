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4AC6D398" w:rsidR="00E06249" w:rsidRPr="00474519" w:rsidRDefault="00E30088" w:rsidP="00C12BFD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color w:val="000000" w:themeColor="text1"/>
          <w:szCs w:val="40"/>
        </w:rPr>
      </w:pPr>
      <w:proofErr w:type="spellStart"/>
      <w:r w:rsidRPr="00474519">
        <w:rPr>
          <w:rFonts w:ascii="Calibri" w:hAnsi="Calibri" w:cs="Calibri"/>
          <w:b/>
          <w:bCs/>
          <w:color w:val="000000" w:themeColor="text1"/>
          <w:szCs w:val="40"/>
        </w:rPr>
        <w:t>UIStepper</w:t>
      </w:r>
      <w:proofErr w:type="spellEnd"/>
    </w:p>
    <w:p w14:paraId="694328C5" w14:textId="7E9F1D0F" w:rsidR="00A56491" w:rsidRPr="00474519" w:rsidRDefault="00A56491" w:rsidP="00C12BFD">
      <w:p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72FC96A6" w14:textId="77777777" w:rsidR="0096678E" w:rsidRPr="00474519" w:rsidRDefault="0096678E" w:rsidP="0096678E">
      <w:pPr>
        <w:pStyle w:val="a"/>
        <w:rPr>
          <w:rFonts w:ascii="Calibri" w:hAnsi="Calibri" w:cs="Calibri"/>
          <w:sz w:val="20"/>
          <w:szCs w:val="20"/>
        </w:rPr>
      </w:pPr>
      <w:proofErr w:type="spellStart"/>
      <w:r w:rsidRPr="00474519">
        <w:rPr>
          <w:rStyle w:val="HTML"/>
          <w:rFonts w:ascii="Calibri" w:eastAsiaTheme="majorEastAsia" w:hAnsi="Calibri" w:cs="Calibri"/>
          <w:b/>
          <w:bCs/>
          <w:bdr w:val="single" w:sz="2" w:space="0" w:color="D9D9E3" w:frame="1"/>
        </w:rPr>
        <w:t>UIStepper</w:t>
      </w:r>
      <w:proofErr w:type="spellEnd"/>
      <w:r w:rsidRPr="00474519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474519">
        <w:rPr>
          <w:rFonts w:ascii="Calibri" w:hAnsi="Calibri" w:cs="Calibri"/>
          <w:sz w:val="20"/>
          <w:szCs w:val="20"/>
        </w:rPr>
        <w:t>- это</w:t>
      </w:r>
      <w:proofErr w:type="gramEnd"/>
      <w:r w:rsidRPr="00474519">
        <w:rPr>
          <w:rFonts w:ascii="Calibri" w:hAnsi="Calibri" w:cs="Calibri"/>
          <w:sz w:val="20"/>
          <w:szCs w:val="20"/>
        </w:rPr>
        <w:t xml:space="preserve"> элемент управления, который позволяет пользователю увеличивать или уменьшать числовое значение на фиксированную величину при каждом нажатии.</w:t>
      </w:r>
    </w:p>
    <w:p w14:paraId="4C8EC578" w14:textId="77777777" w:rsidR="00474519" w:rsidRPr="00474519" w:rsidRDefault="0096678E" w:rsidP="00474519">
      <w:pPr>
        <w:pStyle w:val="a"/>
        <w:rPr>
          <w:rFonts w:ascii="Calibri" w:hAnsi="Calibri" w:cs="Calibri"/>
          <w:sz w:val="20"/>
          <w:szCs w:val="20"/>
        </w:rPr>
      </w:pPr>
      <w:proofErr w:type="spellStart"/>
      <w:r w:rsidRPr="00474519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UIStepper</w:t>
      </w:r>
      <w:proofErr w:type="spellEnd"/>
      <w:r w:rsidRPr="00474519">
        <w:rPr>
          <w:rFonts w:ascii="Calibri" w:hAnsi="Calibri" w:cs="Calibri"/>
          <w:color w:val="374151"/>
          <w:sz w:val="20"/>
          <w:szCs w:val="20"/>
        </w:rPr>
        <w:t xml:space="preserve"> применяется там, где требуется изменение числового значения на определенную величину. Некоторые примеры использования:</w:t>
      </w:r>
    </w:p>
    <w:p w14:paraId="6DE1F14F" w14:textId="77777777" w:rsidR="00474519" w:rsidRPr="00474519" w:rsidRDefault="00474519" w:rsidP="00474519">
      <w:pPr>
        <w:pStyle w:val="a"/>
        <w:numPr>
          <w:ilvl w:val="0"/>
          <w:numId w:val="0"/>
        </w:numPr>
        <w:rPr>
          <w:rFonts w:ascii="Calibri" w:hAnsi="Calibri" w:cs="Calibri"/>
          <w:color w:val="374151"/>
          <w:sz w:val="20"/>
          <w:szCs w:val="20"/>
        </w:rPr>
      </w:pPr>
      <w:r w:rsidRPr="00474519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 xml:space="preserve">- </w:t>
      </w:r>
      <w:r w:rsidR="0096678E" w:rsidRPr="00474519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Настройка параметров</w:t>
      </w:r>
      <w:r w:rsidR="0096678E" w:rsidRPr="00474519">
        <w:rPr>
          <w:rFonts w:ascii="Calibri" w:hAnsi="Calibri" w:cs="Calibri"/>
          <w:color w:val="374151"/>
          <w:sz w:val="20"/>
          <w:szCs w:val="20"/>
        </w:rPr>
        <w:t>: Пользователь может изменять параметры, такие как количество, размер, значения и другие числовые параметры.</w:t>
      </w:r>
    </w:p>
    <w:p w14:paraId="4BFD3751" w14:textId="0712E941" w:rsidR="0096678E" w:rsidRPr="0096678E" w:rsidRDefault="00474519" w:rsidP="00474519">
      <w:pPr>
        <w:pStyle w:val="a"/>
        <w:numPr>
          <w:ilvl w:val="0"/>
          <w:numId w:val="0"/>
        </w:numPr>
        <w:rPr>
          <w:rFonts w:ascii="Calibri" w:hAnsi="Calibri" w:cs="Calibri"/>
          <w:sz w:val="20"/>
          <w:szCs w:val="20"/>
        </w:rPr>
      </w:pPr>
      <w:r w:rsidRPr="00474519">
        <w:rPr>
          <w:rFonts w:ascii="Calibri" w:hAnsi="Calibri" w:cs="Calibri"/>
          <w:color w:val="374151"/>
          <w:sz w:val="20"/>
          <w:szCs w:val="20"/>
        </w:rPr>
        <w:t xml:space="preserve">- </w:t>
      </w:r>
      <w:r w:rsidR="0096678E" w:rsidRPr="0096678E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Изменение количества</w:t>
      </w:r>
      <w:proofErr w:type="gramStart"/>
      <w:r w:rsidR="0096678E" w:rsidRPr="0096678E">
        <w:rPr>
          <w:rFonts w:ascii="Calibri" w:hAnsi="Calibri" w:cs="Calibri"/>
          <w:color w:val="374151"/>
          <w:sz w:val="20"/>
          <w:szCs w:val="20"/>
        </w:rPr>
        <w:t>: Используется</w:t>
      </w:r>
      <w:proofErr w:type="gramEnd"/>
      <w:r w:rsidR="0096678E" w:rsidRPr="0096678E">
        <w:rPr>
          <w:rFonts w:ascii="Calibri" w:hAnsi="Calibri" w:cs="Calibri"/>
          <w:color w:val="374151"/>
          <w:sz w:val="20"/>
          <w:szCs w:val="20"/>
        </w:rPr>
        <w:t xml:space="preserve"> для управления количеством элементов или каких-либо значений.</w:t>
      </w:r>
    </w:p>
    <w:p w14:paraId="26F07012" w14:textId="77777777" w:rsidR="00C12BFD" w:rsidRPr="00474519" w:rsidRDefault="00C12BFD" w:rsidP="00C12BF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</w:rPr>
      </w:pPr>
    </w:p>
    <w:p w14:paraId="647653D1" w14:textId="5662EFD0" w:rsidR="00C04F8F" w:rsidRPr="00474519" w:rsidRDefault="00C669C7" w:rsidP="00C12BFD">
      <w:pPr>
        <w:pStyle w:val="a"/>
        <w:ind w:left="0" w:firstLine="0"/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474519">
        <w:rPr>
          <w:rFonts w:ascii="Calibri" w:hAnsi="Calibri" w:cs="Calibri"/>
          <w:b/>
          <w:bCs/>
          <w:color w:val="000000" w:themeColor="text1"/>
          <w:sz w:val="20"/>
          <w:szCs w:val="20"/>
        </w:rPr>
        <w:t>Пример кода с характеристиками свойств:</w:t>
      </w:r>
    </w:p>
    <w:p w14:paraId="77083B90" w14:textId="5411ED0B" w:rsidR="0096678E" w:rsidRPr="00474519" w:rsidRDefault="0096678E" w:rsidP="0096678E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1E7B252C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экземпляр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UIStepper</w:t>
      </w:r>
      <w:proofErr w:type="spellEnd"/>
    </w:p>
    <w:p w14:paraId="754DD08A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stepper =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UIStepper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(frame: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CGRect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(x: 150, y: 100, width: 0, height: 0))</w:t>
      </w:r>
    </w:p>
    <w:p w14:paraId="454629E1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2FC17E5F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</w:rPr>
        <w:t>// Настраиваем минимальное и максимальное значение</w:t>
      </w:r>
    </w:p>
    <w:p w14:paraId="2D19CFFD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stepper</w:t>
      </w:r>
      <w:r w:rsidRPr="00474519">
        <w:rPr>
          <w:rFonts w:ascii="Calibri" w:hAnsi="Calibri" w:cs="Calibri"/>
          <w:color w:val="000000" w:themeColor="text1"/>
          <w:sz w:val="20"/>
          <w:szCs w:val="20"/>
        </w:rPr>
        <w:t>.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minimumValue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</w:rPr>
        <w:t xml:space="preserve"> = 0</w:t>
      </w:r>
    </w:p>
    <w:p w14:paraId="524CEFB5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stepper</w:t>
      </w:r>
      <w:r w:rsidRPr="00474519">
        <w:rPr>
          <w:rFonts w:ascii="Calibri" w:hAnsi="Calibri" w:cs="Calibri"/>
          <w:color w:val="000000" w:themeColor="text1"/>
          <w:sz w:val="20"/>
          <w:szCs w:val="20"/>
        </w:rPr>
        <w:t>.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maximumValue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</w:rPr>
        <w:t xml:space="preserve"> = 100</w:t>
      </w:r>
    </w:p>
    <w:p w14:paraId="6C94C193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21D327E7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</w:rPr>
        <w:t>// Настраиваем шаг изменения значения</w:t>
      </w:r>
    </w:p>
    <w:p w14:paraId="3CAE9A5E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stepper</w:t>
      </w:r>
      <w:r w:rsidRPr="00474519">
        <w:rPr>
          <w:rFonts w:ascii="Calibri" w:hAnsi="Calibri" w:cs="Calibri"/>
          <w:color w:val="000000" w:themeColor="text1"/>
          <w:sz w:val="20"/>
          <w:szCs w:val="20"/>
        </w:rPr>
        <w:t>.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stepValue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</w:rPr>
        <w:t xml:space="preserve"> = 1</w:t>
      </w:r>
    </w:p>
    <w:p w14:paraId="1164CCA3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30B3D70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</w:rPr>
        <w:t>// Настраиваем начальное значение</w:t>
      </w:r>
    </w:p>
    <w:p w14:paraId="4140E2AE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stepper</w:t>
      </w:r>
      <w:r w:rsidRPr="00474519">
        <w:rPr>
          <w:rFonts w:ascii="Calibri" w:hAnsi="Calibri" w:cs="Calibri"/>
          <w:color w:val="000000" w:themeColor="text1"/>
          <w:sz w:val="20"/>
          <w:szCs w:val="20"/>
        </w:rPr>
        <w:t>.</w:t>
      </w:r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value</w:t>
      </w:r>
      <w:r w:rsidRPr="00474519">
        <w:rPr>
          <w:rFonts w:ascii="Calibri" w:hAnsi="Calibri" w:cs="Calibri"/>
          <w:color w:val="000000" w:themeColor="text1"/>
          <w:sz w:val="20"/>
          <w:szCs w:val="20"/>
        </w:rPr>
        <w:t xml:space="preserve"> = 0</w:t>
      </w:r>
    </w:p>
    <w:p w14:paraId="714503C0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FADD515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</w:rPr>
        <w:t>// Настраиваем действие, которое будет выполнено при изменении значения</w:t>
      </w:r>
    </w:p>
    <w:p w14:paraId="4AD47C0B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stepper.addTarget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(self, action: #selector(stepperValueChanged(_:)), for: .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valueChanged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</w:p>
    <w:p w14:paraId="54A77DBF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388FFABA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UIStepper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на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экран</w:t>
      </w:r>
      <w:proofErr w:type="spellEnd"/>
    </w:p>
    <w:p w14:paraId="06929275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self.view.addSubview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(stepper)</w:t>
      </w:r>
    </w:p>
    <w:p w14:paraId="400940A9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</w:rPr>
        <w:t>}</w:t>
      </w:r>
    </w:p>
    <w:p w14:paraId="3E02690A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D846FB5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</w:rPr>
        <w:t xml:space="preserve">// Метод, который вызывается при изменении значения в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UIStepper</w:t>
      </w:r>
      <w:proofErr w:type="spellEnd"/>
    </w:p>
    <w:p w14:paraId="11AA4BC0" w14:textId="77777777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@</w:t>
      </w:r>
      <w:proofErr w:type="gram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objc</w:t>
      </w:r>
      <w:proofErr w:type="gram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stepperValueChanged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sender: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UIStepper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04997ED1" w14:textId="73620016" w:rsidR="0096678E" w:rsidRPr="00474519" w:rsidRDefault="0096678E" w:rsidP="0096678E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print</w:t>
      </w:r>
      <w:r w:rsidRPr="00474519">
        <w:rPr>
          <w:rFonts w:ascii="Calibri" w:hAnsi="Calibri" w:cs="Calibri"/>
          <w:color w:val="000000" w:themeColor="text1"/>
          <w:sz w:val="20"/>
          <w:szCs w:val="20"/>
        </w:rPr>
        <w:t xml:space="preserve">("Новое значение </w:t>
      </w:r>
      <w:proofErr w:type="spellStart"/>
      <w:r w:rsidRPr="00474519">
        <w:rPr>
          <w:rFonts w:ascii="Calibri" w:hAnsi="Calibri" w:cs="Calibri"/>
          <w:color w:val="000000" w:themeColor="text1"/>
          <w:sz w:val="20"/>
          <w:szCs w:val="20"/>
        </w:rPr>
        <w:t>степпера</w:t>
      </w:r>
      <w:proofErr w:type="spellEnd"/>
      <w:r w:rsidRPr="00474519">
        <w:rPr>
          <w:rFonts w:ascii="Calibri" w:hAnsi="Calibri" w:cs="Calibri"/>
          <w:color w:val="000000" w:themeColor="text1"/>
          <w:sz w:val="20"/>
          <w:szCs w:val="20"/>
        </w:rPr>
        <w:t>: \(</w:t>
      </w:r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sender</w:t>
      </w:r>
      <w:r w:rsidRPr="00474519">
        <w:rPr>
          <w:rFonts w:ascii="Calibri" w:hAnsi="Calibri" w:cs="Calibri"/>
          <w:color w:val="000000" w:themeColor="text1"/>
          <w:sz w:val="20"/>
          <w:szCs w:val="20"/>
        </w:rPr>
        <w:t>.</w:t>
      </w:r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value</w:t>
      </w:r>
      <w:r w:rsidRPr="00474519">
        <w:rPr>
          <w:rFonts w:ascii="Calibri" w:hAnsi="Calibri" w:cs="Calibri"/>
          <w:color w:val="000000" w:themeColor="text1"/>
          <w:sz w:val="20"/>
          <w:szCs w:val="20"/>
        </w:rPr>
        <w:t>)")</w:t>
      </w:r>
    </w:p>
    <w:p w14:paraId="4EBF9BE8" w14:textId="20B96D0E" w:rsidR="0096678E" w:rsidRPr="00474519" w:rsidRDefault="0096678E" w:rsidP="0096678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474519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sectPr w:rsidR="0096678E" w:rsidRPr="00474519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F894A" w14:textId="77777777" w:rsidR="00D45862" w:rsidRDefault="00D45862">
      <w:r>
        <w:separator/>
      </w:r>
    </w:p>
    <w:p w14:paraId="7252B3B2" w14:textId="77777777" w:rsidR="00D45862" w:rsidRDefault="00D45862"/>
  </w:endnote>
  <w:endnote w:type="continuationSeparator" w:id="0">
    <w:p w14:paraId="3988A528" w14:textId="77777777" w:rsidR="00D45862" w:rsidRDefault="00D45862">
      <w:r>
        <w:continuationSeparator/>
      </w:r>
    </w:p>
    <w:p w14:paraId="4A34BA9C" w14:textId="77777777" w:rsidR="00D45862" w:rsidRDefault="00D458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51109" w14:textId="77777777" w:rsidR="00D45862" w:rsidRDefault="00D45862">
      <w:r>
        <w:separator/>
      </w:r>
    </w:p>
    <w:p w14:paraId="360B73AA" w14:textId="77777777" w:rsidR="00D45862" w:rsidRDefault="00D45862"/>
  </w:footnote>
  <w:footnote w:type="continuationSeparator" w:id="0">
    <w:p w14:paraId="5965A452" w14:textId="77777777" w:rsidR="00D45862" w:rsidRDefault="00D45862">
      <w:r>
        <w:continuationSeparator/>
      </w:r>
    </w:p>
    <w:p w14:paraId="2B5DC138" w14:textId="77777777" w:rsidR="00D45862" w:rsidRDefault="00D458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34E84"/>
    <w:multiLevelType w:val="multilevel"/>
    <w:tmpl w:val="AD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F0D8C"/>
    <w:multiLevelType w:val="hybridMultilevel"/>
    <w:tmpl w:val="EF68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515712"/>
    <w:multiLevelType w:val="multilevel"/>
    <w:tmpl w:val="41C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E050B"/>
    <w:multiLevelType w:val="hybridMultilevel"/>
    <w:tmpl w:val="5756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D45BB"/>
    <w:multiLevelType w:val="hybridMultilevel"/>
    <w:tmpl w:val="D66C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D52227"/>
    <w:multiLevelType w:val="multilevel"/>
    <w:tmpl w:val="E73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6C2EBE"/>
    <w:multiLevelType w:val="hybridMultilevel"/>
    <w:tmpl w:val="BFF0C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26877"/>
    <w:multiLevelType w:val="hybridMultilevel"/>
    <w:tmpl w:val="F8C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636F9"/>
    <w:multiLevelType w:val="hybridMultilevel"/>
    <w:tmpl w:val="61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3"/>
  </w:num>
  <w:num w:numId="5">
    <w:abstractNumId w:val="24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15"/>
  </w:num>
  <w:num w:numId="11">
    <w:abstractNumId w:val="5"/>
  </w:num>
  <w:num w:numId="12">
    <w:abstractNumId w:val="7"/>
  </w:num>
  <w:num w:numId="13">
    <w:abstractNumId w:val="21"/>
  </w:num>
  <w:num w:numId="14">
    <w:abstractNumId w:val="18"/>
  </w:num>
  <w:num w:numId="15">
    <w:abstractNumId w:val="10"/>
  </w:num>
  <w:num w:numId="16">
    <w:abstractNumId w:val="12"/>
  </w:num>
  <w:num w:numId="17">
    <w:abstractNumId w:val="3"/>
  </w:num>
  <w:num w:numId="18">
    <w:abstractNumId w:val="22"/>
  </w:num>
  <w:num w:numId="19">
    <w:abstractNumId w:val="14"/>
  </w:num>
  <w:num w:numId="20">
    <w:abstractNumId w:val="16"/>
  </w:num>
  <w:num w:numId="21">
    <w:abstractNumId w:val="28"/>
  </w:num>
  <w:num w:numId="22">
    <w:abstractNumId w:val="8"/>
  </w:num>
  <w:num w:numId="23">
    <w:abstractNumId w:val="29"/>
  </w:num>
  <w:num w:numId="24">
    <w:abstractNumId w:val="20"/>
  </w:num>
  <w:num w:numId="25">
    <w:abstractNumId w:val="17"/>
  </w:num>
  <w:num w:numId="26">
    <w:abstractNumId w:val="27"/>
  </w:num>
  <w:num w:numId="27">
    <w:abstractNumId w:val="13"/>
  </w:num>
  <w:num w:numId="28">
    <w:abstractNumId w:val="25"/>
  </w:num>
  <w:num w:numId="29">
    <w:abstractNumId w:val="2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32886"/>
    <w:rsid w:val="00033AC8"/>
    <w:rsid w:val="00047CE7"/>
    <w:rsid w:val="000A3F6C"/>
    <w:rsid w:val="001B7998"/>
    <w:rsid w:val="0021120C"/>
    <w:rsid w:val="00224045"/>
    <w:rsid w:val="00241F4B"/>
    <w:rsid w:val="003B0C06"/>
    <w:rsid w:val="003F3247"/>
    <w:rsid w:val="00474519"/>
    <w:rsid w:val="00526710"/>
    <w:rsid w:val="005C2EEF"/>
    <w:rsid w:val="005C5A7A"/>
    <w:rsid w:val="005F5EDC"/>
    <w:rsid w:val="00612520"/>
    <w:rsid w:val="00645C70"/>
    <w:rsid w:val="00781D38"/>
    <w:rsid w:val="008278E3"/>
    <w:rsid w:val="00897C35"/>
    <w:rsid w:val="0096678E"/>
    <w:rsid w:val="0097438A"/>
    <w:rsid w:val="009D5F76"/>
    <w:rsid w:val="00A56491"/>
    <w:rsid w:val="00A705DD"/>
    <w:rsid w:val="00B75A91"/>
    <w:rsid w:val="00B77432"/>
    <w:rsid w:val="00C04F8F"/>
    <w:rsid w:val="00C12BFD"/>
    <w:rsid w:val="00C60062"/>
    <w:rsid w:val="00C669C7"/>
    <w:rsid w:val="00D45862"/>
    <w:rsid w:val="00DB77C6"/>
    <w:rsid w:val="00DD0755"/>
    <w:rsid w:val="00E06249"/>
    <w:rsid w:val="00E141E5"/>
    <w:rsid w:val="00E30088"/>
    <w:rsid w:val="00E50249"/>
    <w:rsid w:val="00E5366B"/>
    <w:rsid w:val="00EA65D9"/>
    <w:rsid w:val="00EE41C5"/>
    <w:rsid w:val="00F22AE8"/>
    <w:rsid w:val="00F43772"/>
    <w:rsid w:val="00FB48F7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6678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52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24</cp:revision>
  <dcterms:created xsi:type="dcterms:W3CDTF">2023-12-23T06:40:00Z</dcterms:created>
  <dcterms:modified xsi:type="dcterms:W3CDTF">2023-12-23T10:18:00Z</dcterms:modified>
</cp:coreProperties>
</file>