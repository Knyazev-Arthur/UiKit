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9BBB" w14:textId="1AB1B3D1" w:rsidR="003A6C91" w:rsidRPr="001344CD" w:rsidRDefault="0007430F" w:rsidP="001344CD">
      <w:pPr>
        <w:contextualSpacing/>
        <w:jc w:val="both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1344CD">
        <w:rPr>
          <w:rFonts w:ascii="Calibri" w:hAnsi="Calibri" w:cs="Calibri"/>
          <w:b/>
          <w:bCs/>
          <w:color w:val="111827"/>
          <w:sz w:val="40"/>
          <w:szCs w:val="40"/>
        </w:rPr>
        <w:t>UIPageControl</w:t>
      </w:r>
      <w:proofErr w:type="spellEnd"/>
    </w:p>
    <w:p w14:paraId="78436DD7" w14:textId="77777777" w:rsidR="005F5EDF" w:rsidRPr="001344CD" w:rsidRDefault="005F5EDF" w:rsidP="001344C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6A13EE16" w14:textId="22C02643" w:rsidR="00F45A5F" w:rsidRPr="001344CD" w:rsidRDefault="00984A5E" w:rsidP="001344C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1344CD">
        <w:rPr>
          <w:rFonts w:ascii="Calibri" w:hAnsi="Calibri" w:cs="Calibri"/>
          <w:color w:val="000000" w:themeColor="text1"/>
          <w:sz w:val="20"/>
          <w:szCs w:val="20"/>
          <w:u w:val="single"/>
        </w:rPr>
        <w:t>Описание</w:t>
      </w:r>
      <w:r w:rsidR="00FB3C01" w:rsidRPr="001344CD">
        <w:rPr>
          <w:rFonts w:ascii="Calibri" w:hAnsi="Calibri" w:cs="Calibri"/>
          <w:color w:val="000000" w:themeColor="text1"/>
          <w:sz w:val="20"/>
          <w:szCs w:val="20"/>
          <w:u w:val="single"/>
        </w:rPr>
        <w:t>:</w:t>
      </w:r>
    </w:p>
    <w:p w14:paraId="7522035D" w14:textId="3EFD8F45" w:rsidR="00F45A5F" w:rsidRPr="001344CD" w:rsidRDefault="0007430F" w:rsidP="001344C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1344CD">
        <w:rPr>
          <w:rFonts w:ascii="Calibri" w:hAnsi="Calibri" w:cs="Calibri"/>
          <w:b/>
          <w:bCs/>
          <w:color w:val="111827"/>
          <w:sz w:val="20"/>
          <w:szCs w:val="20"/>
        </w:rPr>
        <w:t>UIPageControl</w:t>
      </w:r>
      <w:proofErr w:type="spellEnd"/>
      <w:r w:rsidRPr="001344CD">
        <w:rPr>
          <w:rFonts w:ascii="Calibri" w:hAnsi="Calibri" w:cs="Calibri"/>
          <w:b/>
          <w:bCs/>
          <w:color w:val="111827"/>
          <w:sz w:val="20"/>
          <w:szCs w:val="20"/>
        </w:rPr>
        <w:t xml:space="preserve"> </w:t>
      </w:r>
      <w:r w:rsidRPr="001344CD">
        <w:rPr>
          <w:rFonts w:ascii="Calibri" w:hAnsi="Calibri" w:cs="Calibri"/>
          <w:color w:val="111827"/>
          <w:sz w:val="20"/>
          <w:szCs w:val="20"/>
        </w:rPr>
        <w:t xml:space="preserve">представляет собой элемент пользовательского интерфейса, который отображает количество страниц и текущую страницу внутри интерфейса с прокруткой. Он обычно используется вместе с </w:t>
      </w:r>
      <w:proofErr w:type="spellStart"/>
      <w:r w:rsidRPr="001344CD">
        <w:rPr>
          <w:rFonts w:ascii="Calibri" w:hAnsi="Calibri" w:cs="Calibri"/>
          <w:color w:val="111827"/>
          <w:sz w:val="20"/>
          <w:szCs w:val="20"/>
        </w:rPr>
        <w:t>UIScrollView</w:t>
      </w:r>
      <w:proofErr w:type="spellEnd"/>
      <w:r w:rsidRPr="001344CD">
        <w:rPr>
          <w:rFonts w:ascii="Calibri" w:hAnsi="Calibri" w:cs="Calibri"/>
          <w:color w:val="111827"/>
          <w:sz w:val="20"/>
          <w:szCs w:val="20"/>
        </w:rPr>
        <w:t xml:space="preserve"> для показа количества доступных страниц и уведомления о текущей странице, позволяя пользователям переключаться между ними.</w:t>
      </w:r>
    </w:p>
    <w:p w14:paraId="7D578D98" w14:textId="77777777" w:rsidR="0007430F" w:rsidRPr="001344CD" w:rsidRDefault="0007430F" w:rsidP="001344C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</w:p>
    <w:p w14:paraId="5C2F6689" w14:textId="015D8F85" w:rsidR="00F22160" w:rsidRPr="001344CD" w:rsidRDefault="00984A5E" w:rsidP="001344C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1344CD">
        <w:rPr>
          <w:rFonts w:ascii="Calibri" w:hAnsi="Calibri" w:cs="Calibri"/>
          <w:color w:val="000000" w:themeColor="text1"/>
          <w:sz w:val="20"/>
          <w:szCs w:val="20"/>
          <w:u w:val="single"/>
        </w:rPr>
        <w:t>Основные свойства и характеристики</w:t>
      </w:r>
      <w:r w:rsidR="00C70E88" w:rsidRPr="001344CD">
        <w:rPr>
          <w:rFonts w:ascii="Calibri" w:hAnsi="Calibri" w:cs="Calibri"/>
          <w:color w:val="000000" w:themeColor="text1"/>
          <w:sz w:val="20"/>
          <w:szCs w:val="20"/>
          <w:u w:val="single"/>
        </w:rPr>
        <w:t>:</w:t>
      </w:r>
    </w:p>
    <w:p w14:paraId="1D52EC59" w14:textId="77777777" w:rsidR="0007430F" w:rsidRPr="001344CD" w:rsidRDefault="0007430F" w:rsidP="001344CD">
      <w:pPr>
        <w:pStyle w:val="a"/>
        <w:numPr>
          <w:ilvl w:val="0"/>
          <w:numId w:val="12"/>
        </w:numPr>
        <w:ind w:left="0" w:firstLine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1344CD">
        <w:rPr>
          <w:rFonts w:ascii="Calibri" w:hAnsi="Calibri" w:cs="Calibri"/>
          <w:color w:val="000000" w:themeColor="text1"/>
          <w:sz w:val="20"/>
          <w:szCs w:val="20"/>
        </w:rPr>
        <w:t>numberOfPages</w:t>
      </w:r>
      <w:proofErr w:type="spellEnd"/>
      <w:proofErr w:type="gramStart"/>
      <w:r w:rsidRPr="001344CD">
        <w:rPr>
          <w:rFonts w:ascii="Calibri" w:hAnsi="Calibri" w:cs="Calibri"/>
          <w:color w:val="000000" w:themeColor="text1"/>
          <w:sz w:val="20"/>
          <w:szCs w:val="20"/>
        </w:rPr>
        <w:t>: Устанавливает</w:t>
      </w:r>
      <w:proofErr w:type="gramEnd"/>
      <w:r w:rsidRPr="001344CD">
        <w:rPr>
          <w:rFonts w:ascii="Calibri" w:hAnsi="Calibri" w:cs="Calibri"/>
          <w:color w:val="000000" w:themeColor="text1"/>
          <w:sz w:val="20"/>
          <w:szCs w:val="20"/>
        </w:rPr>
        <w:t xml:space="preserve"> количество страниц, отображаемых в </w:t>
      </w:r>
      <w:proofErr w:type="spellStart"/>
      <w:r w:rsidRPr="001344CD">
        <w:rPr>
          <w:rFonts w:ascii="Calibri" w:hAnsi="Calibri" w:cs="Calibri"/>
          <w:color w:val="000000" w:themeColor="text1"/>
          <w:sz w:val="20"/>
          <w:szCs w:val="20"/>
        </w:rPr>
        <w:t>UIPageControl</w:t>
      </w:r>
      <w:proofErr w:type="spellEnd"/>
      <w:r w:rsidRPr="001344CD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1141D1B9" w14:textId="77777777" w:rsidR="0007430F" w:rsidRPr="001344CD" w:rsidRDefault="0007430F" w:rsidP="001344CD">
      <w:pPr>
        <w:pStyle w:val="a"/>
        <w:numPr>
          <w:ilvl w:val="0"/>
          <w:numId w:val="12"/>
        </w:numPr>
        <w:ind w:left="0" w:firstLine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1344CD">
        <w:rPr>
          <w:rFonts w:ascii="Calibri" w:hAnsi="Calibri" w:cs="Calibri"/>
          <w:color w:val="000000" w:themeColor="text1"/>
          <w:sz w:val="20"/>
          <w:szCs w:val="20"/>
        </w:rPr>
        <w:t>currentPage</w:t>
      </w:r>
      <w:proofErr w:type="spellEnd"/>
      <w:proofErr w:type="gramStart"/>
      <w:r w:rsidRPr="001344CD">
        <w:rPr>
          <w:rFonts w:ascii="Calibri" w:hAnsi="Calibri" w:cs="Calibri"/>
          <w:color w:val="000000" w:themeColor="text1"/>
          <w:sz w:val="20"/>
          <w:szCs w:val="20"/>
        </w:rPr>
        <w:t>: Определяет</w:t>
      </w:r>
      <w:proofErr w:type="gramEnd"/>
      <w:r w:rsidRPr="001344CD">
        <w:rPr>
          <w:rFonts w:ascii="Calibri" w:hAnsi="Calibri" w:cs="Calibri"/>
          <w:color w:val="000000" w:themeColor="text1"/>
          <w:sz w:val="20"/>
          <w:szCs w:val="20"/>
        </w:rPr>
        <w:t xml:space="preserve"> текущую активную страницу в </w:t>
      </w:r>
      <w:proofErr w:type="spellStart"/>
      <w:r w:rsidRPr="001344CD">
        <w:rPr>
          <w:rFonts w:ascii="Calibri" w:hAnsi="Calibri" w:cs="Calibri"/>
          <w:color w:val="000000" w:themeColor="text1"/>
          <w:sz w:val="20"/>
          <w:szCs w:val="20"/>
        </w:rPr>
        <w:t>UIPageControl</w:t>
      </w:r>
      <w:proofErr w:type="spellEnd"/>
      <w:r w:rsidRPr="001344CD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2517734F" w14:textId="77777777" w:rsidR="0007430F" w:rsidRPr="001344CD" w:rsidRDefault="0007430F" w:rsidP="001344CD">
      <w:pPr>
        <w:pStyle w:val="a"/>
        <w:numPr>
          <w:ilvl w:val="0"/>
          <w:numId w:val="12"/>
        </w:numPr>
        <w:ind w:left="0" w:firstLine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1344CD">
        <w:rPr>
          <w:rFonts w:ascii="Calibri" w:hAnsi="Calibri" w:cs="Calibri"/>
          <w:color w:val="000000" w:themeColor="text1"/>
          <w:sz w:val="20"/>
          <w:szCs w:val="20"/>
        </w:rPr>
        <w:t>hidesForSinglePage</w:t>
      </w:r>
      <w:proofErr w:type="spellEnd"/>
      <w:r w:rsidRPr="001344CD">
        <w:rPr>
          <w:rFonts w:ascii="Calibri" w:hAnsi="Calibri" w:cs="Calibri"/>
          <w:color w:val="000000" w:themeColor="text1"/>
          <w:sz w:val="20"/>
          <w:szCs w:val="20"/>
        </w:rPr>
        <w:t xml:space="preserve">: Скрытие </w:t>
      </w:r>
      <w:proofErr w:type="spellStart"/>
      <w:r w:rsidRPr="001344CD">
        <w:rPr>
          <w:rFonts w:ascii="Calibri" w:hAnsi="Calibri" w:cs="Calibri"/>
          <w:color w:val="000000" w:themeColor="text1"/>
          <w:sz w:val="20"/>
          <w:szCs w:val="20"/>
        </w:rPr>
        <w:t>UIPageControl</w:t>
      </w:r>
      <w:proofErr w:type="spellEnd"/>
      <w:r w:rsidRPr="001344CD">
        <w:rPr>
          <w:rFonts w:ascii="Calibri" w:hAnsi="Calibri" w:cs="Calibri"/>
          <w:color w:val="000000" w:themeColor="text1"/>
          <w:sz w:val="20"/>
          <w:szCs w:val="20"/>
        </w:rPr>
        <w:t>, когда количество страниц равно 1.</w:t>
      </w:r>
    </w:p>
    <w:p w14:paraId="0FAF7405" w14:textId="77777777" w:rsidR="0007430F" w:rsidRPr="001344CD" w:rsidRDefault="0007430F" w:rsidP="001344CD">
      <w:pPr>
        <w:pStyle w:val="a"/>
        <w:numPr>
          <w:ilvl w:val="0"/>
          <w:numId w:val="12"/>
        </w:numPr>
        <w:ind w:left="0" w:firstLine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1344CD">
        <w:rPr>
          <w:rFonts w:ascii="Calibri" w:hAnsi="Calibri" w:cs="Calibri"/>
          <w:color w:val="000000" w:themeColor="text1"/>
          <w:sz w:val="20"/>
          <w:szCs w:val="20"/>
        </w:rPr>
        <w:t>pageIndicatorTintColor</w:t>
      </w:r>
      <w:proofErr w:type="spellEnd"/>
      <w:r w:rsidRPr="001344CD">
        <w:rPr>
          <w:rFonts w:ascii="Calibri" w:hAnsi="Calibri" w:cs="Calibri"/>
          <w:color w:val="000000" w:themeColor="text1"/>
          <w:sz w:val="20"/>
          <w:szCs w:val="20"/>
        </w:rPr>
        <w:t>: Цвет индикатора страниц, представляющего неактивные страницы.</w:t>
      </w:r>
    </w:p>
    <w:p w14:paraId="5902A0E2" w14:textId="77777777" w:rsidR="0007430F" w:rsidRPr="001344CD" w:rsidRDefault="0007430F" w:rsidP="001344CD">
      <w:pPr>
        <w:pStyle w:val="a"/>
        <w:numPr>
          <w:ilvl w:val="0"/>
          <w:numId w:val="12"/>
        </w:numPr>
        <w:ind w:left="0" w:firstLine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1344CD">
        <w:rPr>
          <w:rFonts w:ascii="Calibri" w:hAnsi="Calibri" w:cs="Calibri"/>
          <w:color w:val="000000" w:themeColor="text1"/>
          <w:sz w:val="20"/>
          <w:szCs w:val="20"/>
        </w:rPr>
        <w:t>currentPageIndicatorTintColor</w:t>
      </w:r>
      <w:proofErr w:type="spellEnd"/>
      <w:r w:rsidRPr="001344CD">
        <w:rPr>
          <w:rFonts w:ascii="Calibri" w:hAnsi="Calibri" w:cs="Calibri"/>
          <w:color w:val="000000" w:themeColor="text1"/>
          <w:sz w:val="20"/>
          <w:szCs w:val="20"/>
        </w:rPr>
        <w:t>: Цвет индикатора текущей активной страницы.</w:t>
      </w:r>
    </w:p>
    <w:p w14:paraId="5D27BC6F" w14:textId="15D7CFA2" w:rsidR="00CB3703" w:rsidRPr="001344CD" w:rsidRDefault="0007430F" w:rsidP="001344CD">
      <w:pPr>
        <w:pStyle w:val="a"/>
        <w:numPr>
          <w:ilvl w:val="0"/>
          <w:numId w:val="12"/>
        </w:numPr>
        <w:ind w:left="0" w:firstLine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proofErr w:type="spellStart"/>
      <w:r w:rsidRPr="001344CD">
        <w:rPr>
          <w:rFonts w:ascii="Calibri" w:hAnsi="Calibri" w:cs="Calibri"/>
          <w:color w:val="000000" w:themeColor="text1"/>
          <w:sz w:val="20"/>
          <w:szCs w:val="20"/>
        </w:rPr>
        <w:t>defersCurrentPageDisplay</w:t>
      </w:r>
      <w:proofErr w:type="spellEnd"/>
      <w:proofErr w:type="gramStart"/>
      <w:r w:rsidRPr="001344CD">
        <w:rPr>
          <w:rFonts w:ascii="Calibri" w:hAnsi="Calibri" w:cs="Calibri"/>
          <w:color w:val="000000" w:themeColor="text1"/>
          <w:sz w:val="20"/>
          <w:szCs w:val="20"/>
        </w:rPr>
        <w:t>: Определяет</w:t>
      </w:r>
      <w:proofErr w:type="gramEnd"/>
      <w:r w:rsidRPr="001344CD">
        <w:rPr>
          <w:rFonts w:ascii="Calibri" w:hAnsi="Calibri" w:cs="Calibri"/>
          <w:color w:val="000000" w:themeColor="text1"/>
          <w:sz w:val="20"/>
          <w:szCs w:val="20"/>
        </w:rPr>
        <w:t>, задерживается ли обновление отображаемой страницы до явного вызова метода.</w:t>
      </w:r>
    </w:p>
    <w:sectPr w:rsidR="00CB3703" w:rsidRPr="001344CD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C9D70" w14:textId="77777777" w:rsidR="00664C69" w:rsidRDefault="00664C69">
      <w:r>
        <w:separator/>
      </w:r>
    </w:p>
    <w:p w14:paraId="0B7084DE" w14:textId="77777777" w:rsidR="00664C69" w:rsidRDefault="00664C69"/>
  </w:endnote>
  <w:endnote w:type="continuationSeparator" w:id="0">
    <w:p w14:paraId="56B97549" w14:textId="77777777" w:rsidR="00664C69" w:rsidRDefault="00664C69">
      <w:r>
        <w:continuationSeparator/>
      </w:r>
    </w:p>
    <w:p w14:paraId="23D564B0" w14:textId="77777777" w:rsidR="00664C69" w:rsidRDefault="00664C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B687C" w14:textId="77777777" w:rsidR="00664C69" w:rsidRDefault="00664C69">
      <w:r>
        <w:separator/>
      </w:r>
    </w:p>
    <w:p w14:paraId="34841039" w14:textId="77777777" w:rsidR="00664C69" w:rsidRDefault="00664C69"/>
  </w:footnote>
  <w:footnote w:type="continuationSeparator" w:id="0">
    <w:p w14:paraId="4A98CC86" w14:textId="77777777" w:rsidR="00664C69" w:rsidRDefault="00664C69">
      <w:r>
        <w:continuationSeparator/>
      </w:r>
    </w:p>
    <w:p w14:paraId="62EAFD68" w14:textId="77777777" w:rsidR="00664C69" w:rsidRDefault="00664C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8C4"/>
    <w:multiLevelType w:val="hybridMultilevel"/>
    <w:tmpl w:val="CA68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443B6"/>
    <w:multiLevelType w:val="hybridMultilevel"/>
    <w:tmpl w:val="D4E26918"/>
    <w:lvl w:ilvl="0" w:tplc="6C4AC1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806D5"/>
    <w:multiLevelType w:val="hybridMultilevel"/>
    <w:tmpl w:val="B2E4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B7C8B"/>
    <w:multiLevelType w:val="hybridMultilevel"/>
    <w:tmpl w:val="43822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6112D"/>
    <w:multiLevelType w:val="hybridMultilevel"/>
    <w:tmpl w:val="6368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42BA7"/>
    <w:multiLevelType w:val="hybridMultilevel"/>
    <w:tmpl w:val="A274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B306B"/>
    <w:multiLevelType w:val="hybridMultilevel"/>
    <w:tmpl w:val="7BC4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83409"/>
    <w:multiLevelType w:val="hybridMultilevel"/>
    <w:tmpl w:val="FCD41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05B42"/>
    <w:multiLevelType w:val="hybridMultilevel"/>
    <w:tmpl w:val="8BD61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44E36"/>
    <w:multiLevelType w:val="hybridMultilevel"/>
    <w:tmpl w:val="4FD2C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11"/>
  </w:num>
  <w:num w:numId="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0F51"/>
    <w:rsid w:val="00032886"/>
    <w:rsid w:val="00033AC8"/>
    <w:rsid w:val="00047CE7"/>
    <w:rsid w:val="000509AC"/>
    <w:rsid w:val="000574D3"/>
    <w:rsid w:val="000678EA"/>
    <w:rsid w:val="0007430F"/>
    <w:rsid w:val="000946A0"/>
    <w:rsid w:val="000A3F6C"/>
    <w:rsid w:val="000C4638"/>
    <w:rsid w:val="00120E67"/>
    <w:rsid w:val="00121032"/>
    <w:rsid w:val="001344CD"/>
    <w:rsid w:val="001526B9"/>
    <w:rsid w:val="001B7998"/>
    <w:rsid w:val="0021120C"/>
    <w:rsid w:val="00224045"/>
    <w:rsid w:val="0023091D"/>
    <w:rsid w:val="00241F4B"/>
    <w:rsid w:val="00296A0E"/>
    <w:rsid w:val="002C4B10"/>
    <w:rsid w:val="002C6888"/>
    <w:rsid w:val="003226A4"/>
    <w:rsid w:val="003554DF"/>
    <w:rsid w:val="0036337E"/>
    <w:rsid w:val="00367844"/>
    <w:rsid w:val="00391D0E"/>
    <w:rsid w:val="003A6C91"/>
    <w:rsid w:val="003B0C06"/>
    <w:rsid w:val="003C0B01"/>
    <w:rsid w:val="003F3247"/>
    <w:rsid w:val="00474519"/>
    <w:rsid w:val="00481C66"/>
    <w:rsid w:val="00526710"/>
    <w:rsid w:val="0057759C"/>
    <w:rsid w:val="00593542"/>
    <w:rsid w:val="005B7996"/>
    <w:rsid w:val="005C2EEF"/>
    <w:rsid w:val="005C5A7A"/>
    <w:rsid w:val="005F5EDC"/>
    <w:rsid w:val="005F5EDF"/>
    <w:rsid w:val="00612520"/>
    <w:rsid w:val="006169D7"/>
    <w:rsid w:val="00645C70"/>
    <w:rsid w:val="00664C69"/>
    <w:rsid w:val="00682F14"/>
    <w:rsid w:val="006A2F3F"/>
    <w:rsid w:val="00741F57"/>
    <w:rsid w:val="0076636F"/>
    <w:rsid w:val="007818C2"/>
    <w:rsid w:val="00781D38"/>
    <w:rsid w:val="007B1862"/>
    <w:rsid w:val="007C22A1"/>
    <w:rsid w:val="007F2005"/>
    <w:rsid w:val="00807BA8"/>
    <w:rsid w:val="00816ED2"/>
    <w:rsid w:val="008278E3"/>
    <w:rsid w:val="00897C35"/>
    <w:rsid w:val="008A1B57"/>
    <w:rsid w:val="00906C7E"/>
    <w:rsid w:val="00940917"/>
    <w:rsid w:val="0095481E"/>
    <w:rsid w:val="0096678E"/>
    <w:rsid w:val="0097438A"/>
    <w:rsid w:val="0098073A"/>
    <w:rsid w:val="00984A5E"/>
    <w:rsid w:val="009A7540"/>
    <w:rsid w:val="009D5F76"/>
    <w:rsid w:val="009E5AA8"/>
    <w:rsid w:val="00A336E9"/>
    <w:rsid w:val="00A56491"/>
    <w:rsid w:val="00A705DD"/>
    <w:rsid w:val="00A77D5A"/>
    <w:rsid w:val="00AB3343"/>
    <w:rsid w:val="00AC7F51"/>
    <w:rsid w:val="00AD39C7"/>
    <w:rsid w:val="00B75A91"/>
    <w:rsid w:val="00B77432"/>
    <w:rsid w:val="00B85F41"/>
    <w:rsid w:val="00BC419B"/>
    <w:rsid w:val="00BD0F02"/>
    <w:rsid w:val="00BD75CA"/>
    <w:rsid w:val="00C04F8F"/>
    <w:rsid w:val="00C0690F"/>
    <w:rsid w:val="00C12BFD"/>
    <w:rsid w:val="00C4116E"/>
    <w:rsid w:val="00C60062"/>
    <w:rsid w:val="00C669C7"/>
    <w:rsid w:val="00C70E88"/>
    <w:rsid w:val="00CB3703"/>
    <w:rsid w:val="00CC20D1"/>
    <w:rsid w:val="00CD1DBD"/>
    <w:rsid w:val="00D14ABC"/>
    <w:rsid w:val="00D27D5C"/>
    <w:rsid w:val="00D45862"/>
    <w:rsid w:val="00D767A5"/>
    <w:rsid w:val="00D83775"/>
    <w:rsid w:val="00D917EC"/>
    <w:rsid w:val="00DA6748"/>
    <w:rsid w:val="00DB77C6"/>
    <w:rsid w:val="00DC78CB"/>
    <w:rsid w:val="00DD0755"/>
    <w:rsid w:val="00E06249"/>
    <w:rsid w:val="00E141E5"/>
    <w:rsid w:val="00E14FF3"/>
    <w:rsid w:val="00E30088"/>
    <w:rsid w:val="00E50249"/>
    <w:rsid w:val="00E5366B"/>
    <w:rsid w:val="00EA65D9"/>
    <w:rsid w:val="00EB2ED7"/>
    <w:rsid w:val="00EC5CE9"/>
    <w:rsid w:val="00ED0AC2"/>
    <w:rsid w:val="00EE41C5"/>
    <w:rsid w:val="00EE69DE"/>
    <w:rsid w:val="00EF4EDE"/>
    <w:rsid w:val="00F22160"/>
    <w:rsid w:val="00F22AE8"/>
    <w:rsid w:val="00F3692D"/>
    <w:rsid w:val="00F43772"/>
    <w:rsid w:val="00F44591"/>
    <w:rsid w:val="00F45A5F"/>
    <w:rsid w:val="00FB3C01"/>
    <w:rsid w:val="00FB48F7"/>
    <w:rsid w:val="00FE0ED1"/>
    <w:rsid w:val="00FE2C27"/>
    <w:rsid w:val="00FE365F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D39C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109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85</cp:revision>
  <dcterms:created xsi:type="dcterms:W3CDTF">2023-12-23T06:40:00Z</dcterms:created>
  <dcterms:modified xsi:type="dcterms:W3CDTF">2023-12-29T08:12:00Z</dcterms:modified>
</cp:coreProperties>
</file>