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0C3F" w14:textId="342DC69D" w:rsidR="00E06249" w:rsidRPr="00C12BFD" w:rsidRDefault="00C12BFD" w:rsidP="00C12BFD">
      <w:pPr>
        <w:pStyle w:val="1"/>
        <w:spacing w:before="0" w:after="0"/>
        <w:contextualSpacing/>
        <w:jc w:val="both"/>
        <w:rPr>
          <w:rFonts w:ascii="Calibri" w:hAnsi="Calibri" w:cs="Calibri"/>
          <w:b/>
          <w:bCs/>
          <w:color w:val="000000" w:themeColor="text1"/>
          <w:szCs w:val="40"/>
        </w:rPr>
      </w:pPr>
      <w:proofErr w:type="spellStart"/>
      <w:r w:rsidRPr="00C12BFD">
        <w:rPr>
          <w:rFonts w:ascii="Calibri" w:hAnsi="Calibri" w:cs="Calibri"/>
          <w:b/>
          <w:bCs/>
          <w:color w:val="000000" w:themeColor="text1"/>
          <w:szCs w:val="40"/>
        </w:rPr>
        <w:t>UITextView</w:t>
      </w:r>
      <w:proofErr w:type="spellEnd"/>
    </w:p>
    <w:p w14:paraId="694328C5" w14:textId="7E9F1D0F" w:rsidR="00A56491" w:rsidRPr="00C12BFD" w:rsidRDefault="00A56491" w:rsidP="00C12BFD">
      <w:p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109136CE" w14:textId="77777777" w:rsidR="00C12BFD" w:rsidRPr="00C12BFD" w:rsidRDefault="00C12BFD" w:rsidP="00C12BFD">
      <w:pPr>
        <w:pStyle w:val="a"/>
        <w:contextualSpacing/>
        <w:jc w:val="both"/>
        <w:rPr>
          <w:rFonts w:ascii="Calibri" w:hAnsi="Calibri" w:cs="Calibri"/>
          <w:sz w:val="20"/>
          <w:szCs w:val="20"/>
        </w:rPr>
      </w:pPr>
      <w:proofErr w:type="spellStart"/>
      <w:r w:rsidRPr="00C12BFD">
        <w:rPr>
          <w:rFonts w:ascii="Calibri" w:hAnsi="Calibri" w:cs="Calibri"/>
          <w:b/>
          <w:bCs/>
          <w:sz w:val="20"/>
          <w:szCs w:val="20"/>
          <w:bdr w:val="single" w:sz="2" w:space="0" w:color="D9D9E3" w:frame="1"/>
        </w:rPr>
        <w:t>UITextView</w:t>
      </w:r>
      <w:proofErr w:type="spellEnd"/>
      <w:r w:rsidRPr="00C12BFD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C12BFD">
        <w:rPr>
          <w:rFonts w:ascii="Calibri" w:hAnsi="Calibri" w:cs="Calibri"/>
          <w:sz w:val="20"/>
          <w:szCs w:val="20"/>
        </w:rPr>
        <w:t>- это</w:t>
      </w:r>
      <w:proofErr w:type="gramEnd"/>
      <w:r w:rsidRPr="00C12BFD">
        <w:rPr>
          <w:rFonts w:ascii="Calibri" w:hAnsi="Calibri" w:cs="Calibri"/>
          <w:sz w:val="20"/>
          <w:szCs w:val="20"/>
        </w:rPr>
        <w:t xml:space="preserve"> элемент интерфейса, представляющий собой многострочное текстовое поле, в которое пользователь может вводить и редактировать текст.</w:t>
      </w:r>
    </w:p>
    <w:p w14:paraId="2F8687A6" w14:textId="77777777" w:rsidR="00C12BFD" w:rsidRPr="00C12BFD" w:rsidRDefault="00C12BFD" w:rsidP="00C12BFD">
      <w:pPr>
        <w:pStyle w:val="a"/>
        <w:contextualSpacing/>
        <w:jc w:val="both"/>
        <w:rPr>
          <w:rFonts w:ascii="Calibri" w:hAnsi="Calibri" w:cs="Calibri"/>
          <w:sz w:val="20"/>
          <w:szCs w:val="20"/>
        </w:rPr>
      </w:pPr>
      <w:proofErr w:type="spellStart"/>
      <w:r w:rsidRPr="00C12BFD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UITextView</w:t>
      </w:r>
      <w:proofErr w:type="spellEnd"/>
      <w:r w:rsidRPr="00C12BFD">
        <w:rPr>
          <w:rFonts w:ascii="Calibri" w:hAnsi="Calibri" w:cs="Calibri"/>
          <w:color w:val="374151"/>
          <w:sz w:val="20"/>
          <w:szCs w:val="20"/>
        </w:rPr>
        <w:t xml:space="preserve"> используется там, где требуется пользовательский ввод текста большого объема или многострочного формата. Некоторые примеры использования:</w:t>
      </w:r>
    </w:p>
    <w:p w14:paraId="30C6C683" w14:textId="77777777" w:rsidR="00C12BFD" w:rsidRPr="00C12BFD" w:rsidRDefault="00C12BFD" w:rsidP="00C12BF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sz w:val="20"/>
          <w:szCs w:val="20"/>
        </w:rPr>
      </w:pPr>
      <w:r w:rsidRPr="00C12BFD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 xml:space="preserve">- </w:t>
      </w:r>
      <w:r w:rsidRPr="00C12BFD">
        <w:rPr>
          <w:rStyle w:val="af3"/>
          <w:rFonts w:ascii="Calibri" w:hAnsi="Calibri" w:cs="Calibri"/>
          <w:color w:val="374151"/>
          <w:sz w:val="20"/>
          <w:szCs w:val="20"/>
          <w:bdr w:val="single" w:sz="2" w:space="0" w:color="D9D9E3" w:frame="1"/>
        </w:rPr>
        <w:t>Ввод текста пользователем</w:t>
      </w:r>
      <w:r w:rsidRPr="00C12BFD">
        <w:rPr>
          <w:rFonts w:ascii="Calibri" w:hAnsi="Calibri" w:cs="Calibri"/>
          <w:sz w:val="20"/>
          <w:szCs w:val="20"/>
        </w:rPr>
        <w:t>: Пользователь может вводить комментарии, описания, текст сообщений и т. д.</w:t>
      </w:r>
    </w:p>
    <w:p w14:paraId="1E1F0FF3" w14:textId="77777777" w:rsidR="00C12BFD" w:rsidRPr="00C12BFD" w:rsidRDefault="00C12BFD" w:rsidP="00C12BF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sz w:val="20"/>
          <w:szCs w:val="20"/>
        </w:rPr>
      </w:pPr>
      <w:r w:rsidRPr="00C12BFD">
        <w:rPr>
          <w:rFonts w:ascii="Calibri" w:hAnsi="Calibri" w:cs="Calibri"/>
          <w:sz w:val="20"/>
          <w:szCs w:val="20"/>
        </w:rPr>
        <w:t xml:space="preserve">- </w:t>
      </w:r>
      <w:r w:rsidRPr="00C12BFD">
        <w:rPr>
          <w:rStyle w:val="af3"/>
          <w:rFonts w:ascii="Calibri" w:hAnsi="Calibri" w:cs="Calibri"/>
          <w:color w:val="374151"/>
          <w:sz w:val="20"/>
          <w:szCs w:val="20"/>
          <w:bdr w:val="single" w:sz="2" w:space="0" w:color="D9D9E3" w:frame="1"/>
        </w:rPr>
        <w:t>Редактирование документов</w:t>
      </w:r>
      <w:proofErr w:type="gramStart"/>
      <w:r w:rsidRPr="00C12BFD">
        <w:rPr>
          <w:rFonts w:ascii="Calibri" w:hAnsi="Calibri" w:cs="Calibri"/>
          <w:sz w:val="20"/>
          <w:szCs w:val="20"/>
        </w:rPr>
        <w:t>: Используется</w:t>
      </w:r>
      <w:proofErr w:type="gramEnd"/>
      <w:r w:rsidRPr="00C12BFD">
        <w:rPr>
          <w:rFonts w:ascii="Calibri" w:hAnsi="Calibri" w:cs="Calibri"/>
          <w:sz w:val="20"/>
          <w:szCs w:val="20"/>
        </w:rPr>
        <w:t xml:space="preserve"> для редактирования больших текстовых файлов или документов.</w:t>
      </w:r>
    </w:p>
    <w:p w14:paraId="08CD4F37" w14:textId="2C0A6C7B" w:rsidR="00C12BFD" w:rsidRPr="00C12BFD" w:rsidRDefault="00C12BFD" w:rsidP="00C12BF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sz w:val="20"/>
          <w:szCs w:val="20"/>
        </w:rPr>
      </w:pPr>
      <w:r w:rsidRPr="00C12BFD">
        <w:rPr>
          <w:rFonts w:ascii="Calibri" w:hAnsi="Calibri" w:cs="Calibri"/>
          <w:sz w:val="20"/>
          <w:szCs w:val="20"/>
        </w:rPr>
        <w:t xml:space="preserve">- </w:t>
      </w:r>
      <w:r w:rsidRPr="00C12BFD">
        <w:rPr>
          <w:rStyle w:val="af3"/>
          <w:rFonts w:ascii="Calibri" w:hAnsi="Calibri" w:cs="Calibri"/>
          <w:color w:val="374151"/>
          <w:sz w:val="20"/>
          <w:szCs w:val="20"/>
          <w:bdr w:val="single" w:sz="2" w:space="0" w:color="D9D9E3" w:frame="1"/>
        </w:rPr>
        <w:t>Ввод данных в форме</w:t>
      </w:r>
      <w:proofErr w:type="gramStart"/>
      <w:r w:rsidRPr="00C12BFD">
        <w:rPr>
          <w:rFonts w:ascii="Calibri" w:hAnsi="Calibri" w:cs="Calibri"/>
          <w:sz w:val="20"/>
          <w:szCs w:val="20"/>
        </w:rPr>
        <w:t>: Для</w:t>
      </w:r>
      <w:proofErr w:type="gramEnd"/>
      <w:r w:rsidRPr="00C12BFD">
        <w:rPr>
          <w:rFonts w:ascii="Calibri" w:hAnsi="Calibri" w:cs="Calibri"/>
          <w:sz w:val="20"/>
          <w:szCs w:val="20"/>
        </w:rPr>
        <w:t xml:space="preserve"> ввода многострочных данных в формах или заметках.</w:t>
      </w:r>
    </w:p>
    <w:p w14:paraId="26F07012" w14:textId="77777777" w:rsidR="00C12BFD" w:rsidRPr="00C12BFD" w:rsidRDefault="00C12BFD" w:rsidP="00C12BF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sz w:val="20"/>
          <w:szCs w:val="20"/>
        </w:rPr>
      </w:pPr>
    </w:p>
    <w:p w14:paraId="647653D1" w14:textId="5662EFD0" w:rsidR="00C04F8F" w:rsidRPr="00C12BFD" w:rsidRDefault="00C669C7" w:rsidP="00C12BFD">
      <w:pPr>
        <w:pStyle w:val="a"/>
        <w:ind w:left="0" w:firstLine="0"/>
        <w:contextualSpacing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C12BFD">
        <w:rPr>
          <w:rFonts w:ascii="Calibri" w:hAnsi="Calibri" w:cs="Calibri"/>
          <w:b/>
          <w:bCs/>
          <w:color w:val="000000" w:themeColor="text1"/>
          <w:sz w:val="20"/>
          <w:szCs w:val="20"/>
        </w:rPr>
        <w:t>Пример кода с характеристиками свойств:</w:t>
      </w:r>
    </w:p>
    <w:p w14:paraId="234628B9" w14:textId="55950790" w:rsidR="00C12BFD" w:rsidRPr="00C12BFD" w:rsidRDefault="00C12BFD" w:rsidP="00C12BF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552BF480" w14:textId="77777777" w:rsidR="00C12BFD" w:rsidRPr="00C12BFD" w:rsidRDefault="00C12BFD" w:rsidP="00C12BF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C12BFD">
        <w:rPr>
          <w:rFonts w:ascii="Calibri" w:hAnsi="Calibri" w:cs="Calibri"/>
          <w:color w:val="000000" w:themeColor="text1"/>
          <w:sz w:val="20"/>
          <w:szCs w:val="20"/>
        </w:rPr>
        <w:t xml:space="preserve">// Создаем экземпляр </w:t>
      </w:r>
      <w:proofErr w:type="spellStart"/>
      <w:r w:rsidRPr="00C12BFD">
        <w:rPr>
          <w:rFonts w:ascii="Calibri" w:hAnsi="Calibri" w:cs="Calibri"/>
          <w:color w:val="000000" w:themeColor="text1"/>
          <w:sz w:val="20"/>
          <w:szCs w:val="20"/>
        </w:rPr>
        <w:t>UITextView</w:t>
      </w:r>
      <w:proofErr w:type="spellEnd"/>
    </w:p>
    <w:p w14:paraId="124FB6E8" w14:textId="77777777" w:rsidR="00C12BFD" w:rsidRPr="00C12BFD" w:rsidRDefault="00C12BFD" w:rsidP="00C12BF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let </w:t>
      </w:r>
      <w:proofErr w:type="spellStart"/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>textView</w:t>
      </w:r>
      <w:proofErr w:type="spellEnd"/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>UITextView</w:t>
      </w:r>
      <w:proofErr w:type="spellEnd"/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(frame: </w:t>
      </w:r>
      <w:proofErr w:type="spellStart"/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>CGRect</w:t>
      </w:r>
      <w:proofErr w:type="spellEnd"/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>(x: 50, y: 100, width: 300, height: 200))</w:t>
      </w:r>
    </w:p>
    <w:p w14:paraId="1728A50C" w14:textId="77777777" w:rsidR="00C12BFD" w:rsidRPr="00C12BFD" w:rsidRDefault="00C12BFD" w:rsidP="00C12BF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0D506AC5" w14:textId="77777777" w:rsidR="00C12BFD" w:rsidRPr="00C12BFD" w:rsidRDefault="00C12BFD" w:rsidP="00C12BF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// </w:t>
      </w:r>
      <w:r w:rsidRPr="00C12BFD">
        <w:rPr>
          <w:rFonts w:ascii="Calibri" w:hAnsi="Calibri" w:cs="Calibri"/>
          <w:color w:val="000000" w:themeColor="text1"/>
          <w:sz w:val="20"/>
          <w:szCs w:val="20"/>
        </w:rPr>
        <w:t>Настраиваем</w:t>
      </w:r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C12BFD">
        <w:rPr>
          <w:rFonts w:ascii="Calibri" w:hAnsi="Calibri" w:cs="Calibri"/>
          <w:color w:val="000000" w:themeColor="text1"/>
          <w:sz w:val="20"/>
          <w:szCs w:val="20"/>
        </w:rPr>
        <w:t>внешний</w:t>
      </w:r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C12BFD">
        <w:rPr>
          <w:rFonts w:ascii="Calibri" w:hAnsi="Calibri" w:cs="Calibri"/>
          <w:color w:val="000000" w:themeColor="text1"/>
          <w:sz w:val="20"/>
          <w:szCs w:val="20"/>
        </w:rPr>
        <w:t>вид</w:t>
      </w:r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>UITextView</w:t>
      </w:r>
      <w:proofErr w:type="spellEnd"/>
    </w:p>
    <w:p w14:paraId="611CBDE3" w14:textId="77777777" w:rsidR="00C12BFD" w:rsidRPr="00C12BFD" w:rsidRDefault="00C12BFD" w:rsidP="00C12BF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>textView.backgroundColor</w:t>
      </w:r>
      <w:proofErr w:type="spellEnd"/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>UIColor.lightGray</w:t>
      </w:r>
      <w:proofErr w:type="spellEnd"/>
    </w:p>
    <w:p w14:paraId="26ADA1C1" w14:textId="77777777" w:rsidR="00C12BFD" w:rsidRPr="00C12BFD" w:rsidRDefault="00C12BFD" w:rsidP="00C12BF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>textView.font</w:t>
      </w:r>
      <w:proofErr w:type="spellEnd"/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>UIFont.systemFont</w:t>
      </w:r>
      <w:proofErr w:type="spellEnd"/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>(</w:t>
      </w:r>
      <w:proofErr w:type="spellStart"/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>ofSize</w:t>
      </w:r>
      <w:proofErr w:type="spellEnd"/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>: 16.0)</w:t>
      </w:r>
    </w:p>
    <w:p w14:paraId="6E233F5A" w14:textId="77777777" w:rsidR="00C12BFD" w:rsidRPr="00C12BFD" w:rsidRDefault="00C12BFD" w:rsidP="00C12BF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>textView.textColor</w:t>
      </w:r>
      <w:proofErr w:type="spellEnd"/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>UIColor.black</w:t>
      </w:r>
      <w:proofErr w:type="spellEnd"/>
    </w:p>
    <w:p w14:paraId="59426285" w14:textId="77777777" w:rsidR="00C12BFD" w:rsidRPr="00C12BFD" w:rsidRDefault="00C12BFD" w:rsidP="00C12BF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>textView.layer.cornerRadius</w:t>
      </w:r>
      <w:proofErr w:type="spellEnd"/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= 8.0</w:t>
      </w:r>
    </w:p>
    <w:p w14:paraId="62CA67D9" w14:textId="77777777" w:rsidR="00C12BFD" w:rsidRPr="00C12BFD" w:rsidRDefault="00C12BFD" w:rsidP="00C12BF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C12BFD">
        <w:rPr>
          <w:rFonts w:ascii="Calibri" w:hAnsi="Calibri" w:cs="Calibri"/>
          <w:color w:val="000000" w:themeColor="text1"/>
          <w:sz w:val="20"/>
          <w:szCs w:val="20"/>
        </w:rPr>
        <w:t>textView.text</w:t>
      </w:r>
      <w:proofErr w:type="spellEnd"/>
      <w:r w:rsidRPr="00C12BFD">
        <w:rPr>
          <w:rFonts w:ascii="Calibri" w:hAnsi="Calibri" w:cs="Calibri"/>
          <w:color w:val="000000" w:themeColor="text1"/>
          <w:sz w:val="20"/>
          <w:szCs w:val="20"/>
        </w:rPr>
        <w:t xml:space="preserve"> = "Введите текст здесь"</w:t>
      </w:r>
    </w:p>
    <w:p w14:paraId="09FEE061" w14:textId="77777777" w:rsidR="00C12BFD" w:rsidRPr="00C12BFD" w:rsidRDefault="00C12BFD" w:rsidP="00C12BF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11F295F9" w14:textId="77777777" w:rsidR="00C12BFD" w:rsidRPr="00C12BFD" w:rsidRDefault="00C12BFD" w:rsidP="00C12BF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C12BFD">
        <w:rPr>
          <w:rFonts w:ascii="Calibri" w:hAnsi="Calibri" w:cs="Calibri"/>
          <w:color w:val="000000" w:themeColor="text1"/>
          <w:sz w:val="20"/>
          <w:szCs w:val="20"/>
        </w:rPr>
        <w:t xml:space="preserve">// Настраиваем делегата для обработки событий </w:t>
      </w:r>
      <w:proofErr w:type="spellStart"/>
      <w:r w:rsidRPr="00C12BFD">
        <w:rPr>
          <w:rFonts w:ascii="Calibri" w:hAnsi="Calibri" w:cs="Calibri"/>
          <w:color w:val="000000" w:themeColor="text1"/>
          <w:sz w:val="20"/>
          <w:szCs w:val="20"/>
        </w:rPr>
        <w:t>UITextView</w:t>
      </w:r>
      <w:proofErr w:type="spellEnd"/>
    </w:p>
    <w:p w14:paraId="227035CB" w14:textId="77777777" w:rsidR="00C12BFD" w:rsidRPr="00C12BFD" w:rsidRDefault="00C12BFD" w:rsidP="00C12BF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>textView.delegate</w:t>
      </w:r>
      <w:proofErr w:type="spellEnd"/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= self</w:t>
      </w:r>
    </w:p>
    <w:p w14:paraId="45CC7966" w14:textId="77777777" w:rsidR="00C12BFD" w:rsidRPr="00C12BFD" w:rsidRDefault="00C12BFD" w:rsidP="00C12BF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505A10ED" w14:textId="77777777" w:rsidR="00C12BFD" w:rsidRPr="00C12BFD" w:rsidRDefault="00C12BFD" w:rsidP="00C12BF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// </w:t>
      </w:r>
      <w:r w:rsidRPr="00C12BFD">
        <w:rPr>
          <w:rFonts w:ascii="Calibri" w:hAnsi="Calibri" w:cs="Calibri"/>
          <w:color w:val="000000" w:themeColor="text1"/>
          <w:sz w:val="20"/>
          <w:szCs w:val="20"/>
        </w:rPr>
        <w:t>Добавляем</w:t>
      </w:r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>UITextView</w:t>
      </w:r>
      <w:proofErr w:type="spellEnd"/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C12BFD">
        <w:rPr>
          <w:rFonts w:ascii="Calibri" w:hAnsi="Calibri" w:cs="Calibri"/>
          <w:color w:val="000000" w:themeColor="text1"/>
          <w:sz w:val="20"/>
          <w:szCs w:val="20"/>
        </w:rPr>
        <w:t>на</w:t>
      </w:r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C12BFD">
        <w:rPr>
          <w:rFonts w:ascii="Calibri" w:hAnsi="Calibri" w:cs="Calibri"/>
          <w:color w:val="000000" w:themeColor="text1"/>
          <w:sz w:val="20"/>
          <w:szCs w:val="20"/>
        </w:rPr>
        <w:t>экран</w:t>
      </w:r>
    </w:p>
    <w:p w14:paraId="2A4829E4" w14:textId="77777777" w:rsidR="00C12BFD" w:rsidRPr="00C12BFD" w:rsidRDefault="00C12BFD" w:rsidP="00C12BF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>self.view.addSubview</w:t>
      </w:r>
      <w:proofErr w:type="spellEnd"/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>(</w:t>
      </w:r>
      <w:proofErr w:type="spellStart"/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>textView</w:t>
      </w:r>
      <w:proofErr w:type="spellEnd"/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>)</w:t>
      </w:r>
    </w:p>
    <w:p w14:paraId="2D7BE8D8" w14:textId="77777777" w:rsidR="00C12BFD" w:rsidRPr="00C12BFD" w:rsidRDefault="00C12BFD" w:rsidP="00C12BF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>}</w:t>
      </w:r>
    </w:p>
    <w:p w14:paraId="05A07838" w14:textId="77777777" w:rsidR="00C12BFD" w:rsidRPr="00C12BFD" w:rsidRDefault="00C12BFD" w:rsidP="00C12BF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7830B656" w14:textId="77777777" w:rsidR="00C12BFD" w:rsidRPr="00C12BFD" w:rsidRDefault="00C12BFD" w:rsidP="00C12BF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// </w:t>
      </w:r>
      <w:r w:rsidRPr="00C12BFD">
        <w:rPr>
          <w:rFonts w:ascii="Calibri" w:hAnsi="Calibri" w:cs="Calibri"/>
          <w:color w:val="000000" w:themeColor="text1"/>
          <w:sz w:val="20"/>
          <w:szCs w:val="20"/>
        </w:rPr>
        <w:t>Обработка</w:t>
      </w:r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C12BFD">
        <w:rPr>
          <w:rFonts w:ascii="Calibri" w:hAnsi="Calibri" w:cs="Calibri"/>
          <w:color w:val="000000" w:themeColor="text1"/>
          <w:sz w:val="20"/>
          <w:szCs w:val="20"/>
        </w:rPr>
        <w:t>начала</w:t>
      </w:r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C12BFD">
        <w:rPr>
          <w:rFonts w:ascii="Calibri" w:hAnsi="Calibri" w:cs="Calibri"/>
          <w:color w:val="000000" w:themeColor="text1"/>
          <w:sz w:val="20"/>
          <w:szCs w:val="20"/>
        </w:rPr>
        <w:t>редактирования</w:t>
      </w:r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>UITextView</w:t>
      </w:r>
      <w:proofErr w:type="spellEnd"/>
    </w:p>
    <w:p w14:paraId="7FCFF1B5" w14:textId="77777777" w:rsidR="00C12BFD" w:rsidRPr="00C12BFD" w:rsidRDefault="00C12BFD" w:rsidP="00C12BF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>func</w:t>
      </w:r>
      <w:proofErr w:type="spellEnd"/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>textViewDidBeginEditing</w:t>
      </w:r>
      <w:proofErr w:type="spellEnd"/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(_ </w:t>
      </w:r>
      <w:proofErr w:type="spellStart"/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>textView</w:t>
      </w:r>
      <w:proofErr w:type="spellEnd"/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>UITextView</w:t>
      </w:r>
      <w:proofErr w:type="spellEnd"/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>) {</w:t>
      </w:r>
    </w:p>
    <w:p w14:paraId="67789F51" w14:textId="77777777" w:rsidR="00C12BFD" w:rsidRPr="00C12BFD" w:rsidRDefault="00C12BFD" w:rsidP="00C12BF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if </w:t>
      </w:r>
      <w:proofErr w:type="spellStart"/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>textView.text</w:t>
      </w:r>
      <w:proofErr w:type="spellEnd"/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== "</w:t>
      </w:r>
      <w:r w:rsidRPr="00C12BFD">
        <w:rPr>
          <w:rFonts w:ascii="Calibri" w:hAnsi="Calibri" w:cs="Calibri"/>
          <w:color w:val="000000" w:themeColor="text1"/>
          <w:sz w:val="20"/>
          <w:szCs w:val="20"/>
        </w:rPr>
        <w:t>Введите</w:t>
      </w:r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C12BFD">
        <w:rPr>
          <w:rFonts w:ascii="Calibri" w:hAnsi="Calibri" w:cs="Calibri"/>
          <w:color w:val="000000" w:themeColor="text1"/>
          <w:sz w:val="20"/>
          <w:szCs w:val="20"/>
        </w:rPr>
        <w:t>текст</w:t>
      </w:r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C12BFD">
        <w:rPr>
          <w:rFonts w:ascii="Calibri" w:hAnsi="Calibri" w:cs="Calibri"/>
          <w:color w:val="000000" w:themeColor="text1"/>
          <w:sz w:val="20"/>
          <w:szCs w:val="20"/>
        </w:rPr>
        <w:t>здесь</w:t>
      </w:r>
      <w:r w:rsidRPr="00C12BFD">
        <w:rPr>
          <w:rFonts w:ascii="Calibri" w:hAnsi="Calibri" w:cs="Calibri"/>
          <w:color w:val="000000" w:themeColor="text1"/>
          <w:sz w:val="20"/>
          <w:szCs w:val="20"/>
          <w:lang w:val="en-US"/>
        </w:rPr>
        <w:t>" {</w:t>
      </w:r>
    </w:p>
    <w:p w14:paraId="1984DC4A" w14:textId="77777777" w:rsidR="00C12BFD" w:rsidRPr="00C12BFD" w:rsidRDefault="00C12BFD" w:rsidP="00C12BF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C12BFD">
        <w:rPr>
          <w:rFonts w:ascii="Calibri" w:hAnsi="Calibri" w:cs="Calibri"/>
          <w:color w:val="000000" w:themeColor="text1"/>
          <w:sz w:val="20"/>
          <w:szCs w:val="20"/>
        </w:rPr>
        <w:t>textView.text</w:t>
      </w:r>
      <w:proofErr w:type="spellEnd"/>
      <w:r w:rsidRPr="00C12BFD">
        <w:rPr>
          <w:rFonts w:ascii="Calibri" w:hAnsi="Calibri" w:cs="Calibri"/>
          <w:color w:val="000000" w:themeColor="text1"/>
          <w:sz w:val="20"/>
          <w:szCs w:val="20"/>
        </w:rPr>
        <w:t xml:space="preserve"> = "" // Очищаем текстовое поле при начале редактирования</w:t>
      </w:r>
    </w:p>
    <w:p w14:paraId="1903D203" w14:textId="77777777" w:rsidR="00C12BFD" w:rsidRPr="00C12BFD" w:rsidRDefault="00C12BFD" w:rsidP="00C12BFD">
      <w:pPr>
        <w:pStyle w:val="a"/>
        <w:numPr>
          <w:ilvl w:val="0"/>
          <w:numId w:val="0"/>
        </w:numPr>
        <w:ind w:left="432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C12BFD">
        <w:rPr>
          <w:rFonts w:ascii="Calibri" w:hAnsi="Calibri" w:cs="Calibri"/>
          <w:color w:val="000000" w:themeColor="text1"/>
          <w:sz w:val="20"/>
          <w:szCs w:val="20"/>
        </w:rPr>
        <w:t>}</w:t>
      </w:r>
    </w:p>
    <w:p w14:paraId="429C695F" w14:textId="77777777" w:rsidR="00C12BFD" w:rsidRPr="00C12BFD" w:rsidRDefault="00C12BFD" w:rsidP="00C12BF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C12BFD">
        <w:rPr>
          <w:rFonts w:ascii="Calibri" w:hAnsi="Calibri" w:cs="Calibri"/>
          <w:color w:val="000000" w:themeColor="text1"/>
          <w:sz w:val="20"/>
          <w:szCs w:val="20"/>
        </w:rPr>
        <w:t>}</w:t>
      </w:r>
    </w:p>
    <w:p w14:paraId="058348C4" w14:textId="77777777" w:rsidR="00C12BFD" w:rsidRPr="00C12BFD" w:rsidRDefault="00C12BFD" w:rsidP="00C12BF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188B4638" w14:textId="77777777" w:rsidR="00C12BFD" w:rsidRPr="00C12BFD" w:rsidRDefault="00C12BFD" w:rsidP="00C12BF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C12BFD">
        <w:rPr>
          <w:rFonts w:ascii="Calibri" w:hAnsi="Calibri" w:cs="Calibri"/>
          <w:color w:val="000000" w:themeColor="text1"/>
          <w:sz w:val="20"/>
          <w:szCs w:val="20"/>
        </w:rPr>
        <w:t xml:space="preserve">// Обработка завершения редактирования </w:t>
      </w:r>
      <w:proofErr w:type="spellStart"/>
      <w:r w:rsidRPr="00C12BFD">
        <w:rPr>
          <w:rFonts w:ascii="Calibri" w:hAnsi="Calibri" w:cs="Calibri"/>
          <w:color w:val="000000" w:themeColor="text1"/>
          <w:sz w:val="20"/>
          <w:szCs w:val="20"/>
        </w:rPr>
        <w:t>UITextView</w:t>
      </w:r>
      <w:proofErr w:type="spellEnd"/>
    </w:p>
    <w:p w14:paraId="3211A2F8" w14:textId="77777777" w:rsidR="00C12BFD" w:rsidRPr="00C12BFD" w:rsidRDefault="00C12BFD" w:rsidP="00C12BF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C12BFD">
        <w:rPr>
          <w:rFonts w:ascii="Calibri" w:hAnsi="Calibri" w:cs="Calibri"/>
          <w:color w:val="000000" w:themeColor="text1"/>
          <w:sz w:val="20"/>
          <w:szCs w:val="20"/>
        </w:rPr>
        <w:t>func</w:t>
      </w:r>
      <w:proofErr w:type="spellEnd"/>
      <w:r w:rsidRPr="00C12BFD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proofErr w:type="spellStart"/>
      <w:r w:rsidRPr="00C12BFD">
        <w:rPr>
          <w:rFonts w:ascii="Calibri" w:hAnsi="Calibri" w:cs="Calibri"/>
          <w:color w:val="000000" w:themeColor="text1"/>
          <w:sz w:val="20"/>
          <w:szCs w:val="20"/>
        </w:rPr>
        <w:t>textViewDidEndEditing</w:t>
      </w:r>
      <w:proofErr w:type="spellEnd"/>
      <w:r w:rsidRPr="00C12BFD">
        <w:rPr>
          <w:rFonts w:ascii="Calibri" w:hAnsi="Calibri" w:cs="Calibri"/>
          <w:color w:val="000000" w:themeColor="text1"/>
          <w:sz w:val="20"/>
          <w:szCs w:val="20"/>
        </w:rPr>
        <w:t xml:space="preserve">(_ </w:t>
      </w:r>
      <w:proofErr w:type="spellStart"/>
      <w:r w:rsidRPr="00C12BFD">
        <w:rPr>
          <w:rFonts w:ascii="Calibri" w:hAnsi="Calibri" w:cs="Calibri"/>
          <w:color w:val="000000" w:themeColor="text1"/>
          <w:sz w:val="20"/>
          <w:szCs w:val="20"/>
        </w:rPr>
        <w:t>textView</w:t>
      </w:r>
      <w:proofErr w:type="spellEnd"/>
      <w:r w:rsidRPr="00C12BFD">
        <w:rPr>
          <w:rFonts w:ascii="Calibri" w:hAnsi="Calibri" w:cs="Calibri"/>
          <w:color w:val="000000" w:themeColor="text1"/>
          <w:sz w:val="20"/>
          <w:szCs w:val="20"/>
        </w:rPr>
        <w:t xml:space="preserve">: </w:t>
      </w:r>
      <w:proofErr w:type="spellStart"/>
      <w:r w:rsidRPr="00C12BFD">
        <w:rPr>
          <w:rFonts w:ascii="Calibri" w:hAnsi="Calibri" w:cs="Calibri"/>
          <w:color w:val="000000" w:themeColor="text1"/>
          <w:sz w:val="20"/>
          <w:szCs w:val="20"/>
        </w:rPr>
        <w:t>UITextView</w:t>
      </w:r>
      <w:proofErr w:type="spellEnd"/>
      <w:r w:rsidRPr="00C12BFD">
        <w:rPr>
          <w:rFonts w:ascii="Calibri" w:hAnsi="Calibri" w:cs="Calibri"/>
          <w:color w:val="000000" w:themeColor="text1"/>
          <w:sz w:val="20"/>
          <w:szCs w:val="20"/>
        </w:rPr>
        <w:t>) {</w:t>
      </w:r>
    </w:p>
    <w:p w14:paraId="69A5C8A7" w14:textId="77777777" w:rsidR="00C12BFD" w:rsidRPr="00C12BFD" w:rsidRDefault="00C12BFD" w:rsidP="00C12BF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C12BFD">
        <w:rPr>
          <w:rFonts w:ascii="Calibri" w:hAnsi="Calibri" w:cs="Calibri"/>
          <w:color w:val="000000" w:themeColor="text1"/>
          <w:sz w:val="20"/>
          <w:szCs w:val="20"/>
        </w:rPr>
        <w:t>if</w:t>
      </w:r>
      <w:proofErr w:type="spellEnd"/>
      <w:r w:rsidRPr="00C12BFD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proofErr w:type="spellStart"/>
      <w:r w:rsidRPr="00C12BFD">
        <w:rPr>
          <w:rFonts w:ascii="Calibri" w:hAnsi="Calibri" w:cs="Calibri"/>
          <w:color w:val="000000" w:themeColor="text1"/>
          <w:sz w:val="20"/>
          <w:szCs w:val="20"/>
        </w:rPr>
        <w:t>textView.text.isEmpty</w:t>
      </w:r>
      <w:proofErr w:type="spellEnd"/>
      <w:r w:rsidRPr="00C12BFD">
        <w:rPr>
          <w:rFonts w:ascii="Calibri" w:hAnsi="Calibri" w:cs="Calibri"/>
          <w:color w:val="000000" w:themeColor="text1"/>
          <w:sz w:val="20"/>
          <w:szCs w:val="20"/>
        </w:rPr>
        <w:t xml:space="preserve"> {</w:t>
      </w:r>
    </w:p>
    <w:p w14:paraId="180F903A" w14:textId="77777777" w:rsidR="00C12BFD" w:rsidRPr="00C12BFD" w:rsidRDefault="00C12BFD" w:rsidP="00C12BF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C12BFD">
        <w:rPr>
          <w:rFonts w:ascii="Calibri" w:hAnsi="Calibri" w:cs="Calibri"/>
          <w:color w:val="000000" w:themeColor="text1"/>
          <w:sz w:val="20"/>
          <w:szCs w:val="20"/>
        </w:rPr>
        <w:t>textView.text</w:t>
      </w:r>
      <w:proofErr w:type="spellEnd"/>
      <w:r w:rsidRPr="00C12BFD">
        <w:rPr>
          <w:rFonts w:ascii="Calibri" w:hAnsi="Calibri" w:cs="Calibri"/>
          <w:color w:val="000000" w:themeColor="text1"/>
          <w:sz w:val="20"/>
          <w:szCs w:val="20"/>
        </w:rPr>
        <w:t xml:space="preserve"> = "Введите текст здесь" // Восстанавливаем изначальный текст, если поле пустое</w:t>
      </w:r>
    </w:p>
    <w:p w14:paraId="281CC794" w14:textId="77777777" w:rsidR="00C12BFD" w:rsidRPr="00C12BFD" w:rsidRDefault="00C12BFD" w:rsidP="00C12BFD">
      <w:pPr>
        <w:pStyle w:val="a"/>
        <w:numPr>
          <w:ilvl w:val="0"/>
          <w:numId w:val="0"/>
        </w:numPr>
        <w:ind w:left="432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C12BFD">
        <w:rPr>
          <w:rFonts w:ascii="Calibri" w:hAnsi="Calibri" w:cs="Calibri"/>
          <w:color w:val="000000" w:themeColor="text1"/>
          <w:sz w:val="20"/>
          <w:szCs w:val="20"/>
        </w:rPr>
        <w:t>}</w:t>
      </w:r>
    </w:p>
    <w:p w14:paraId="73214FAE" w14:textId="77777777" w:rsidR="00C12BFD" w:rsidRPr="00C12BFD" w:rsidRDefault="00C12BFD" w:rsidP="00C12BF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C12BFD">
        <w:rPr>
          <w:rFonts w:ascii="Calibri" w:hAnsi="Calibri" w:cs="Calibri"/>
          <w:color w:val="000000" w:themeColor="text1"/>
          <w:sz w:val="20"/>
          <w:szCs w:val="20"/>
        </w:rPr>
        <w:t>}</w:t>
      </w:r>
    </w:p>
    <w:p w14:paraId="5FFABB06" w14:textId="77777777" w:rsidR="00C12BFD" w:rsidRPr="00C12BFD" w:rsidRDefault="00C12BFD" w:rsidP="00C12BF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30E5B5EA" w14:textId="77777777" w:rsidR="00C12BFD" w:rsidRPr="00C12BFD" w:rsidRDefault="00C12BFD" w:rsidP="00C12BF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C12BFD">
        <w:rPr>
          <w:rFonts w:ascii="Calibri" w:hAnsi="Calibri" w:cs="Calibri"/>
          <w:color w:val="000000" w:themeColor="text1"/>
          <w:sz w:val="20"/>
          <w:szCs w:val="20"/>
        </w:rPr>
        <w:t xml:space="preserve">// Обработка изменения текста в </w:t>
      </w:r>
      <w:proofErr w:type="spellStart"/>
      <w:r w:rsidRPr="00C12BFD">
        <w:rPr>
          <w:rFonts w:ascii="Calibri" w:hAnsi="Calibri" w:cs="Calibri"/>
          <w:color w:val="000000" w:themeColor="text1"/>
          <w:sz w:val="20"/>
          <w:szCs w:val="20"/>
        </w:rPr>
        <w:t>UITextView</w:t>
      </w:r>
      <w:proofErr w:type="spellEnd"/>
    </w:p>
    <w:p w14:paraId="77809896" w14:textId="77777777" w:rsidR="00C12BFD" w:rsidRPr="00C12BFD" w:rsidRDefault="00C12BFD" w:rsidP="00C12BF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C12BFD">
        <w:rPr>
          <w:rFonts w:ascii="Calibri" w:hAnsi="Calibri" w:cs="Calibri"/>
          <w:color w:val="000000" w:themeColor="text1"/>
          <w:sz w:val="20"/>
          <w:szCs w:val="20"/>
        </w:rPr>
        <w:t>func</w:t>
      </w:r>
      <w:proofErr w:type="spellEnd"/>
      <w:r w:rsidRPr="00C12BFD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proofErr w:type="spellStart"/>
      <w:r w:rsidRPr="00C12BFD">
        <w:rPr>
          <w:rFonts w:ascii="Calibri" w:hAnsi="Calibri" w:cs="Calibri"/>
          <w:color w:val="000000" w:themeColor="text1"/>
          <w:sz w:val="20"/>
          <w:szCs w:val="20"/>
        </w:rPr>
        <w:t>textViewDidChange</w:t>
      </w:r>
      <w:proofErr w:type="spellEnd"/>
      <w:r w:rsidRPr="00C12BFD">
        <w:rPr>
          <w:rFonts w:ascii="Calibri" w:hAnsi="Calibri" w:cs="Calibri"/>
          <w:color w:val="000000" w:themeColor="text1"/>
          <w:sz w:val="20"/>
          <w:szCs w:val="20"/>
        </w:rPr>
        <w:t xml:space="preserve">(_ </w:t>
      </w:r>
      <w:proofErr w:type="spellStart"/>
      <w:r w:rsidRPr="00C12BFD">
        <w:rPr>
          <w:rFonts w:ascii="Calibri" w:hAnsi="Calibri" w:cs="Calibri"/>
          <w:color w:val="000000" w:themeColor="text1"/>
          <w:sz w:val="20"/>
          <w:szCs w:val="20"/>
        </w:rPr>
        <w:t>textView</w:t>
      </w:r>
      <w:proofErr w:type="spellEnd"/>
      <w:r w:rsidRPr="00C12BFD">
        <w:rPr>
          <w:rFonts w:ascii="Calibri" w:hAnsi="Calibri" w:cs="Calibri"/>
          <w:color w:val="000000" w:themeColor="text1"/>
          <w:sz w:val="20"/>
          <w:szCs w:val="20"/>
        </w:rPr>
        <w:t xml:space="preserve">: </w:t>
      </w:r>
      <w:proofErr w:type="spellStart"/>
      <w:r w:rsidRPr="00C12BFD">
        <w:rPr>
          <w:rFonts w:ascii="Calibri" w:hAnsi="Calibri" w:cs="Calibri"/>
          <w:color w:val="000000" w:themeColor="text1"/>
          <w:sz w:val="20"/>
          <w:szCs w:val="20"/>
        </w:rPr>
        <w:t>UITextView</w:t>
      </w:r>
      <w:proofErr w:type="spellEnd"/>
      <w:r w:rsidRPr="00C12BFD">
        <w:rPr>
          <w:rFonts w:ascii="Calibri" w:hAnsi="Calibri" w:cs="Calibri"/>
          <w:color w:val="000000" w:themeColor="text1"/>
          <w:sz w:val="20"/>
          <w:szCs w:val="20"/>
        </w:rPr>
        <w:t>) {</w:t>
      </w:r>
    </w:p>
    <w:p w14:paraId="1B6AB6BE" w14:textId="77777777" w:rsidR="00C12BFD" w:rsidRPr="00C12BFD" w:rsidRDefault="00C12BFD" w:rsidP="00C12BF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C12BFD">
        <w:rPr>
          <w:rFonts w:ascii="Calibri" w:hAnsi="Calibri" w:cs="Calibri"/>
          <w:color w:val="000000" w:themeColor="text1"/>
          <w:sz w:val="20"/>
          <w:szCs w:val="20"/>
        </w:rPr>
        <w:t>print</w:t>
      </w:r>
      <w:proofErr w:type="spellEnd"/>
      <w:r w:rsidRPr="00C12BFD">
        <w:rPr>
          <w:rFonts w:ascii="Calibri" w:hAnsi="Calibri" w:cs="Calibri"/>
          <w:color w:val="000000" w:themeColor="text1"/>
          <w:sz w:val="20"/>
          <w:szCs w:val="20"/>
        </w:rPr>
        <w:t>("Изменен текст: \(</w:t>
      </w:r>
      <w:proofErr w:type="spellStart"/>
      <w:r w:rsidRPr="00C12BFD">
        <w:rPr>
          <w:rFonts w:ascii="Calibri" w:hAnsi="Calibri" w:cs="Calibri"/>
          <w:color w:val="000000" w:themeColor="text1"/>
          <w:sz w:val="20"/>
          <w:szCs w:val="20"/>
        </w:rPr>
        <w:t>textView.text</w:t>
      </w:r>
      <w:proofErr w:type="spellEnd"/>
      <w:r w:rsidRPr="00C12BFD">
        <w:rPr>
          <w:rFonts w:ascii="Calibri" w:hAnsi="Calibri" w:cs="Calibri"/>
          <w:color w:val="000000" w:themeColor="text1"/>
          <w:sz w:val="20"/>
          <w:szCs w:val="20"/>
        </w:rPr>
        <w:t>)")</w:t>
      </w:r>
    </w:p>
    <w:p w14:paraId="32337A99" w14:textId="77777777" w:rsidR="00C12BFD" w:rsidRPr="00C12BFD" w:rsidRDefault="00C12BFD" w:rsidP="00C12BFD">
      <w:pPr>
        <w:pStyle w:val="a"/>
        <w:numPr>
          <w:ilvl w:val="0"/>
          <w:numId w:val="0"/>
        </w:numPr>
        <w:ind w:left="432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C12BFD">
        <w:rPr>
          <w:rFonts w:ascii="Calibri" w:hAnsi="Calibri" w:cs="Calibri"/>
          <w:color w:val="000000" w:themeColor="text1"/>
          <w:sz w:val="20"/>
          <w:szCs w:val="20"/>
        </w:rPr>
        <w:t>}</w:t>
      </w:r>
    </w:p>
    <w:p w14:paraId="7E8EDB70" w14:textId="7BF31DEA" w:rsidR="00C12BFD" w:rsidRPr="00C12BFD" w:rsidRDefault="00C12BFD" w:rsidP="00C12BF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C12BFD">
        <w:rPr>
          <w:rFonts w:ascii="Calibri" w:hAnsi="Calibri" w:cs="Calibri"/>
          <w:color w:val="000000" w:themeColor="text1"/>
          <w:sz w:val="20"/>
          <w:szCs w:val="20"/>
        </w:rPr>
        <w:t>}</w:t>
      </w:r>
    </w:p>
    <w:sectPr w:rsidR="00C12BFD" w:rsidRPr="00C12BFD" w:rsidSect="00C669C7">
      <w:footerReference w:type="default" r:id="rId7"/>
      <w:pgSz w:w="11907" w:h="16839" w:code="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48020" w14:textId="77777777" w:rsidR="0097438A" w:rsidRDefault="0097438A">
      <w:r>
        <w:separator/>
      </w:r>
    </w:p>
    <w:p w14:paraId="27442FCE" w14:textId="77777777" w:rsidR="0097438A" w:rsidRDefault="0097438A"/>
  </w:endnote>
  <w:endnote w:type="continuationSeparator" w:id="0">
    <w:p w14:paraId="32BCE738" w14:textId="77777777" w:rsidR="0097438A" w:rsidRDefault="0097438A">
      <w:r>
        <w:continuationSeparator/>
      </w:r>
    </w:p>
    <w:p w14:paraId="13FF2AFC" w14:textId="77777777" w:rsidR="0097438A" w:rsidRDefault="009743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F15C9" w14:textId="77777777"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F4897" w14:textId="77777777" w:rsidR="0097438A" w:rsidRDefault="0097438A">
      <w:r>
        <w:separator/>
      </w:r>
    </w:p>
    <w:p w14:paraId="65F09FEC" w14:textId="77777777" w:rsidR="0097438A" w:rsidRDefault="0097438A"/>
  </w:footnote>
  <w:footnote w:type="continuationSeparator" w:id="0">
    <w:p w14:paraId="748266AD" w14:textId="77777777" w:rsidR="0097438A" w:rsidRDefault="0097438A">
      <w:r>
        <w:continuationSeparator/>
      </w:r>
    </w:p>
    <w:p w14:paraId="49A9E193" w14:textId="77777777" w:rsidR="0097438A" w:rsidRDefault="0097438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DC4F0C"/>
    <w:multiLevelType w:val="hybridMultilevel"/>
    <w:tmpl w:val="8C78730E"/>
    <w:lvl w:ilvl="0" w:tplc="620017B2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6230A"/>
    <w:multiLevelType w:val="multilevel"/>
    <w:tmpl w:val="E49A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C16636"/>
    <w:multiLevelType w:val="hybridMultilevel"/>
    <w:tmpl w:val="074C3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D38CB"/>
    <w:multiLevelType w:val="hybridMultilevel"/>
    <w:tmpl w:val="33FA7ADC"/>
    <w:lvl w:ilvl="0" w:tplc="4E384FD6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D1285"/>
    <w:multiLevelType w:val="multilevel"/>
    <w:tmpl w:val="46A4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966592"/>
    <w:multiLevelType w:val="hybridMultilevel"/>
    <w:tmpl w:val="D8A832CA"/>
    <w:lvl w:ilvl="0" w:tplc="4E384FD6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34E84"/>
    <w:multiLevelType w:val="multilevel"/>
    <w:tmpl w:val="ADDE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E35E5"/>
    <w:multiLevelType w:val="hybridMultilevel"/>
    <w:tmpl w:val="A4E43B70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42E33"/>
    <w:multiLevelType w:val="multilevel"/>
    <w:tmpl w:val="4934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7C20B3"/>
    <w:multiLevelType w:val="hybridMultilevel"/>
    <w:tmpl w:val="4134BEA2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CF0D8C"/>
    <w:multiLevelType w:val="hybridMultilevel"/>
    <w:tmpl w:val="EF681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C0334"/>
    <w:multiLevelType w:val="multilevel"/>
    <w:tmpl w:val="1732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9C3D07"/>
    <w:multiLevelType w:val="multilevel"/>
    <w:tmpl w:val="EE48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0F6708"/>
    <w:multiLevelType w:val="multilevel"/>
    <w:tmpl w:val="BCF8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515712"/>
    <w:multiLevelType w:val="multilevel"/>
    <w:tmpl w:val="41CA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7E36CEB"/>
    <w:multiLevelType w:val="hybridMultilevel"/>
    <w:tmpl w:val="83B4FD4E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AD45BB"/>
    <w:multiLevelType w:val="hybridMultilevel"/>
    <w:tmpl w:val="D66C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422191"/>
    <w:multiLevelType w:val="multilevel"/>
    <w:tmpl w:val="C5F6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3E0B6E"/>
    <w:multiLevelType w:val="multilevel"/>
    <w:tmpl w:val="4E70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3B4809"/>
    <w:multiLevelType w:val="multilevel"/>
    <w:tmpl w:val="AE26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9226877"/>
    <w:multiLevelType w:val="hybridMultilevel"/>
    <w:tmpl w:val="F8CC5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962E84"/>
    <w:multiLevelType w:val="hybridMultilevel"/>
    <w:tmpl w:val="732AA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3636F9"/>
    <w:multiLevelType w:val="hybridMultilevel"/>
    <w:tmpl w:val="61CA0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2"/>
  </w:num>
  <w:num w:numId="5">
    <w:abstractNumId w:val="23"/>
  </w:num>
  <w:num w:numId="6">
    <w:abstractNumId w:val="6"/>
  </w:num>
  <w:num w:numId="7">
    <w:abstractNumId w:val="2"/>
  </w:num>
  <w:num w:numId="8">
    <w:abstractNumId w:val="11"/>
  </w:num>
  <w:num w:numId="9">
    <w:abstractNumId w:val="4"/>
  </w:num>
  <w:num w:numId="10">
    <w:abstractNumId w:val="15"/>
  </w:num>
  <w:num w:numId="11">
    <w:abstractNumId w:val="5"/>
  </w:num>
  <w:num w:numId="12">
    <w:abstractNumId w:val="7"/>
  </w:num>
  <w:num w:numId="13">
    <w:abstractNumId w:val="20"/>
  </w:num>
  <w:num w:numId="14">
    <w:abstractNumId w:val="18"/>
  </w:num>
  <w:num w:numId="15">
    <w:abstractNumId w:val="10"/>
  </w:num>
  <w:num w:numId="16">
    <w:abstractNumId w:val="12"/>
  </w:num>
  <w:num w:numId="17">
    <w:abstractNumId w:val="3"/>
  </w:num>
  <w:num w:numId="18">
    <w:abstractNumId w:val="21"/>
  </w:num>
  <w:num w:numId="19">
    <w:abstractNumId w:val="14"/>
  </w:num>
  <w:num w:numId="20">
    <w:abstractNumId w:val="16"/>
  </w:num>
  <w:num w:numId="21">
    <w:abstractNumId w:val="25"/>
  </w:num>
  <w:num w:numId="22">
    <w:abstractNumId w:val="8"/>
  </w:num>
  <w:num w:numId="23">
    <w:abstractNumId w:val="26"/>
  </w:num>
  <w:num w:numId="24">
    <w:abstractNumId w:val="19"/>
  </w:num>
  <w:num w:numId="25">
    <w:abstractNumId w:val="17"/>
  </w:num>
  <w:num w:numId="26">
    <w:abstractNumId w:val="24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47"/>
    <w:rsid w:val="00032886"/>
    <w:rsid w:val="00033AC8"/>
    <w:rsid w:val="00047CE7"/>
    <w:rsid w:val="000A3F6C"/>
    <w:rsid w:val="001B7998"/>
    <w:rsid w:val="0021120C"/>
    <w:rsid w:val="00224045"/>
    <w:rsid w:val="00241F4B"/>
    <w:rsid w:val="003B0C06"/>
    <w:rsid w:val="003F3247"/>
    <w:rsid w:val="00526710"/>
    <w:rsid w:val="005C2EEF"/>
    <w:rsid w:val="005C5A7A"/>
    <w:rsid w:val="005F5EDC"/>
    <w:rsid w:val="00612520"/>
    <w:rsid w:val="00645C70"/>
    <w:rsid w:val="00781D38"/>
    <w:rsid w:val="008278E3"/>
    <w:rsid w:val="00897C35"/>
    <w:rsid w:val="0097438A"/>
    <w:rsid w:val="009D5F76"/>
    <w:rsid w:val="00A56491"/>
    <w:rsid w:val="00A705DD"/>
    <w:rsid w:val="00B75A91"/>
    <w:rsid w:val="00B77432"/>
    <w:rsid w:val="00C04F8F"/>
    <w:rsid w:val="00C12BFD"/>
    <w:rsid w:val="00C60062"/>
    <w:rsid w:val="00C669C7"/>
    <w:rsid w:val="00DB77C6"/>
    <w:rsid w:val="00DD0755"/>
    <w:rsid w:val="00E06249"/>
    <w:rsid w:val="00E141E5"/>
    <w:rsid w:val="00E50249"/>
    <w:rsid w:val="00E5366B"/>
    <w:rsid w:val="00EA65D9"/>
    <w:rsid w:val="00EE41C5"/>
    <w:rsid w:val="00F22AE8"/>
    <w:rsid w:val="00F43772"/>
    <w:rsid w:val="00FB48F7"/>
    <w:rsid w:val="00FE0ED1"/>
    <w:rsid w:val="00FE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DC16"/>
  <w15:chartTrackingRefBased/>
  <w15:docId w15:val="{06455AE4-E636-1D43-9C80-21E28CDD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A3F6C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 w:bidi="ar-SA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HTML">
    <w:name w:val="HTML Code"/>
    <w:basedOn w:val="a2"/>
    <w:uiPriority w:val="99"/>
    <w:semiHidden/>
    <w:unhideWhenUsed/>
    <w:rsid w:val="003F3247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1"/>
    <w:uiPriority w:val="99"/>
    <w:semiHidden/>
    <w:unhideWhenUsed/>
    <w:rsid w:val="00C669C7"/>
    <w:pPr>
      <w:spacing w:before="100" w:beforeAutospacing="1" w:after="100" w:afterAutospacing="1"/>
    </w:pPr>
  </w:style>
  <w:style w:type="paragraph" w:styleId="afb">
    <w:name w:val="List Paragraph"/>
    <w:basedOn w:val="a1"/>
    <w:uiPriority w:val="34"/>
    <w:unhideWhenUsed/>
    <w:qFormat/>
    <w:rsid w:val="005C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tom/Library/Containers/com.microsoft.Word/Data/Library/Application%20Support/Microsoft/Office/16.0/DTS/ru-RU%7bA69BD549-A4AC-4E4B-A0B9-6A9DD9A88231%7d/%7bF23974F6-74B4-9B49-A74D-14BCE285C64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{F23974F6-74B4-9B49-A74D-14BCE285C64C}tf10002086.dotx</Template>
  <TotalTime>49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Артур Князев</cp:lastModifiedBy>
  <cp:revision>21</cp:revision>
  <dcterms:created xsi:type="dcterms:W3CDTF">2023-12-23T06:40:00Z</dcterms:created>
  <dcterms:modified xsi:type="dcterms:W3CDTF">2023-12-23T08:55:00Z</dcterms:modified>
</cp:coreProperties>
</file>