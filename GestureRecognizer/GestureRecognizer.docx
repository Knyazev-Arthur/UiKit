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6253" w14:textId="57A7283A" w:rsidR="000A461E" w:rsidRPr="005C0E7A" w:rsidRDefault="005C0E7A" w:rsidP="000A461E">
      <w:pPr>
        <w:jc w:val="both"/>
        <w:rPr>
          <w:rFonts w:ascii="Calibri" w:hAnsi="Calibri" w:cs="Calibri"/>
          <w:b/>
          <w:bCs/>
          <w:color w:val="0F0F0F"/>
          <w:sz w:val="40"/>
          <w:szCs w:val="40"/>
          <w:shd w:val="clear" w:color="auto" w:fill="FFFFFF"/>
        </w:rPr>
      </w:pPr>
      <w:proofErr w:type="spellStart"/>
      <w:r w:rsidRPr="005C0E7A">
        <w:rPr>
          <w:rFonts w:ascii="Calibri" w:hAnsi="Calibri" w:cs="Calibri"/>
          <w:b/>
          <w:bCs/>
          <w:color w:val="0F0F0F"/>
          <w:sz w:val="40"/>
          <w:szCs w:val="40"/>
          <w:shd w:val="clear" w:color="auto" w:fill="FFFFFF"/>
        </w:rPr>
        <w:t>UIGestureRecognizer</w:t>
      </w:r>
      <w:proofErr w:type="spellEnd"/>
    </w:p>
    <w:p w14:paraId="7CF881C8" w14:textId="77777777" w:rsidR="0014711A" w:rsidRDefault="0014711A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6A13EE16" w14:textId="436B0DAD" w:rsidR="00F45A5F" w:rsidRPr="00354418" w:rsidRDefault="00984A5E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  <w:r w:rsidR="00FB3C01"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44F88B0D" w14:textId="3766C497" w:rsidR="00D471D0" w:rsidRDefault="005C0E7A" w:rsidP="00D471D0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5C0E7A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UIGestureRecognizer</w:t>
      </w:r>
      <w:proofErr w:type="spellEnd"/>
      <w:r w:rsidRPr="005C0E7A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- это абстрактный базовый класс для всех жестов в </w:t>
      </w:r>
      <w:proofErr w:type="spellStart"/>
      <w:r w:rsidRPr="005C0E7A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iOS</w:t>
      </w:r>
      <w:proofErr w:type="spellEnd"/>
      <w:r w:rsidRPr="005C0E7A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. Он предоставляет механизм для обнаружения и обработки жестов, выполняемых пользователем на экране устройства.</w:t>
      </w:r>
    </w:p>
    <w:p w14:paraId="7C909BE2" w14:textId="77777777" w:rsidR="005C0E7A" w:rsidRPr="000A461E" w:rsidRDefault="005C0E7A" w:rsidP="00D471D0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67E1C2ED" w14:textId="46B61C64" w:rsidR="000A461E" w:rsidRPr="00650476" w:rsidRDefault="00650476" w:rsidP="000A461E">
      <w:pPr>
        <w:jc w:val="both"/>
        <w:rPr>
          <w:rFonts w:ascii="Calibri" w:hAnsi="Calibri" w:cs="Calibri"/>
          <w:color w:val="0F0F0F"/>
          <w:sz w:val="20"/>
          <w:szCs w:val="20"/>
          <w:u w:val="single"/>
          <w:shd w:val="clear" w:color="auto" w:fill="FFFFFF"/>
        </w:rPr>
      </w:pPr>
      <w:r w:rsidRPr="00650476">
        <w:rPr>
          <w:rFonts w:ascii="Calibri" w:hAnsi="Calibri" w:cs="Calibri"/>
          <w:color w:val="0F0F0F"/>
          <w:sz w:val="20"/>
          <w:szCs w:val="20"/>
          <w:u w:val="single"/>
          <w:shd w:val="clear" w:color="auto" w:fill="FFFFFF"/>
        </w:rPr>
        <w:t>Основные свойства и характеристики:</w:t>
      </w:r>
    </w:p>
    <w:p w14:paraId="2BAB450B" w14:textId="77777777" w:rsidR="00650476" w:rsidRDefault="00650476" w:rsidP="00650476">
      <w:pPr>
        <w:ind w:firstLine="72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59DD9590" w14:textId="4B6CE573" w:rsidR="00650476" w:rsidRPr="00650476" w:rsidRDefault="00650476" w:rsidP="00650476">
      <w:pPr>
        <w:pStyle w:val="afb"/>
        <w:numPr>
          <w:ilvl w:val="0"/>
          <w:numId w:val="14"/>
        </w:numPr>
        <w:ind w:left="0" w:firstLine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Типы жестов: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UITapGestureRecognizer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UIPinchGestureRecognizer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UIRotationGestureRecognizer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UISwipeGestureRecognizer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UIPanGestureRecognizer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UIScreenEdgePanGestureRecognizer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и другие, каждый из которых отвечает за определенный тип жеста (например, касание, щипок, вращение, смахивание по экрану и т. д.).</w:t>
      </w:r>
    </w:p>
    <w:p w14:paraId="14779A73" w14:textId="77777777" w:rsidR="00650476" w:rsidRDefault="00650476" w:rsidP="00650476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24BFA6C2" w14:textId="0EB36D5F" w:rsidR="00650476" w:rsidRPr="00650476" w:rsidRDefault="00650476" w:rsidP="00650476">
      <w:pPr>
        <w:pStyle w:val="afb"/>
        <w:numPr>
          <w:ilvl w:val="0"/>
          <w:numId w:val="14"/>
        </w:numPr>
        <w:ind w:left="0" w:firstLine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Методы и обработчики: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addTarget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(_: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action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:) используется для связывания обработчика (метода) с жестом,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isEnabled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определяет активность жеста,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numberOfTouchesRequired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определяет количество пальцев, необходимых для распознавания жеста, и другие методы для настройки параметров жеста.</w:t>
      </w:r>
    </w:p>
    <w:p w14:paraId="71627FE0" w14:textId="77777777" w:rsidR="00650476" w:rsidRDefault="00650476" w:rsidP="00650476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5D27BC6F" w14:textId="22172B8A" w:rsidR="00CB3703" w:rsidRDefault="00650476" w:rsidP="00650476">
      <w:pPr>
        <w:pStyle w:val="afb"/>
        <w:numPr>
          <w:ilvl w:val="0"/>
          <w:numId w:val="14"/>
        </w:numPr>
        <w:ind w:left="0" w:firstLine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Состояния жестов: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possible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began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changed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ended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cancelled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- жесты проходят через различные состояния во время выполнения, что позволяет отслеживать начало, изменение и завершение жеста.</w:t>
      </w:r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View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и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Location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: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view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- представление, на котором был обнаружен жест, 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location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(</w:t>
      </w:r>
      <w:proofErr w:type="spellStart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in</w:t>
      </w:r>
      <w:proofErr w:type="spellEnd"/>
      <w:r w:rsidRPr="00650476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:) - местоположение жеста в указанном представлении.</w:t>
      </w:r>
    </w:p>
    <w:p w14:paraId="5E5AF530" w14:textId="77777777" w:rsidR="00650476" w:rsidRPr="00650476" w:rsidRDefault="00650476" w:rsidP="00650476">
      <w:pPr>
        <w:pStyle w:val="afb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6DEDFEF5" w14:textId="013F7785" w:rsidR="00650476" w:rsidRDefault="0081445B" w:rsidP="00650476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u w:val="single"/>
          <w:shd w:val="clear" w:color="auto" w:fill="FFFFFF"/>
        </w:rPr>
      </w:pPr>
      <w:r w:rsidRPr="0081445B">
        <w:rPr>
          <w:rFonts w:ascii="Calibri" w:hAnsi="Calibri" w:cs="Calibri"/>
          <w:color w:val="0F0F0F"/>
          <w:sz w:val="20"/>
          <w:szCs w:val="20"/>
          <w:u w:val="single"/>
          <w:shd w:val="clear" w:color="auto" w:fill="FFFFFF"/>
        </w:rPr>
        <w:t xml:space="preserve">Пример реализации характеристик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u w:val="single"/>
          <w:shd w:val="clear" w:color="auto" w:fill="FFFFFF"/>
        </w:rPr>
        <w:t>программно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u w:val="single"/>
          <w:shd w:val="clear" w:color="auto" w:fill="FFFFFF"/>
        </w:rPr>
        <w:t>:</w:t>
      </w:r>
    </w:p>
    <w:p w14:paraId="7AD8E5EE" w14:textId="77777777" w:rsidR="00376773" w:rsidRDefault="00376773" w:rsidP="00650476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u w:val="single"/>
          <w:shd w:val="clear" w:color="auto" w:fill="FFFFFF"/>
        </w:rPr>
      </w:pPr>
    </w:p>
    <w:p w14:paraId="55749176" w14:textId="77777777" w:rsidR="0081445B" w:rsidRP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// Создание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UITapGestureRecognizer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и добавление его к представлению</w:t>
      </w:r>
    </w:p>
    <w:p w14:paraId="73FD3DDF" w14:textId="77777777" w:rsidR="0081445B" w:rsidRP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tapGesture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UITapGestureRecognizer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(target: self, action: #selector(handleTap(_:)))</w:t>
      </w:r>
    </w:p>
    <w:p w14:paraId="553B8454" w14:textId="77777777" w:rsidR="0081445B" w:rsidRP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</w:pP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view.addGestureRecognizer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(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tapGesture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)</w:t>
      </w:r>
    </w:p>
    <w:p w14:paraId="67506F24" w14:textId="77777777" w:rsidR="0081445B" w:rsidRP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</w:pPr>
    </w:p>
    <w:p w14:paraId="13C4B61C" w14:textId="77777777" w:rsidR="0081445B" w:rsidRP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// </w:t>
      </w: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Метод</w:t>
      </w: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-</w:t>
      </w: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обработчик</w:t>
      </w: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</w:t>
      </w: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жеста</w:t>
      </w:r>
    </w:p>
    <w:p w14:paraId="21B75AFB" w14:textId="77777777" w:rsid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@</w:t>
      </w:r>
      <w:proofErr w:type="gram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objc</w:t>
      </w:r>
      <w:proofErr w:type="gram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func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handleTap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(_ gesture: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UITapGestureRecognizer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) {</w:t>
      </w:r>
    </w:p>
    <w:p w14:paraId="7F146693" w14:textId="2D0B332F" w:rsidR="0081445B" w:rsidRP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gesture.state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== .ended {</w:t>
      </w:r>
    </w:p>
    <w:p w14:paraId="4CAFFF20" w14:textId="2798B6CD" w:rsidR="0081445B" w:rsidRPr="0081445B" w:rsidRDefault="0081445B" w:rsidP="0081445B">
      <w:pPr>
        <w:pStyle w:val="afb"/>
        <w:ind w:left="0" w:firstLine="72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let location =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gesture.location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(in: </w:t>
      </w:r>
      <w:proofErr w:type="spellStart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self.view</w:t>
      </w:r>
      <w:proofErr w:type="spellEnd"/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)</w:t>
      </w:r>
    </w:p>
    <w:p w14:paraId="120A94E5" w14:textId="77777777" w:rsid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       </w:t>
      </w:r>
      <w:r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ab/>
      </w: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// Действия при обнаружении жеста тапа</w:t>
      </w:r>
    </w:p>
    <w:p w14:paraId="772CBB3E" w14:textId="35A83BCA" w:rsidR="0081445B" w:rsidRP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}</w:t>
      </w:r>
    </w:p>
    <w:p w14:paraId="4BAC2E33" w14:textId="0A182CB1" w:rsidR="0081445B" w:rsidRPr="0081445B" w:rsidRDefault="0081445B" w:rsidP="0081445B">
      <w:pPr>
        <w:pStyle w:val="afb"/>
        <w:ind w:left="0"/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81445B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}</w:t>
      </w:r>
    </w:p>
    <w:sectPr w:rsidR="0081445B" w:rsidRPr="0081445B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0F72" w14:textId="77777777" w:rsidR="00297FCC" w:rsidRDefault="00297FCC">
      <w:r>
        <w:separator/>
      </w:r>
    </w:p>
    <w:p w14:paraId="6D2541A8" w14:textId="77777777" w:rsidR="00297FCC" w:rsidRDefault="00297FCC"/>
  </w:endnote>
  <w:endnote w:type="continuationSeparator" w:id="0">
    <w:p w14:paraId="5391D779" w14:textId="77777777" w:rsidR="00297FCC" w:rsidRDefault="00297FCC">
      <w:r>
        <w:continuationSeparator/>
      </w:r>
    </w:p>
    <w:p w14:paraId="1D041EF7" w14:textId="77777777" w:rsidR="00297FCC" w:rsidRDefault="00297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6EA4" w14:textId="77777777" w:rsidR="00297FCC" w:rsidRDefault="00297FCC">
      <w:r>
        <w:separator/>
      </w:r>
    </w:p>
    <w:p w14:paraId="71734631" w14:textId="77777777" w:rsidR="00297FCC" w:rsidRDefault="00297FCC"/>
  </w:footnote>
  <w:footnote w:type="continuationSeparator" w:id="0">
    <w:p w14:paraId="5E634987" w14:textId="77777777" w:rsidR="00297FCC" w:rsidRDefault="00297FCC">
      <w:r>
        <w:continuationSeparator/>
      </w:r>
    </w:p>
    <w:p w14:paraId="220895B0" w14:textId="77777777" w:rsidR="00297FCC" w:rsidRDefault="00297F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8184F"/>
    <w:multiLevelType w:val="hybridMultilevel"/>
    <w:tmpl w:val="7CFC2F4C"/>
    <w:lvl w:ilvl="0" w:tplc="AD4E30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11"/>
  </w:num>
  <w:num w:numId="11">
    <w:abstractNumId w:val="13"/>
  </w:num>
  <w:num w:numId="12">
    <w:abstractNumId w:val="2"/>
  </w:num>
  <w:num w:numId="13">
    <w:abstractNumId w:val="0"/>
  </w:num>
  <w:num w:numId="1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7430F"/>
    <w:rsid w:val="00086ECB"/>
    <w:rsid w:val="000946A0"/>
    <w:rsid w:val="000A3F6C"/>
    <w:rsid w:val="000A461E"/>
    <w:rsid w:val="000C4638"/>
    <w:rsid w:val="00120E67"/>
    <w:rsid w:val="00121032"/>
    <w:rsid w:val="001344CD"/>
    <w:rsid w:val="0014711A"/>
    <w:rsid w:val="001526B9"/>
    <w:rsid w:val="001B7998"/>
    <w:rsid w:val="0021120C"/>
    <w:rsid w:val="00224045"/>
    <w:rsid w:val="0023091D"/>
    <w:rsid w:val="00241F4B"/>
    <w:rsid w:val="00296A0E"/>
    <w:rsid w:val="00297FCC"/>
    <w:rsid w:val="002A6CD0"/>
    <w:rsid w:val="002C4B10"/>
    <w:rsid w:val="002C6888"/>
    <w:rsid w:val="003226A4"/>
    <w:rsid w:val="00354418"/>
    <w:rsid w:val="003554DF"/>
    <w:rsid w:val="0036337E"/>
    <w:rsid w:val="00367844"/>
    <w:rsid w:val="00376773"/>
    <w:rsid w:val="00391D0E"/>
    <w:rsid w:val="003A6C91"/>
    <w:rsid w:val="003B0C06"/>
    <w:rsid w:val="003C0B01"/>
    <w:rsid w:val="003F3247"/>
    <w:rsid w:val="00452461"/>
    <w:rsid w:val="00474519"/>
    <w:rsid w:val="00481915"/>
    <w:rsid w:val="00481C66"/>
    <w:rsid w:val="00526710"/>
    <w:rsid w:val="0057759C"/>
    <w:rsid w:val="00593542"/>
    <w:rsid w:val="00596B41"/>
    <w:rsid w:val="005B7996"/>
    <w:rsid w:val="005C0E7A"/>
    <w:rsid w:val="005C2EEF"/>
    <w:rsid w:val="005C5A7A"/>
    <w:rsid w:val="005F5EDC"/>
    <w:rsid w:val="005F5EDF"/>
    <w:rsid w:val="00612520"/>
    <w:rsid w:val="006169D7"/>
    <w:rsid w:val="00645C70"/>
    <w:rsid w:val="00650476"/>
    <w:rsid w:val="00664C69"/>
    <w:rsid w:val="00682F14"/>
    <w:rsid w:val="006A2F3F"/>
    <w:rsid w:val="006E2FDB"/>
    <w:rsid w:val="00741F57"/>
    <w:rsid w:val="0076636F"/>
    <w:rsid w:val="0077522C"/>
    <w:rsid w:val="007818C2"/>
    <w:rsid w:val="00781D38"/>
    <w:rsid w:val="00792920"/>
    <w:rsid w:val="007B1862"/>
    <w:rsid w:val="007C22A1"/>
    <w:rsid w:val="007F2005"/>
    <w:rsid w:val="00807BA8"/>
    <w:rsid w:val="0081445B"/>
    <w:rsid w:val="00816ED2"/>
    <w:rsid w:val="008278E3"/>
    <w:rsid w:val="008561C2"/>
    <w:rsid w:val="00881390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96EC0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70E88"/>
    <w:rsid w:val="00CB3703"/>
    <w:rsid w:val="00CC20D1"/>
    <w:rsid w:val="00CD1DBD"/>
    <w:rsid w:val="00D14ABC"/>
    <w:rsid w:val="00D27D5C"/>
    <w:rsid w:val="00D45862"/>
    <w:rsid w:val="00D45D6D"/>
    <w:rsid w:val="00D471D0"/>
    <w:rsid w:val="00D767A5"/>
    <w:rsid w:val="00D83775"/>
    <w:rsid w:val="00D917EC"/>
    <w:rsid w:val="00DA6748"/>
    <w:rsid w:val="00DB77C6"/>
    <w:rsid w:val="00DC78CB"/>
    <w:rsid w:val="00DD0755"/>
    <w:rsid w:val="00E06249"/>
    <w:rsid w:val="00E141E5"/>
    <w:rsid w:val="00E14FF3"/>
    <w:rsid w:val="00E27FD9"/>
    <w:rsid w:val="00E30088"/>
    <w:rsid w:val="00E50249"/>
    <w:rsid w:val="00E5366B"/>
    <w:rsid w:val="00EA1232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D4619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4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121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103</cp:revision>
  <dcterms:created xsi:type="dcterms:W3CDTF">2023-12-23T06:40:00Z</dcterms:created>
  <dcterms:modified xsi:type="dcterms:W3CDTF">2024-01-07T06:07:00Z</dcterms:modified>
</cp:coreProperties>
</file>