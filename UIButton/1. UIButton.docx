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07B51DBA" w:rsidR="00E06249" w:rsidRPr="005C2EEF" w:rsidRDefault="003F3247" w:rsidP="005C2EEF">
      <w:pPr>
        <w:pStyle w:val="1"/>
        <w:spacing w:before="0" w:after="0" w:line="240" w:lineRule="auto"/>
        <w:contextualSpacing/>
        <w:jc w:val="both"/>
        <w:rPr>
          <w:rFonts w:ascii="Calibri" w:hAnsi="Calibri" w:cs="Calibri"/>
          <w:szCs w:val="40"/>
          <w:lang w:val="en-US"/>
        </w:rPr>
      </w:pPr>
      <w:r w:rsidRPr="005C2EEF">
        <w:rPr>
          <w:rFonts w:ascii="Calibri" w:hAnsi="Calibri" w:cs="Calibri"/>
          <w:szCs w:val="40"/>
        </w:rPr>
        <w:t>UI</w:t>
      </w:r>
      <w:r w:rsidR="00047CE7" w:rsidRPr="005C2EEF">
        <w:rPr>
          <w:rFonts w:ascii="Calibri" w:hAnsi="Calibri" w:cs="Calibri"/>
          <w:szCs w:val="40"/>
          <w:lang w:val="en-US"/>
        </w:rPr>
        <w:t>Button</w:t>
      </w:r>
    </w:p>
    <w:p w14:paraId="6DC89418" w14:textId="77777777" w:rsidR="005C2EEF" w:rsidRPr="005C2EEF" w:rsidRDefault="005C2EEF" w:rsidP="005C2EEF">
      <w:pPr>
        <w:pStyle w:val="a"/>
        <w:spacing w:after="0" w:line="240" w:lineRule="auto"/>
        <w:contextualSpacing/>
        <w:jc w:val="both"/>
        <w:rPr>
          <w:rFonts w:ascii="Calibri" w:hAnsi="Calibri" w:cs="Calibri"/>
          <w:color w:val="auto"/>
          <w:sz w:val="24"/>
          <w:szCs w:val="24"/>
          <w:lang w:eastAsia="ru-RU" w:bidi="ar-SA"/>
        </w:rPr>
      </w:pPr>
      <w:proofErr w:type="spellStart"/>
      <w:r w:rsidRPr="005C2EEF">
        <w:rPr>
          <w:rFonts w:ascii="Calibri" w:hAnsi="Calibri" w:cs="Calibri"/>
          <w:b/>
          <w:bCs/>
          <w:color w:val="auto"/>
          <w:sz w:val="24"/>
          <w:szCs w:val="24"/>
          <w:bdr w:val="single" w:sz="2" w:space="0" w:color="D9D9E3" w:frame="1"/>
          <w:lang w:eastAsia="ru-RU" w:bidi="ar-SA"/>
        </w:rPr>
        <w:t>UIButton</w:t>
      </w:r>
      <w:proofErr w:type="spellEnd"/>
      <w:r w:rsidRPr="005C2EEF">
        <w:rPr>
          <w:rFonts w:ascii="Calibri" w:hAnsi="Calibri" w:cs="Calibri"/>
          <w:sz w:val="24"/>
          <w:szCs w:val="24"/>
          <w:lang w:eastAsia="ru-RU" w:bidi="ar-SA"/>
        </w:rPr>
        <w:t xml:space="preserve"> </w:t>
      </w:r>
      <w:proofErr w:type="gramStart"/>
      <w:r w:rsidRPr="005C2EEF">
        <w:rPr>
          <w:rFonts w:ascii="Calibri" w:hAnsi="Calibri" w:cs="Calibri"/>
          <w:sz w:val="24"/>
          <w:szCs w:val="24"/>
          <w:lang w:eastAsia="ru-RU" w:bidi="ar-SA"/>
        </w:rPr>
        <w:t>- это</w:t>
      </w:r>
      <w:proofErr w:type="gramEnd"/>
      <w:r w:rsidRPr="005C2EEF">
        <w:rPr>
          <w:rFonts w:ascii="Calibri" w:hAnsi="Calibri" w:cs="Calibri"/>
          <w:sz w:val="24"/>
          <w:szCs w:val="24"/>
          <w:lang w:eastAsia="ru-RU" w:bidi="ar-SA"/>
        </w:rPr>
        <w:t xml:space="preserve"> класс, представляющий кнопку в пользовательском интерфейсе iOS. Он позволяет пользователям взаимодействовать с приложением, нажимая на кнопки для выполнения определенных действий или переходов.</w:t>
      </w:r>
    </w:p>
    <w:p w14:paraId="12B8D150" w14:textId="09FDEF0E" w:rsidR="005C2EEF" w:rsidRPr="005C2EEF" w:rsidRDefault="005C2EEF" w:rsidP="005C2EEF">
      <w:pPr>
        <w:pStyle w:val="a"/>
        <w:spacing w:after="0" w:line="240" w:lineRule="auto"/>
        <w:contextualSpacing/>
        <w:jc w:val="both"/>
        <w:rPr>
          <w:rFonts w:ascii="Calibri" w:hAnsi="Calibri" w:cs="Calibri"/>
          <w:color w:val="auto"/>
          <w:sz w:val="24"/>
          <w:szCs w:val="24"/>
          <w:lang w:eastAsia="ru-RU" w:bidi="ar-SA"/>
        </w:rPr>
      </w:pPr>
      <w:proofErr w:type="spellStart"/>
      <w:r w:rsidRPr="005C2EEF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UIButton</w:t>
      </w:r>
      <w:proofErr w:type="spellEnd"/>
      <w:r w:rsidRPr="005C2EEF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 используется повсеместно в iOS для создания интерактивных элементов интерфейса, таких как:</w:t>
      </w:r>
    </w:p>
    <w:p w14:paraId="022BD5BF" w14:textId="77777777" w:rsidR="005C2EEF" w:rsidRPr="005C2EEF" w:rsidRDefault="005C2EEF" w:rsidP="005C2EEF">
      <w:pPr>
        <w:pStyle w:val="afb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</w:pPr>
      <w:r w:rsidRPr="005C2EEF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Навигационные элементы</w:t>
      </w:r>
      <w:r w:rsidRPr="005C2EEF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Кнопки для перехода на другие экраны или разделы приложения.</w:t>
      </w:r>
    </w:p>
    <w:p w14:paraId="378F9358" w14:textId="77777777" w:rsidR="005C2EEF" w:rsidRPr="005C2EEF" w:rsidRDefault="005C2EEF" w:rsidP="005C2EEF">
      <w:pPr>
        <w:pStyle w:val="afb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</w:pPr>
      <w:r w:rsidRPr="005C2EEF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Действия и команды</w:t>
      </w:r>
      <w:r w:rsidRPr="005C2EEF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Кнопки для запуска определенных действий, например, отправка формы или запуск определенной функциональности.</w:t>
      </w:r>
    </w:p>
    <w:p w14:paraId="0866949A" w14:textId="57AD89E2" w:rsidR="005C2EEF" w:rsidRPr="005C2EEF" w:rsidRDefault="005C2EEF" w:rsidP="005C2EEF">
      <w:pPr>
        <w:pStyle w:val="afb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</w:pPr>
      <w:r w:rsidRPr="005C2EEF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 xml:space="preserve">Управление </w:t>
      </w:r>
      <w:proofErr w:type="spellStart"/>
      <w:r w:rsidRPr="005C2EEF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медиафайлами</w:t>
      </w:r>
      <w:proofErr w:type="spellEnd"/>
      <w:r w:rsidRPr="005C2EEF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Кнопки управления воспроизведением музыки или видео.</w:t>
      </w:r>
    </w:p>
    <w:p w14:paraId="625F972F" w14:textId="77777777" w:rsidR="005C2EEF" w:rsidRPr="005C2EEF" w:rsidRDefault="005C2EEF" w:rsidP="005C2EEF">
      <w:pPr>
        <w:spacing w:after="0" w:line="240" w:lineRule="auto"/>
        <w:contextualSpacing/>
        <w:jc w:val="both"/>
        <w:rPr>
          <w:rFonts w:ascii="Calibri" w:eastAsia="Times New Roman" w:hAnsi="Calibri" w:cs="Calibri"/>
          <w:color w:val="auto"/>
          <w:sz w:val="24"/>
          <w:szCs w:val="24"/>
          <w:lang w:eastAsia="ru-RU" w:bidi="ar-SA"/>
        </w:rPr>
      </w:pPr>
    </w:p>
    <w:p w14:paraId="068B837F" w14:textId="73B84A5C" w:rsidR="00C669C7" w:rsidRPr="005C2EEF" w:rsidRDefault="00C669C7" w:rsidP="005C2EEF">
      <w:pPr>
        <w:pStyle w:val="a"/>
        <w:spacing w:after="0" w:line="240" w:lineRule="auto"/>
        <w:contextualSpacing/>
        <w:jc w:val="both"/>
        <w:rPr>
          <w:rFonts w:ascii="Calibri" w:hAnsi="Calibri" w:cs="Calibri"/>
          <w:b/>
          <w:bCs/>
          <w:sz w:val="24"/>
          <w:szCs w:val="24"/>
        </w:rPr>
      </w:pPr>
      <w:r w:rsidRPr="005C2EEF">
        <w:rPr>
          <w:rFonts w:ascii="Calibri" w:hAnsi="Calibri" w:cs="Calibri"/>
          <w:b/>
          <w:bCs/>
          <w:sz w:val="24"/>
          <w:szCs w:val="24"/>
        </w:rPr>
        <w:t>Пример кода с характеристиками свойств:</w:t>
      </w:r>
    </w:p>
    <w:p w14:paraId="5E8C42F5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</w:p>
    <w:p w14:paraId="45F1A07F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// Создаем экземпляр </w:t>
      </w:r>
      <w:proofErr w:type="spellStart"/>
      <w:r w:rsidRPr="005C2EEF">
        <w:rPr>
          <w:rFonts w:ascii="Calibri" w:hAnsi="Calibri" w:cs="Calibri"/>
          <w:sz w:val="24"/>
          <w:szCs w:val="24"/>
        </w:rPr>
        <w:t>UIButton</w:t>
      </w:r>
      <w:proofErr w:type="spellEnd"/>
    </w:p>
    <w:p w14:paraId="61A70CC4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let button =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UIButton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(type: .system)</w:t>
      </w:r>
    </w:p>
    <w:p w14:paraId="60A192DE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318C3C6B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5C2EEF">
        <w:rPr>
          <w:rFonts w:ascii="Calibri" w:hAnsi="Calibri" w:cs="Calibri"/>
          <w:sz w:val="24"/>
          <w:szCs w:val="24"/>
        </w:rPr>
        <w:t>// Устанавливаем заголовок для кнопки</w:t>
      </w:r>
    </w:p>
    <w:p w14:paraId="6BF6B2AE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button.setTitle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("</w:t>
      </w:r>
      <w:r w:rsidRPr="005C2EEF">
        <w:rPr>
          <w:rFonts w:ascii="Calibri" w:hAnsi="Calibri" w:cs="Calibri"/>
          <w:sz w:val="24"/>
          <w:szCs w:val="24"/>
        </w:rPr>
        <w:t>Нажми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меня</w:t>
      </w:r>
      <w:r w:rsidRPr="005C2EEF">
        <w:rPr>
          <w:rFonts w:ascii="Calibri" w:hAnsi="Calibri" w:cs="Calibri"/>
          <w:sz w:val="24"/>
          <w:szCs w:val="24"/>
          <w:lang w:val="en-US"/>
        </w:rPr>
        <w:t>", for: .normal)</w:t>
      </w:r>
    </w:p>
    <w:p w14:paraId="7231A6EF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75DE040D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5C2EEF">
        <w:rPr>
          <w:rFonts w:ascii="Calibri" w:hAnsi="Calibri" w:cs="Calibri"/>
          <w:sz w:val="24"/>
          <w:szCs w:val="24"/>
        </w:rPr>
        <w:t>// Устанавливаем цвет текста для обычного состояния</w:t>
      </w:r>
    </w:p>
    <w:p w14:paraId="614E4FD8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button.setTitleColor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UIColor.white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, for: .normal)</w:t>
      </w:r>
    </w:p>
    <w:p w14:paraId="145A0BAE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5D7ECF80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5C2EEF">
        <w:rPr>
          <w:rFonts w:ascii="Calibri" w:hAnsi="Calibri" w:cs="Calibri"/>
          <w:sz w:val="24"/>
          <w:szCs w:val="24"/>
        </w:rPr>
        <w:t>// Устанавливаем цвет фона для обычного состояния</w:t>
      </w:r>
    </w:p>
    <w:p w14:paraId="64EB51AA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</w:rPr>
        <w:t>button.backgroundColor</w:t>
      </w:r>
      <w:proofErr w:type="spellEnd"/>
      <w:r w:rsidRPr="005C2EE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2EEF">
        <w:rPr>
          <w:rFonts w:ascii="Calibri" w:hAnsi="Calibri" w:cs="Calibri"/>
          <w:sz w:val="24"/>
          <w:szCs w:val="24"/>
        </w:rPr>
        <w:t>UIColor.blue</w:t>
      </w:r>
      <w:proofErr w:type="spellEnd"/>
    </w:p>
    <w:p w14:paraId="32A8E3BD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</w:p>
    <w:p w14:paraId="1435A29A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// Настраиваем обработчик для нажатия на кнопку</w:t>
      </w:r>
    </w:p>
    <w:p w14:paraId="68ABB8B9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button.addTarget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(self, action: #selector(buttonAction), for: .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touchUpInside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>)</w:t>
      </w:r>
    </w:p>
    <w:p w14:paraId="1EDA75B0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3DE1AAAB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5C2EEF">
        <w:rPr>
          <w:rFonts w:ascii="Calibri" w:hAnsi="Calibri" w:cs="Calibri"/>
          <w:sz w:val="24"/>
          <w:szCs w:val="24"/>
        </w:rPr>
        <w:t>// Настраиваем границы и скругление углов</w:t>
      </w:r>
    </w:p>
    <w:p w14:paraId="155D31C6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</w:rPr>
        <w:t>button.layer.borderWidth</w:t>
      </w:r>
      <w:proofErr w:type="spellEnd"/>
      <w:r w:rsidRPr="005C2EEF">
        <w:rPr>
          <w:rFonts w:ascii="Calibri" w:hAnsi="Calibri" w:cs="Calibri"/>
          <w:sz w:val="24"/>
          <w:szCs w:val="24"/>
        </w:rPr>
        <w:t xml:space="preserve"> = 1.0</w:t>
      </w:r>
    </w:p>
    <w:p w14:paraId="334B2FA1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button.layer.borderColor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UIColor.black.cgColor</w:t>
      </w:r>
      <w:proofErr w:type="spellEnd"/>
    </w:p>
    <w:p w14:paraId="666EFDE4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button.layer.cornerRadius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 xml:space="preserve"> = 5.0</w:t>
      </w:r>
    </w:p>
    <w:p w14:paraId="4B0EFBD4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18DFD25A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// </w:t>
      </w:r>
      <w:r w:rsidRPr="005C2EEF">
        <w:rPr>
          <w:rFonts w:ascii="Calibri" w:hAnsi="Calibri" w:cs="Calibri"/>
          <w:sz w:val="24"/>
          <w:szCs w:val="24"/>
        </w:rPr>
        <w:t>Добавляем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кнопку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на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экран</w:t>
      </w:r>
    </w:p>
    <w:p w14:paraId="5D959478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self.view.addSubview(button)</w:t>
      </w:r>
    </w:p>
    <w:p w14:paraId="4E6DAE43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</w:p>
    <w:p w14:paraId="60C3250B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// </w:t>
      </w:r>
      <w:r w:rsidRPr="005C2EEF">
        <w:rPr>
          <w:rFonts w:ascii="Calibri" w:hAnsi="Calibri" w:cs="Calibri"/>
          <w:sz w:val="24"/>
          <w:szCs w:val="24"/>
        </w:rPr>
        <w:t>Устанавливаем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расположение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и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размер</w:t>
      </w:r>
      <w:r w:rsidRPr="005C2EE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2EEF">
        <w:rPr>
          <w:rFonts w:ascii="Calibri" w:hAnsi="Calibri" w:cs="Calibri"/>
          <w:sz w:val="24"/>
          <w:szCs w:val="24"/>
        </w:rPr>
        <w:t>кнопки</w:t>
      </w:r>
    </w:p>
    <w:p w14:paraId="1BC00C7D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  <w:lang w:val="en-US"/>
        </w:rPr>
        <w:t>button.frame</w:t>
      </w:r>
      <w:proofErr w:type="spellEnd"/>
      <w:r w:rsidRPr="005C2EEF">
        <w:rPr>
          <w:rFonts w:ascii="Calibri" w:hAnsi="Calibri" w:cs="Calibri"/>
          <w:sz w:val="24"/>
          <w:szCs w:val="24"/>
          <w:lang w:val="en-US"/>
        </w:rPr>
        <w:t xml:space="preserve"> = CGRect(x: 50, y: 100, width: 200, height: 50)</w:t>
      </w:r>
    </w:p>
    <w:p w14:paraId="262BBCCB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CFF2CC3" w14:textId="31ABC831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  <w:lang w:val="en-US"/>
        </w:rPr>
      </w:pPr>
      <w:r w:rsidRPr="005C2EEF">
        <w:rPr>
          <w:rFonts w:ascii="Calibri" w:hAnsi="Calibri" w:cs="Calibri"/>
          <w:sz w:val="24"/>
          <w:szCs w:val="24"/>
        </w:rPr>
        <w:t>// Обработчик нажатия на кнопку</w:t>
      </w:r>
    </w:p>
    <w:p w14:paraId="3464DF07" w14:textId="77777777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@objc </w:t>
      </w:r>
      <w:proofErr w:type="spellStart"/>
      <w:r w:rsidRPr="005C2EEF">
        <w:rPr>
          <w:rFonts w:ascii="Calibri" w:hAnsi="Calibri" w:cs="Calibri"/>
          <w:sz w:val="24"/>
          <w:szCs w:val="24"/>
        </w:rPr>
        <w:t>func</w:t>
      </w:r>
      <w:proofErr w:type="spellEnd"/>
      <w:r w:rsidRPr="005C2E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2EEF">
        <w:rPr>
          <w:rFonts w:ascii="Calibri" w:hAnsi="Calibri" w:cs="Calibri"/>
          <w:sz w:val="24"/>
          <w:szCs w:val="24"/>
        </w:rPr>
        <w:t>buttonAction</w:t>
      </w:r>
      <w:proofErr w:type="spellEnd"/>
      <w:r w:rsidRPr="005C2EEF">
        <w:rPr>
          <w:rFonts w:ascii="Calibri" w:hAnsi="Calibri" w:cs="Calibri"/>
          <w:sz w:val="24"/>
          <w:szCs w:val="24"/>
        </w:rPr>
        <w:t>() {</w:t>
      </w:r>
    </w:p>
    <w:p w14:paraId="08A1B0E3" w14:textId="6E32A222" w:rsidR="00E06249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C2EEF">
        <w:rPr>
          <w:rFonts w:ascii="Calibri" w:hAnsi="Calibri" w:cs="Calibri"/>
          <w:sz w:val="24"/>
          <w:szCs w:val="24"/>
        </w:rPr>
        <w:t>print</w:t>
      </w:r>
      <w:proofErr w:type="spellEnd"/>
      <w:r w:rsidRPr="005C2EEF">
        <w:rPr>
          <w:rFonts w:ascii="Calibri" w:hAnsi="Calibri" w:cs="Calibri"/>
          <w:sz w:val="24"/>
          <w:szCs w:val="24"/>
        </w:rPr>
        <w:t>("Кнопка нажата")</w:t>
      </w:r>
    </w:p>
    <w:p w14:paraId="2782E3CB" w14:textId="6369BCE2" w:rsidR="005C2EEF" w:rsidRPr="005C2EEF" w:rsidRDefault="005C2EEF" w:rsidP="005C2EEF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  <w:r w:rsidRPr="005C2EEF">
        <w:rPr>
          <w:rFonts w:ascii="Calibri" w:hAnsi="Calibri" w:cs="Calibri"/>
          <w:sz w:val="24"/>
          <w:szCs w:val="24"/>
          <w:lang w:val="en-US"/>
        </w:rPr>
        <w:t>}</w:t>
      </w:r>
    </w:p>
    <w:sectPr w:rsidR="005C2EEF" w:rsidRPr="005C2EEF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2446" w14:textId="77777777" w:rsidR="00781D38" w:rsidRDefault="00781D38">
      <w:r>
        <w:separator/>
      </w:r>
    </w:p>
    <w:p w14:paraId="51863CBD" w14:textId="77777777" w:rsidR="00781D38" w:rsidRDefault="00781D38"/>
  </w:endnote>
  <w:endnote w:type="continuationSeparator" w:id="0">
    <w:p w14:paraId="763CD8F2" w14:textId="77777777" w:rsidR="00781D38" w:rsidRDefault="00781D38">
      <w:r>
        <w:continuationSeparator/>
      </w:r>
    </w:p>
    <w:p w14:paraId="175BAE08" w14:textId="77777777" w:rsidR="00781D38" w:rsidRDefault="00781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4E8F" w14:textId="77777777" w:rsidR="00781D38" w:rsidRDefault="00781D38">
      <w:r>
        <w:separator/>
      </w:r>
    </w:p>
    <w:p w14:paraId="5B7C93F9" w14:textId="77777777" w:rsidR="00781D38" w:rsidRDefault="00781D38"/>
  </w:footnote>
  <w:footnote w:type="continuationSeparator" w:id="0">
    <w:p w14:paraId="68D862CC" w14:textId="77777777" w:rsidR="00781D38" w:rsidRDefault="00781D38">
      <w:r>
        <w:continuationSeparator/>
      </w:r>
    </w:p>
    <w:p w14:paraId="505315FB" w14:textId="77777777" w:rsidR="00781D38" w:rsidRDefault="00781D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047CE7"/>
    <w:rsid w:val="003F3247"/>
    <w:rsid w:val="00526710"/>
    <w:rsid w:val="005C2EEF"/>
    <w:rsid w:val="005F5EDC"/>
    <w:rsid w:val="00781D38"/>
    <w:rsid w:val="00C669C7"/>
    <w:rsid w:val="00DB77C6"/>
    <w:rsid w:val="00E06249"/>
    <w:rsid w:val="00E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3</cp:revision>
  <dcterms:created xsi:type="dcterms:W3CDTF">2023-12-23T06:40:00Z</dcterms:created>
  <dcterms:modified xsi:type="dcterms:W3CDTF">2023-12-23T06:58:00Z</dcterms:modified>
</cp:coreProperties>
</file>