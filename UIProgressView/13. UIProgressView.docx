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5F74EACC" w:rsidR="00E06249" w:rsidRPr="00EB2ED7" w:rsidRDefault="00EB2ED7" w:rsidP="00C12BFD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EB2ED7">
        <w:rPr>
          <w:rFonts w:ascii="Calibri" w:hAnsi="Calibri" w:cs="Calibri"/>
          <w:b/>
          <w:bCs/>
          <w:color w:val="000000" w:themeColor="text1"/>
          <w:szCs w:val="40"/>
        </w:rPr>
        <w:t>UIProgressView</w:t>
      </w:r>
      <w:proofErr w:type="spellEnd"/>
    </w:p>
    <w:p w14:paraId="694328C5" w14:textId="5F5409C4" w:rsidR="00A56491" w:rsidRPr="00EB2ED7" w:rsidRDefault="00A56491" w:rsidP="0036337E">
      <w:pPr>
        <w:contextualSpacing/>
        <w:jc w:val="center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EA7302F" w14:textId="6C512C51" w:rsidR="00EB2ED7" w:rsidRPr="00EB2ED7" w:rsidRDefault="00EB2ED7" w:rsidP="00EB2ED7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EB2ED7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UIProgressView</w:t>
      </w:r>
      <w:proofErr w:type="spellEnd"/>
      <w:r w:rsidRPr="00EB2ED7">
        <w:rPr>
          <w:rFonts w:ascii="Calibri" w:hAnsi="Calibri" w:cs="Calibri"/>
          <w:sz w:val="20"/>
          <w:szCs w:val="20"/>
        </w:rPr>
        <w:t xml:space="preserve"> - элемент интерфейса, который отображает прогресс выполнения определенной задачи в виде полосы заполнения.</w:t>
      </w:r>
    </w:p>
    <w:p w14:paraId="317CD9AB" w14:textId="77777777" w:rsidR="00EB2ED7" w:rsidRPr="00EB2ED7" w:rsidRDefault="00EB2ED7" w:rsidP="00EB2ED7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EB2ED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UIProgressView</w:t>
      </w:r>
      <w:proofErr w:type="spellEnd"/>
      <w:r w:rsidRPr="00EB2ED7">
        <w:rPr>
          <w:rFonts w:ascii="Calibri" w:hAnsi="Calibri" w:cs="Calibri"/>
          <w:color w:val="374151"/>
          <w:sz w:val="20"/>
          <w:szCs w:val="20"/>
        </w:rPr>
        <w:t xml:space="preserve"> используется для визуального отображения прогресса выполнения задачи или процесса. Некоторые примеры использования:</w:t>
      </w:r>
    </w:p>
    <w:p w14:paraId="23027E3B" w14:textId="77777777" w:rsidR="00EB2ED7" w:rsidRPr="00EB2ED7" w:rsidRDefault="00EB2ED7" w:rsidP="00EB2ED7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0134A2">
        <w:rPr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- </w:t>
      </w:r>
      <w:r w:rsidRPr="00EB2ED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Загрузка данных</w:t>
      </w:r>
      <w:r w:rsidRPr="00EB2ED7">
        <w:rPr>
          <w:rFonts w:ascii="Calibri" w:hAnsi="Calibri" w:cs="Calibri"/>
          <w:color w:val="374151"/>
          <w:sz w:val="20"/>
          <w:szCs w:val="20"/>
        </w:rPr>
        <w:t>: Отображение прогресса загрузки данных из сети или файлов.</w:t>
      </w:r>
    </w:p>
    <w:p w14:paraId="0D10975B" w14:textId="77777777" w:rsidR="00EB2ED7" w:rsidRPr="00EB2ED7" w:rsidRDefault="00EB2ED7" w:rsidP="00EB2ED7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EB2ED7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EB2ED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Выполнение задачи</w:t>
      </w:r>
      <w:r w:rsidRPr="00EB2ED7">
        <w:rPr>
          <w:rFonts w:ascii="Calibri" w:hAnsi="Calibri" w:cs="Calibri"/>
          <w:color w:val="374151"/>
          <w:sz w:val="20"/>
          <w:szCs w:val="20"/>
        </w:rPr>
        <w:t>: Показ прогресса выполнения длительной задачи или операции.</w:t>
      </w:r>
    </w:p>
    <w:p w14:paraId="7C45ABE6" w14:textId="0A847D94" w:rsidR="00EB2ED7" w:rsidRPr="00EB2ED7" w:rsidRDefault="00EB2ED7" w:rsidP="00EB2ED7">
      <w:pPr>
        <w:pStyle w:val="a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EB2ED7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EB2ED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Обновление состояния</w:t>
      </w:r>
      <w:proofErr w:type="gramStart"/>
      <w:r w:rsidRPr="00EB2ED7">
        <w:rPr>
          <w:rFonts w:ascii="Calibri" w:hAnsi="Calibri" w:cs="Calibri"/>
          <w:color w:val="374151"/>
          <w:sz w:val="20"/>
          <w:szCs w:val="20"/>
        </w:rPr>
        <w:t>: Используется</w:t>
      </w:r>
      <w:proofErr w:type="gramEnd"/>
      <w:r w:rsidRPr="00EB2ED7">
        <w:rPr>
          <w:rFonts w:ascii="Calibri" w:hAnsi="Calibri" w:cs="Calibri"/>
          <w:color w:val="374151"/>
          <w:sz w:val="20"/>
          <w:szCs w:val="20"/>
        </w:rPr>
        <w:t xml:space="preserve"> для отображения текущего состояния, например, в процессе прохождения уровня игры.</w:t>
      </w:r>
    </w:p>
    <w:p w14:paraId="26F07012" w14:textId="77777777" w:rsidR="00C12BFD" w:rsidRPr="00EB2ED7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</w:p>
    <w:p w14:paraId="5CD55E43" w14:textId="09DA93E7" w:rsidR="00D27D5C" w:rsidRPr="00EB2ED7" w:rsidRDefault="00C669C7" w:rsidP="00D27D5C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</w:t>
      </w:r>
      <w:r w:rsidR="00D27D5C" w:rsidRPr="00EB2ED7">
        <w:rPr>
          <w:rFonts w:ascii="Calibri" w:hAnsi="Calibri" w:cs="Calibri"/>
          <w:b/>
          <w:bCs/>
          <w:color w:val="000000" w:themeColor="text1"/>
          <w:sz w:val="20"/>
          <w:szCs w:val="20"/>
        </w:rPr>
        <w:t>:</w:t>
      </w:r>
    </w:p>
    <w:p w14:paraId="0A65631D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UIKit</w:t>
      </w:r>
      <w:proofErr w:type="spellEnd"/>
    </w:p>
    <w:p w14:paraId="6E9800E9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867DF62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ViewController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UIViewController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23F18C71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progressView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UIProgressView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!</w:t>
      </w:r>
    </w:p>
    <w:p w14:paraId="04A59CBA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var timer: Timer!</w:t>
      </w:r>
    </w:p>
    <w:p w14:paraId="607A3E98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progressValue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: Float = 0.0</w:t>
      </w:r>
    </w:p>
    <w:p w14:paraId="4CC041CF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06A96DF5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override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viewDidLoad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() {</w:t>
      </w:r>
    </w:p>
    <w:p w14:paraId="2CEBF59F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super.viewDidLoad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733A8F47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89791AD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Создаем</w:t>
      </w: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экземпляр</w:t>
      </w:r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UIProgressView</w:t>
      </w:r>
      <w:proofErr w:type="spellEnd"/>
    </w:p>
    <w:p w14:paraId="59BC6F7D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progressView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UIProgressView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progressViewStyle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  <w:lang w:val="en-US"/>
        </w:rPr>
        <w:t>: .default)</w:t>
      </w:r>
    </w:p>
    <w:p w14:paraId="2D0DFFDA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progressView.center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view.center</w:t>
      </w:r>
      <w:proofErr w:type="spellEnd"/>
    </w:p>
    <w:p w14:paraId="0D1D2830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29B72AF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</w:rPr>
        <w:t>// Настраиваем цвет полосы прогресса</w:t>
      </w:r>
    </w:p>
    <w:p w14:paraId="108B74BA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progressView.tintColor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UIColor.blue</w:t>
      </w:r>
      <w:proofErr w:type="spellEnd"/>
    </w:p>
    <w:p w14:paraId="5109AC2E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B1F4BC8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</w:rPr>
        <w:t>// Устанавливаем начальное значение прогресса</w:t>
      </w:r>
    </w:p>
    <w:p w14:paraId="7AAB2725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progressView.progress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0.0</w:t>
      </w:r>
    </w:p>
    <w:p w14:paraId="1309C170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84E9710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Добавляем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UIProgressView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на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экран</w:t>
      </w:r>
    </w:p>
    <w:p w14:paraId="7A06358C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self.view.addSubview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progressView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5B413C0F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0AA038E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Запускаем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таймер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для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обновления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прогресса</w:t>
      </w:r>
    </w:p>
    <w:p w14:paraId="44D651F4" w14:textId="5224E424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timer = </w:t>
      </w: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Timer.scheduledTimer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timeInterval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0.1, target: self, selector: #selector(updateProgress), </w:t>
      </w: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userInfo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: nil, repeats: true)</w:t>
      </w:r>
    </w:p>
    <w:p w14:paraId="6D12D7B4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6E9FAF9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</w:rPr>
        <w:t xml:space="preserve">@objc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func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updateProgress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>() {</w:t>
      </w:r>
    </w:p>
    <w:p w14:paraId="594DC932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</w:rPr>
        <w:t>// Увеличиваем значение прогресса</w:t>
      </w:r>
    </w:p>
    <w:p w14:paraId="182C597C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progressValue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+= 0.01</w:t>
      </w:r>
    </w:p>
    <w:p w14:paraId="7871A71C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B24DECC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Устанавливаем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новое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значение</w:t>
      </w:r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EB2ED7">
        <w:rPr>
          <w:rFonts w:ascii="Calibri" w:hAnsi="Calibri" w:cs="Calibri"/>
          <w:color w:val="000000" w:themeColor="text1"/>
          <w:sz w:val="20"/>
          <w:szCs w:val="20"/>
        </w:rPr>
        <w:t>прогресса</w:t>
      </w:r>
    </w:p>
    <w:p w14:paraId="10841B3E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progressView.setProgress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progressValue</w:t>
      </w:r>
      <w:proofErr w:type="spellEnd"/>
      <w:r w:rsidRPr="00367844">
        <w:rPr>
          <w:rFonts w:ascii="Calibri" w:hAnsi="Calibri" w:cs="Calibri"/>
          <w:color w:val="000000" w:themeColor="text1"/>
          <w:sz w:val="20"/>
          <w:szCs w:val="20"/>
          <w:lang w:val="en-US"/>
        </w:rPr>
        <w:t>, animated: true)</w:t>
      </w:r>
    </w:p>
    <w:p w14:paraId="3715D8EA" w14:textId="77777777" w:rsidR="00EB2ED7" w:rsidRPr="00367844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C2F561C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</w:rPr>
        <w:t>// Если достигнут максимальный прогресс, останавливаем таймер</w:t>
      </w:r>
    </w:p>
    <w:p w14:paraId="1F07467E" w14:textId="77777777" w:rsidR="00EB2ED7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if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progressValue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 xml:space="preserve"> &gt;= 1.0 {</w:t>
      </w:r>
    </w:p>
    <w:p w14:paraId="75280CD6" w14:textId="77777777" w:rsidR="00EB2ED7" w:rsidRPr="00EB2ED7" w:rsidRDefault="00EB2ED7" w:rsidP="00367844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B2ED7">
        <w:rPr>
          <w:rFonts w:ascii="Calibri" w:hAnsi="Calibri" w:cs="Calibri"/>
          <w:color w:val="000000" w:themeColor="text1"/>
          <w:sz w:val="20"/>
          <w:szCs w:val="20"/>
        </w:rPr>
        <w:t>timer.invalidate</w:t>
      </w:r>
      <w:proofErr w:type="spellEnd"/>
      <w:r w:rsidRPr="00EB2ED7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14:paraId="2168B207" w14:textId="5F4D4D3C" w:rsidR="00D27D5C" w:rsidRPr="00EB2ED7" w:rsidRDefault="00EB2ED7" w:rsidP="00EB2ED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B2ED7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D27D5C" w:rsidRPr="00EB2ED7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E010" w14:textId="77777777" w:rsidR="006A2F3F" w:rsidRDefault="006A2F3F">
      <w:r>
        <w:separator/>
      </w:r>
    </w:p>
    <w:p w14:paraId="20E2A580" w14:textId="77777777" w:rsidR="006A2F3F" w:rsidRDefault="006A2F3F"/>
  </w:endnote>
  <w:endnote w:type="continuationSeparator" w:id="0">
    <w:p w14:paraId="71B25556" w14:textId="77777777" w:rsidR="006A2F3F" w:rsidRDefault="006A2F3F">
      <w:r>
        <w:continuationSeparator/>
      </w:r>
    </w:p>
    <w:p w14:paraId="6180AB91" w14:textId="77777777" w:rsidR="006A2F3F" w:rsidRDefault="006A2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9F43" w14:textId="77777777" w:rsidR="006A2F3F" w:rsidRDefault="006A2F3F">
      <w:r>
        <w:separator/>
      </w:r>
    </w:p>
    <w:p w14:paraId="53709C63" w14:textId="77777777" w:rsidR="006A2F3F" w:rsidRDefault="006A2F3F"/>
  </w:footnote>
  <w:footnote w:type="continuationSeparator" w:id="0">
    <w:p w14:paraId="1E6B35BD" w14:textId="77777777" w:rsidR="006A2F3F" w:rsidRDefault="006A2F3F">
      <w:r>
        <w:continuationSeparator/>
      </w:r>
    </w:p>
    <w:p w14:paraId="11F9524E" w14:textId="77777777" w:rsidR="006A2F3F" w:rsidRDefault="006A2F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9"/>
  </w:num>
  <w:num w:numId="5">
    <w:abstractNumId w:val="30"/>
  </w:num>
  <w:num w:numId="6">
    <w:abstractNumId w:val="7"/>
  </w:num>
  <w:num w:numId="7">
    <w:abstractNumId w:val="2"/>
  </w:num>
  <w:num w:numId="8">
    <w:abstractNumId w:val="15"/>
  </w:num>
  <w:num w:numId="9">
    <w:abstractNumId w:val="5"/>
  </w:num>
  <w:num w:numId="10">
    <w:abstractNumId w:val="20"/>
  </w:num>
  <w:num w:numId="11">
    <w:abstractNumId w:val="6"/>
  </w:num>
  <w:num w:numId="12">
    <w:abstractNumId w:val="8"/>
  </w:num>
  <w:num w:numId="13">
    <w:abstractNumId w:val="27"/>
  </w:num>
  <w:num w:numId="14">
    <w:abstractNumId w:val="23"/>
  </w:num>
  <w:num w:numId="15">
    <w:abstractNumId w:val="13"/>
  </w:num>
  <w:num w:numId="16">
    <w:abstractNumId w:val="17"/>
  </w:num>
  <w:num w:numId="17">
    <w:abstractNumId w:val="3"/>
  </w:num>
  <w:num w:numId="18">
    <w:abstractNumId w:val="28"/>
  </w:num>
  <w:num w:numId="19">
    <w:abstractNumId w:val="19"/>
  </w:num>
  <w:num w:numId="20">
    <w:abstractNumId w:val="21"/>
  </w:num>
  <w:num w:numId="21">
    <w:abstractNumId w:val="34"/>
  </w:num>
  <w:num w:numId="22">
    <w:abstractNumId w:val="10"/>
  </w:num>
  <w:num w:numId="23">
    <w:abstractNumId w:val="35"/>
  </w:num>
  <w:num w:numId="24">
    <w:abstractNumId w:val="26"/>
  </w:num>
  <w:num w:numId="25">
    <w:abstractNumId w:val="22"/>
  </w:num>
  <w:num w:numId="26">
    <w:abstractNumId w:val="33"/>
  </w:num>
  <w:num w:numId="27">
    <w:abstractNumId w:val="18"/>
  </w:num>
  <w:num w:numId="28">
    <w:abstractNumId w:val="31"/>
  </w:num>
  <w:num w:numId="29">
    <w:abstractNumId w:val="32"/>
  </w:num>
  <w:num w:numId="30">
    <w:abstractNumId w:val="24"/>
  </w:num>
  <w:num w:numId="31">
    <w:abstractNumId w:val="25"/>
  </w:num>
  <w:num w:numId="32">
    <w:abstractNumId w:val="4"/>
  </w:num>
  <w:num w:numId="33">
    <w:abstractNumId w:val="12"/>
  </w:num>
  <w:num w:numId="34">
    <w:abstractNumId w:val="16"/>
  </w:num>
  <w:num w:numId="35">
    <w:abstractNumId w:val="14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A3F6C"/>
    <w:rsid w:val="001B7998"/>
    <w:rsid w:val="0021120C"/>
    <w:rsid w:val="00224045"/>
    <w:rsid w:val="00241F4B"/>
    <w:rsid w:val="00296A0E"/>
    <w:rsid w:val="0036337E"/>
    <w:rsid w:val="00367844"/>
    <w:rsid w:val="003B0C06"/>
    <w:rsid w:val="003F3247"/>
    <w:rsid w:val="00474519"/>
    <w:rsid w:val="00526710"/>
    <w:rsid w:val="005C2EEF"/>
    <w:rsid w:val="005C5A7A"/>
    <w:rsid w:val="005F5EDC"/>
    <w:rsid w:val="00612520"/>
    <w:rsid w:val="00645C70"/>
    <w:rsid w:val="006A2F3F"/>
    <w:rsid w:val="00781D38"/>
    <w:rsid w:val="008278E3"/>
    <w:rsid w:val="00897C35"/>
    <w:rsid w:val="0096678E"/>
    <w:rsid w:val="0097438A"/>
    <w:rsid w:val="009D5F76"/>
    <w:rsid w:val="00A56491"/>
    <w:rsid w:val="00A705DD"/>
    <w:rsid w:val="00B75A91"/>
    <w:rsid w:val="00B77432"/>
    <w:rsid w:val="00C04F8F"/>
    <w:rsid w:val="00C12BFD"/>
    <w:rsid w:val="00C60062"/>
    <w:rsid w:val="00C669C7"/>
    <w:rsid w:val="00D27D5C"/>
    <w:rsid w:val="00D45862"/>
    <w:rsid w:val="00DB77C6"/>
    <w:rsid w:val="00DD0755"/>
    <w:rsid w:val="00E06249"/>
    <w:rsid w:val="00E141E5"/>
    <w:rsid w:val="00E30088"/>
    <w:rsid w:val="00E50249"/>
    <w:rsid w:val="00E5366B"/>
    <w:rsid w:val="00EA65D9"/>
    <w:rsid w:val="00EB2ED7"/>
    <w:rsid w:val="00EE41C5"/>
    <w:rsid w:val="00F22AE8"/>
    <w:rsid w:val="00F43772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B2ED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57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29</cp:revision>
  <dcterms:created xsi:type="dcterms:W3CDTF">2023-12-23T06:40:00Z</dcterms:created>
  <dcterms:modified xsi:type="dcterms:W3CDTF">2023-12-23T10:29:00Z</dcterms:modified>
</cp:coreProperties>
</file>