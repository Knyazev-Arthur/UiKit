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0A8C" w14:textId="0BFB93A7" w:rsidR="000946A0" w:rsidRPr="00AD39C7" w:rsidRDefault="00AD39C7" w:rsidP="00AD39C7">
      <w:pPr>
        <w:pStyle w:val="1"/>
        <w:spacing w:before="0" w:after="0"/>
        <w:contextualSpacing/>
        <w:jc w:val="both"/>
        <w:rPr>
          <w:rFonts w:ascii="Calibri" w:eastAsia="Times New Roman" w:hAnsi="Calibri" w:cs="Calibri"/>
          <w:b/>
          <w:bCs/>
          <w:szCs w:val="40"/>
          <w:bdr w:val="single" w:sz="2" w:space="0" w:color="D9D9E3" w:frame="1"/>
        </w:rPr>
      </w:pPr>
      <w:r w:rsidRPr="00AD39C7">
        <w:rPr>
          <w:rFonts w:ascii="Calibri" w:eastAsia="Times New Roman" w:hAnsi="Calibri" w:cs="Calibri"/>
          <w:b/>
          <w:bCs/>
          <w:szCs w:val="40"/>
          <w:bdr w:val="single" w:sz="2" w:space="0" w:color="D9D9E3" w:frame="1"/>
        </w:rPr>
        <w:t>UIStackView</w:t>
      </w:r>
    </w:p>
    <w:p w14:paraId="694328C5" w14:textId="5F5409C4" w:rsidR="00A56491" w:rsidRPr="00AD39C7" w:rsidRDefault="00A56491" w:rsidP="00AD39C7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61F808D" w14:textId="77777777" w:rsidR="00AD39C7" w:rsidRPr="00AD39C7" w:rsidRDefault="00AD39C7" w:rsidP="00AD39C7">
      <w:pPr>
        <w:contextualSpacing/>
        <w:jc w:val="both"/>
        <w:rPr>
          <w:rFonts w:ascii="Calibri" w:hAnsi="Calibri" w:cs="Calibri"/>
          <w:sz w:val="20"/>
          <w:szCs w:val="20"/>
        </w:rPr>
      </w:pPr>
      <w:r w:rsidRPr="00AD39C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UIStackView</w:t>
      </w:r>
      <w:r w:rsidRPr="00AD39C7">
        <w:rPr>
          <w:rFonts w:ascii="Calibri" w:hAnsi="Calibri" w:cs="Calibri"/>
          <w:color w:val="374151"/>
          <w:sz w:val="20"/>
          <w:szCs w:val="20"/>
        </w:rPr>
        <w:t xml:space="preserve"> - это контейнерный вид, который упрощает управление размещением и распределением элементов интерфейса. Он автоматически управляет расположением и размерами своих дочерних представлений в виде горизонтальной или вертикальной стопки.</w:t>
      </w:r>
    </w:p>
    <w:p w14:paraId="1A1CA5CB" w14:textId="77777777" w:rsidR="007C22A1" w:rsidRPr="00AD39C7" w:rsidRDefault="007C22A1" w:rsidP="00AD39C7">
      <w:pPr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</w:p>
    <w:p w14:paraId="414498A3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</w:rPr>
      </w:pPr>
      <w:r w:rsidRPr="00AD39C7">
        <w:rPr>
          <w:rFonts w:ascii="Calibri" w:hAnsi="Calibri" w:cs="Calibri"/>
          <w:b/>
          <w:bCs/>
          <w:sz w:val="20"/>
          <w:szCs w:val="20"/>
        </w:rPr>
        <w:t xml:space="preserve">Основные свойства </w:t>
      </w:r>
      <w:r w:rsidRPr="00AD39C7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UIStackView</w:t>
      </w:r>
      <w:r w:rsidRPr="00AD39C7">
        <w:rPr>
          <w:rFonts w:ascii="Calibri" w:hAnsi="Calibri" w:cs="Calibri"/>
          <w:b/>
          <w:bCs/>
          <w:sz w:val="20"/>
          <w:szCs w:val="20"/>
        </w:rPr>
        <w:t>:</w:t>
      </w:r>
    </w:p>
    <w:p w14:paraId="49BB9ED4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</w:rPr>
      </w:pPr>
    </w:p>
    <w:p w14:paraId="4A8F6AF6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-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axis</w:t>
      </w:r>
      <w:proofErr w:type="gramStart"/>
      <w:r w:rsidRPr="00AD39C7">
        <w:rPr>
          <w:rFonts w:ascii="Calibri" w:hAnsi="Calibri" w:cs="Calibri"/>
          <w:color w:val="374151"/>
          <w:sz w:val="20"/>
          <w:szCs w:val="20"/>
        </w:rPr>
        <w:t>: Определяет</w:t>
      </w:r>
      <w:proofErr w:type="gramEnd"/>
      <w:r w:rsidRPr="00AD39C7">
        <w:rPr>
          <w:rFonts w:ascii="Calibri" w:hAnsi="Calibri" w:cs="Calibri"/>
          <w:color w:val="374151"/>
          <w:sz w:val="20"/>
          <w:szCs w:val="20"/>
        </w:rPr>
        <w:t xml:space="preserve"> ось, вдоль которой располагаются представления (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vertical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</w:rPr>
        <w:t xml:space="preserve"> - вертикально,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horizontal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</w:rPr>
        <w:t xml:space="preserve"> - горизонтально).</w:t>
      </w:r>
    </w:p>
    <w:p w14:paraId="078CB09A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  <w:lang w:val="en-US"/>
        </w:rPr>
      </w:pPr>
      <w:r w:rsidRPr="00AD39C7">
        <w:rPr>
          <w:rFonts w:ascii="Calibri" w:hAnsi="Calibri" w:cs="Calibri"/>
          <w:b/>
          <w:bCs/>
          <w:sz w:val="20"/>
          <w:szCs w:val="20"/>
          <w:lang w:val="en-US"/>
        </w:rPr>
        <w:t xml:space="preserve">-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distribution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: </w:t>
      </w:r>
      <w:r w:rsidRPr="00AD39C7">
        <w:rPr>
          <w:rFonts w:ascii="Calibri" w:hAnsi="Calibri" w:cs="Calibri"/>
          <w:color w:val="374151"/>
          <w:sz w:val="20"/>
          <w:szCs w:val="20"/>
        </w:rPr>
        <w:t>Управляет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распределением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представлений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внутри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UIStackView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(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.fill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fillEqually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fillProportionally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equalSpacing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equalCentering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>).</w:t>
      </w:r>
    </w:p>
    <w:p w14:paraId="363D480D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  <w:lang w:val="en-US"/>
        </w:rPr>
      </w:pPr>
      <w:r w:rsidRPr="00AD39C7">
        <w:rPr>
          <w:rFonts w:ascii="Calibri" w:hAnsi="Calibri" w:cs="Calibri"/>
          <w:b/>
          <w:bCs/>
          <w:sz w:val="20"/>
          <w:szCs w:val="20"/>
          <w:lang w:val="en-US"/>
        </w:rPr>
        <w:t xml:space="preserve">-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alignment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: </w:t>
      </w:r>
      <w:r w:rsidRPr="00AD39C7">
        <w:rPr>
          <w:rFonts w:ascii="Calibri" w:hAnsi="Calibri" w:cs="Calibri"/>
          <w:color w:val="374151"/>
          <w:sz w:val="20"/>
          <w:szCs w:val="20"/>
        </w:rPr>
        <w:t>Определяет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выравнивание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представлений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вдоль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поперечной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</w:t>
      </w:r>
      <w:r w:rsidRPr="00AD39C7">
        <w:rPr>
          <w:rFonts w:ascii="Calibri" w:hAnsi="Calibri" w:cs="Calibri"/>
          <w:color w:val="374151"/>
          <w:sz w:val="20"/>
          <w:szCs w:val="20"/>
        </w:rPr>
        <w:t>оси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 (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.fill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.leading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.center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.trailing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.top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 xml:space="preserve">, </w:t>
      </w:r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  <w:lang w:val="en-US"/>
        </w:rPr>
        <w:t>.bottom</w:t>
      </w:r>
      <w:r w:rsidRPr="00AD39C7">
        <w:rPr>
          <w:rFonts w:ascii="Calibri" w:hAnsi="Calibri" w:cs="Calibri"/>
          <w:color w:val="374151"/>
          <w:sz w:val="20"/>
          <w:szCs w:val="20"/>
          <w:lang w:val="en-US"/>
        </w:rPr>
        <w:t>).</w:t>
      </w:r>
    </w:p>
    <w:p w14:paraId="2FAFC2A2" w14:textId="77777777" w:rsid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- 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spacing</w:t>
      </w:r>
      <w:proofErr w:type="spellEnd"/>
      <w:proofErr w:type="gramStart"/>
      <w:r w:rsidRPr="00AD39C7">
        <w:rPr>
          <w:rFonts w:ascii="Calibri" w:hAnsi="Calibri" w:cs="Calibri"/>
          <w:color w:val="374151"/>
          <w:sz w:val="20"/>
          <w:szCs w:val="20"/>
        </w:rPr>
        <w:t>: Определяет</w:t>
      </w:r>
      <w:proofErr w:type="gramEnd"/>
      <w:r w:rsidRPr="00AD39C7">
        <w:rPr>
          <w:rFonts w:ascii="Calibri" w:hAnsi="Calibri" w:cs="Calibri"/>
          <w:color w:val="374151"/>
          <w:sz w:val="20"/>
          <w:szCs w:val="20"/>
        </w:rPr>
        <w:t xml:space="preserve"> расстояние между представлениями в стеке.</w:t>
      </w:r>
    </w:p>
    <w:p w14:paraId="3C3624F3" w14:textId="69A6409A" w:rsidR="00AD39C7" w:rsidRPr="00AD39C7" w:rsidRDefault="00AD39C7" w:rsidP="00AD39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contextualSpacing/>
        <w:jc w:val="both"/>
        <w:outlineLvl w:val="2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- </w:t>
      </w:r>
      <w:proofErr w:type="spellStart"/>
      <w:r w:rsidRPr="00AD39C7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isLayoutMarginsRelativeArrangement</w:t>
      </w:r>
      <w:proofErr w:type="spellEnd"/>
      <w:r w:rsidRPr="00AD39C7">
        <w:rPr>
          <w:rFonts w:ascii="Calibri" w:hAnsi="Calibri" w:cs="Calibri"/>
          <w:color w:val="374151"/>
          <w:sz w:val="20"/>
          <w:szCs w:val="20"/>
        </w:rPr>
        <w:t>: Булево значение, указывающее, следует ли использовать отступы макета для определения расположения представлений.</w:t>
      </w:r>
    </w:p>
    <w:p w14:paraId="68223D30" w14:textId="77777777" w:rsidR="00AD39C7" w:rsidRPr="00AD39C7" w:rsidRDefault="00AD39C7" w:rsidP="00AD39C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11F94ACC" w14:textId="04345EB7" w:rsidR="00D83775" w:rsidRPr="00AD39C7" w:rsidRDefault="00D83775" w:rsidP="00AD39C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AD39C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Пример реализации </w:t>
      </w:r>
      <w:proofErr w:type="spellStart"/>
      <w:r w:rsidRPr="00AD39C7">
        <w:rPr>
          <w:rFonts w:ascii="Calibri" w:hAnsi="Calibri" w:cs="Calibri"/>
          <w:b/>
          <w:bCs/>
          <w:color w:val="000000" w:themeColor="text1"/>
          <w:sz w:val="20"/>
          <w:szCs w:val="20"/>
        </w:rPr>
        <w:t>программно</w:t>
      </w:r>
      <w:proofErr w:type="spellEnd"/>
      <w:r w:rsidRPr="00AD39C7">
        <w:rPr>
          <w:rFonts w:ascii="Calibri" w:hAnsi="Calibri" w:cs="Calibri"/>
          <w:b/>
          <w:bCs/>
          <w:color w:val="000000" w:themeColor="text1"/>
          <w:sz w:val="20"/>
          <w:szCs w:val="20"/>
        </w:rPr>
        <w:t>:</w:t>
      </w:r>
    </w:p>
    <w:p w14:paraId="5CC76E3F" w14:textId="20A50B12" w:rsidR="00120E67" w:rsidRPr="00AD39C7" w:rsidRDefault="00120E67" w:rsidP="00AD39C7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DD1125C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Создание UIStackView</w:t>
      </w:r>
    </w:p>
    <w:p w14:paraId="68BA40E4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let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UIStackView()</w:t>
      </w:r>
    </w:p>
    <w:p w14:paraId="4C585321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379ECD5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Настройка основных параметров</w:t>
      </w:r>
    </w:p>
    <w:p w14:paraId="277F8B09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stackView.axis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.</w:t>
      </w:r>
      <w:proofErr w:type="spellStart"/>
      <w:proofErr w:type="gramStart"/>
      <w:r w:rsidRPr="00EC5CE9">
        <w:rPr>
          <w:rFonts w:ascii="Calibri" w:hAnsi="Calibri" w:cs="Calibri"/>
          <w:color w:val="000000" w:themeColor="text1"/>
          <w:sz w:val="20"/>
          <w:szCs w:val="20"/>
        </w:rPr>
        <w:t>vertical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Устанавливаем вертикальную ориентацию для UIStackView</w:t>
      </w:r>
    </w:p>
    <w:p w14:paraId="6305A239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stackView.distribution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.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fill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 Распределение представлений внутри UIStackView будет равномерным</w:t>
      </w:r>
    </w:p>
    <w:p w14:paraId="6A2D4942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stackView.alignment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.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fill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 Выравнивание представлений будет по ширине/высоте</w:t>
      </w:r>
    </w:p>
    <w:p w14:paraId="66606009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stackView.spacing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8 // Устанавливаем расстояние между представлениями в 8 точек</w:t>
      </w:r>
    </w:p>
    <w:p w14:paraId="1A512B2A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stackView.isLayoutMarginsRelativeArrangement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true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 Отступы макета будут использоваться для определения расположения представлений</w:t>
      </w:r>
    </w:p>
    <w:p w14:paraId="36F1A155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EC700C2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Добавление представлений в UIStackView</w:t>
      </w:r>
    </w:p>
    <w:p w14:paraId="63750C3C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let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view1 =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UIView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1C633A15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let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view2 =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UIView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25B7FAC4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Настройка представлений...</w:t>
      </w:r>
    </w:p>
    <w:p w14:paraId="1E1C0174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3708739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stackView.addArrangedSubview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(view1) // Добавляем первое представление в UIStackView</w:t>
      </w:r>
    </w:p>
    <w:p w14:paraId="7F006581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stackView.addArrangedSubview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(view2) // Добавляем второе представление в UIStackView</w:t>
      </w:r>
    </w:p>
    <w:p w14:paraId="4D42F0DC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C1F1073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Добавление UIStackView в иерархию представлений</w:t>
      </w:r>
    </w:p>
    <w:p w14:paraId="6EC6CE29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view.addSubview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) // Добавляем UIStackView на главное представление</w:t>
      </w:r>
    </w:p>
    <w:p w14:paraId="5BDFF88C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A4F043A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// Настройка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констрейнтов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автодизайн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0461F818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stackView.translatesAutoresizingMaskIntoConstraints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C5CE9">
        <w:rPr>
          <w:rFonts w:ascii="Calibri" w:hAnsi="Calibri" w:cs="Calibri"/>
          <w:color w:val="000000" w:themeColor="text1"/>
          <w:sz w:val="20"/>
          <w:szCs w:val="20"/>
        </w:rPr>
        <w:t>false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Отключаем автоматически сгенерированные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констрейнты</w:t>
      </w:r>
      <w:proofErr w:type="spellEnd"/>
    </w:p>
    <w:p w14:paraId="3D776E16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stackView.topAnchor.constraint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equalTo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view.topAnchor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constant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: 20).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isActive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C5CE9">
        <w:rPr>
          <w:rFonts w:ascii="Calibri" w:hAnsi="Calibri" w:cs="Calibri"/>
          <w:color w:val="000000" w:themeColor="text1"/>
          <w:sz w:val="20"/>
          <w:szCs w:val="20"/>
        </w:rPr>
        <w:t>true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Устанавливаем верхний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с отступом 20 точек</w:t>
      </w:r>
    </w:p>
    <w:p w14:paraId="29C712C4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stackView.leadingAnchor.constraint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equalTo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view.leadingAnchor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constant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: 20).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isActive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C5CE9">
        <w:rPr>
          <w:rFonts w:ascii="Calibri" w:hAnsi="Calibri" w:cs="Calibri"/>
          <w:color w:val="000000" w:themeColor="text1"/>
          <w:sz w:val="20"/>
          <w:szCs w:val="20"/>
        </w:rPr>
        <w:t>true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Устанавливаем левый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с отступом 20 точек</w:t>
      </w:r>
    </w:p>
    <w:p w14:paraId="5527BBB3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stackView.trailingAnchor.constraint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equalTo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view.trailingAnchor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constant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: -20).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isActive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C5CE9">
        <w:rPr>
          <w:rFonts w:ascii="Calibri" w:hAnsi="Calibri" w:cs="Calibri"/>
          <w:color w:val="000000" w:themeColor="text1"/>
          <w:sz w:val="20"/>
          <w:szCs w:val="20"/>
        </w:rPr>
        <w:t>true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//</w:t>
      </w:r>
      <w:proofErr w:type="gram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Устанавливаем правый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с отступом 20 точек</w:t>
      </w:r>
    </w:p>
    <w:p w14:paraId="70589B57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// Можно добавить </w:t>
      </w: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констрейнты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 xml:space="preserve"> по высоте/ширине или другим правилам размещения</w:t>
      </w:r>
    </w:p>
    <w:p w14:paraId="124C463B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32EEF06" w14:textId="77777777" w:rsidR="00EC5CE9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EC5CE9">
        <w:rPr>
          <w:rFonts w:ascii="Calibri" w:hAnsi="Calibri" w:cs="Calibri"/>
          <w:color w:val="000000" w:themeColor="text1"/>
          <w:sz w:val="20"/>
          <w:szCs w:val="20"/>
        </w:rPr>
        <w:t>// Обновление интерфейса</w:t>
      </w:r>
    </w:p>
    <w:p w14:paraId="76A67712" w14:textId="0A946564" w:rsidR="00120E67" w:rsidRPr="00EC5CE9" w:rsidRDefault="00EC5CE9" w:rsidP="00EC5CE9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C5CE9">
        <w:rPr>
          <w:rFonts w:ascii="Calibri" w:hAnsi="Calibri" w:cs="Calibri"/>
          <w:color w:val="000000" w:themeColor="text1"/>
          <w:sz w:val="20"/>
          <w:szCs w:val="20"/>
        </w:rPr>
        <w:t>view.layoutIfNeeded</w:t>
      </w:r>
      <w:proofErr w:type="spellEnd"/>
      <w:r w:rsidRPr="00EC5CE9">
        <w:rPr>
          <w:rFonts w:ascii="Calibri" w:hAnsi="Calibri" w:cs="Calibri"/>
          <w:color w:val="000000" w:themeColor="text1"/>
          <w:sz w:val="20"/>
          <w:szCs w:val="20"/>
        </w:rPr>
        <w:t>() // Принудительное обновление интерфейса для применения изменений</w:t>
      </w:r>
    </w:p>
    <w:sectPr w:rsidR="00120E67" w:rsidRPr="00EC5CE9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AD71" w14:textId="77777777" w:rsidR="000C4638" w:rsidRDefault="000C4638">
      <w:r>
        <w:separator/>
      </w:r>
    </w:p>
    <w:p w14:paraId="03D58CEA" w14:textId="77777777" w:rsidR="000C4638" w:rsidRDefault="000C4638"/>
  </w:endnote>
  <w:endnote w:type="continuationSeparator" w:id="0">
    <w:p w14:paraId="312E2B81" w14:textId="77777777" w:rsidR="000C4638" w:rsidRDefault="000C4638">
      <w:r>
        <w:continuationSeparator/>
      </w:r>
    </w:p>
    <w:p w14:paraId="5347CC47" w14:textId="77777777" w:rsidR="000C4638" w:rsidRDefault="000C46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C023" w14:textId="77777777" w:rsidR="000C4638" w:rsidRDefault="000C4638">
      <w:r>
        <w:separator/>
      </w:r>
    </w:p>
    <w:p w14:paraId="4543C3A6" w14:textId="77777777" w:rsidR="000C4638" w:rsidRDefault="000C4638"/>
  </w:footnote>
  <w:footnote w:type="continuationSeparator" w:id="0">
    <w:p w14:paraId="782F02DE" w14:textId="77777777" w:rsidR="000C4638" w:rsidRDefault="000C4638">
      <w:r>
        <w:continuationSeparator/>
      </w:r>
    </w:p>
    <w:p w14:paraId="3E8DFDCD" w14:textId="77777777" w:rsidR="000C4638" w:rsidRDefault="000C46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946A0"/>
    <w:rsid w:val="000A3F6C"/>
    <w:rsid w:val="000C4638"/>
    <w:rsid w:val="00120E67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3226A4"/>
    <w:rsid w:val="003554DF"/>
    <w:rsid w:val="0036337E"/>
    <w:rsid w:val="00367844"/>
    <w:rsid w:val="003B0C06"/>
    <w:rsid w:val="003C0B01"/>
    <w:rsid w:val="003F3247"/>
    <w:rsid w:val="00474519"/>
    <w:rsid w:val="00481C66"/>
    <w:rsid w:val="00526710"/>
    <w:rsid w:val="005C2EEF"/>
    <w:rsid w:val="005C5A7A"/>
    <w:rsid w:val="005F5EDC"/>
    <w:rsid w:val="00612520"/>
    <w:rsid w:val="006169D7"/>
    <w:rsid w:val="00645C70"/>
    <w:rsid w:val="006A2F3F"/>
    <w:rsid w:val="00741F57"/>
    <w:rsid w:val="0076636F"/>
    <w:rsid w:val="007818C2"/>
    <w:rsid w:val="00781D38"/>
    <w:rsid w:val="007B1862"/>
    <w:rsid w:val="007C22A1"/>
    <w:rsid w:val="00807BA8"/>
    <w:rsid w:val="008278E3"/>
    <w:rsid w:val="00897C35"/>
    <w:rsid w:val="008A1B57"/>
    <w:rsid w:val="00940917"/>
    <w:rsid w:val="0095481E"/>
    <w:rsid w:val="0096678E"/>
    <w:rsid w:val="0097438A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D0F02"/>
    <w:rsid w:val="00BD75CA"/>
    <w:rsid w:val="00C04F8F"/>
    <w:rsid w:val="00C12BFD"/>
    <w:rsid w:val="00C4116E"/>
    <w:rsid w:val="00C60062"/>
    <w:rsid w:val="00C669C7"/>
    <w:rsid w:val="00CC20D1"/>
    <w:rsid w:val="00CD1DBD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F22AE8"/>
    <w:rsid w:val="00F43772"/>
    <w:rsid w:val="00F44591"/>
    <w:rsid w:val="00FB48F7"/>
    <w:rsid w:val="00FE0ED1"/>
    <w:rsid w:val="00FE2C27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86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58</cp:revision>
  <dcterms:created xsi:type="dcterms:W3CDTF">2023-12-23T06:40:00Z</dcterms:created>
  <dcterms:modified xsi:type="dcterms:W3CDTF">2023-12-26T07:27:00Z</dcterms:modified>
</cp:coreProperties>
</file>