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783C41E1" w:rsidR="00E06249" w:rsidRPr="00627C5D" w:rsidRDefault="00DD0755" w:rsidP="00DD0755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  <w:lang w:val="en-US"/>
        </w:rPr>
      </w:pPr>
      <w:bookmarkStart w:id="0" w:name="OLE_LINK6"/>
      <w:bookmarkStart w:id="1" w:name="OLE_LINK7"/>
      <w:proofErr w:type="spellStart"/>
      <w:r w:rsidRPr="00627C5D">
        <w:rPr>
          <w:rFonts w:ascii="Calibri" w:hAnsi="Calibri" w:cs="Calibri"/>
          <w:b/>
          <w:bCs/>
          <w:color w:val="000000" w:themeColor="text1"/>
          <w:szCs w:val="40"/>
          <w:lang w:val="en-US"/>
        </w:rPr>
        <w:t>UIScrollView</w:t>
      </w:r>
      <w:proofErr w:type="spellEnd"/>
    </w:p>
    <w:bookmarkEnd w:id="0"/>
    <w:bookmarkEnd w:id="1"/>
    <w:p w14:paraId="694328C5" w14:textId="2F7FC73B" w:rsidR="00A56491" w:rsidRPr="00627C5D" w:rsidRDefault="00A56491" w:rsidP="00DD0755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6A51D11" w14:textId="77777777" w:rsidR="00DD0755" w:rsidRPr="00627C5D" w:rsidRDefault="00DD0755" w:rsidP="00DD0755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627C5D">
        <w:rPr>
          <w:rFonts w:ascii="Calibri" w:hAnsi="Calibri" w:cs="Calibri"/>
          <w:b/>
          <w:bCs/>
          <w:color w:val="000000" w:themeColor="text1"/>
          <w:sz w:val="20"/>
          <w:szCs w:val="20"/>
          <w:bdr w:val="single" w:sz="2" w:space="0" w:color="D9D9E3" w:frame="1"/>
        </w:rPr>
        <w:t>UIScrollView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</w:rPr>
        <w:t xml:space="preserve"> - это контейнер, который позволяет отображать контент, размер которого больше размеров доступной области. Он позволяет прокручивать содержимое в пределах своей области.</w:t>
      </w:r>
    </w:p>
    <w:p w14:paraId="607266C8" w14:textId="77777777" w:rsidR="00DD0755" w:rsidRPr="00627C5D" w:rsidRDefault="00DD0755" w:rsidP="00DD0755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627C5D">
        <w:rPr>
          <w:rStyle w:val="HTML"/>
          <w:rFonts w:ascii="Calibri" w:hAnsi="Calibri" w:cs="Calibri"/>
          <w:b/>
          <w:bCs/>
          <w:color w:val="000000" w:themeColor="text1"/>
          <w:bdr w:val="single" w:sz="2" w:space="0" w:color="D9D9E3" w:frame="1"/>
        </w:rPr>
        <w:t>UIScrollView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</w:rPr>
        <w:t xml:space="preserve"> используется для отображения содержимого, которое не помещается на экране полностью. Некоторые примеры использования:</w:t>
      </w:r>
    </w:p>
    <w:p w14:paraId="4273D93F" w14:textId="77777777" w:rsidR="00DD0755" w:rsidRPr="00627C5D" w:rsidRDefault="00DD0755" w:rsidP="00DD075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627C5D">
        <w:rPr>
          <w:rStyle w:val="HTML"/>
          <w:rFonts w:ascii="Calibri" w:hAnsi="Calibri" w:cs="Calibri"/>
          <w:b/>
          <w:bCs/>
          <w:color w:val="000000" w:themeColor="text1"/>
          <w:bdr w:val="single" w:sz="2" w:space="0" w:color="D9D9E3" w:frame="1"/>
        </w:rPr>
        <w:t xml:space="preserve">- </w:t>
      </w:r>
      <w:r w:rsidRPr="00627C5D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Просмотр длинных списков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: Отображение списков данных, которые требуют прокрутки.</w:t>
      </w:r>
    </w:p>
    <w:p w14:paraId="305491DC" w14:textId="77777777" w:rsidR="00DD0755" w:rsidRPr="00627C5D" w:rsidRDefault="00DD0755" w:rsidP="00DD075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r w:rsidRPr="00627C5D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Подробные изображения или текст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: Просмотр больших изображений или текста с возможностью прокрутки.</w:t>
      </w:r>
    </w:p>
    <w:p w14:paraId="0A0FE97A" w14:textId="54E3B791" w:rsidR="00DD0755" w:rsidRPr="00627C5D" w:rsidRDefault="00DD0755" w:rsidP="00DD0755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proofErr w:type="spellStart"/>
      <w:r w:rsidRPr="00627C5D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Зумирование</w:t>
      </w:r>
      <w:proofErr w:type="spellEnd"/>
      <w:r w:rsidRPr="00627C5D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 xml:space="preserve"> и масштабирование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: Возможность увеличения/уменьшения и перемещения по содержимому.</w:t>
      </w:r>
    </w:p>
    <w:p w14:paraId="1F7CB16F" w14:textId="77777777" w:rsidR="00DD0755" w:rsidRPr="00627C5D" w:rsidRDefault="00DD0755" w:rsidP="00DD0755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47653D1" w14:textId="25AA9632" w:rsidR="00C04F8F" w:rsidRPr="00627C5D" w:rsidRDefault="00C669C7" w:rsidP="00DD0755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627C5D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свойств:</w:t>
      </w:r>
    </w:p>
    <w:p w14:paraId="374D3979" w14:textId="4477EC61" w:rsidR="000A3F6C" w:rsidRPr="00627C5D" w:rsidRDefault="000A3F6C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63A2891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Создаем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экземпляр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UIScrollView</w:t>
      </w:r>
      <w:proofErr w:type="spellEnd"/>
    </w:p>
    <w:p w14:paraId="30332E20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scrollView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UIScrollView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bookmarkStart w:id="2" w:name="OLE_LINK1"/>
      <w:bookmarkStart w:id="3" w:name="OLE_LINK2"/>
      <w:bookmarkStart w:id="4" w:name="OLE_LINK3"/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(x: 50, y: 100, width: 200, height: 300)</w:t>
      </w:r>
      <w:bookmarkEnd w:id="2"/>
      <w:bookmarkEnd w:id="3"/>
      <w:bookmarkEnd w:id="4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367D4762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F28588F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</w:rPr>
        <w:t>// Устанавливаем размер контента, который можно прокручивать</w:t>
      </w:r>
    </w:p>
    <w:p w14:paraId="49DA5D9C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bookmarkStart w:id="5" w:name="OLE_LINK4"/>
      <w:bookmarkStart w:id="6" w:name="OLE_LINK5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contentView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UIView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(x: 0, y: 0, width: 200, height: 600))</w:t>
      </w:r>
    </w:p>
    <w:p w14:paraId="594606A8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scrollView.contentSize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contentView.frame.size</w:t>
      </w:r>
      <w:proofErr w:type="spellEnd"/>
    </w:p>
    <w:bookmarkEnd w:id="5"/>
    <w:bookmarkEnd w:id="6"/>
    <w:p w14:paraId="6E7A44D4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63AF6523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Добавляем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содержимое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внутрь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UIScrollView</w:t>
      </w:r>
      <w:proofErr w:type="spellEnd"/>
    </w:p>
    <w:p w14:paraId="5AC7CDC0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scrollView.addSubview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contentView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3E2D1704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62D8CD3E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Добавляем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>UIScrollView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на</w:t>
      </w:r>
      <w:r w:rsidRPr="00627C5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627C5D">
        <w:rPr>
          <w:rFonts w:ascii="Calibri" w:hAnsi="Calibri" w:cs="Calibri"/>
          <w:color w:val="000000" w:themeColor="text1"/>
          <w:sz w:val="20"/>
          <w:szCs w:val="20"/>
        </w:rPr>
        <w:t>экран</w:t>
      </w:r>
    </w:p>
    <w:p w14:paraId="3246A6BB" w14:textId="77777777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</w:rPr>
        <w:t>self.view.addSubview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627C5D">
        <w:rPr>
          <w:rFonts w:ascii="Calibri" w:hAnsi="Calibri" w:cs="Calibri"/>
          <w:color w:val="000000" w:themeColor="text1"/>
          <w:sz w:val="20"/>
          <w:szCs w:val="20"/>
        </w:rPr>
        <w:t>scrollView</w:t>
      </w:r>
      <w:proofErr w:type="spellEnd"/>
      <w:r w:rsidRPr="00627C5D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47B41EDA" w14:textId="5B771A4A" w:rsidR="00DD0755" w:rsidRPr="00627C5D" w:rsidRDefault="00DD0755" w:rsidP="00DD0755">
      <w:pPr>
        <w:tabs>
          <w:tab w:val="left" w:pos="1200"/>
        </w:tabs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627C5D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DD0755" w:rsidRPr="00627C5D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1AC5" w14:textId="77777777" w:rsidR="00DF6DF3" w:rsidRDefault="00DF6DF3">
      <w:r>
        <w:separator/>
      </w:r>
    </w:p>
    <w:p w14:paraId="6FADA9FE" w14:textId="77777777" w:rsidR="00DF6DF3" w:rsidRDefault="00DF6DF3"/>
  </w:endnote>
  <w:endnote w:type="continuationSeparator" w:id="0">
    <w:p w14:paraId="08D22D0C" w14:textId="77777777" w:rsidR="00DF6DF3" w:rsidRDefault="00DF6DF3">
      <w:r>
        <w:continuationSeparator/>
      </w:r>
    </w:p>
    <w:p w14:paraId="0216C80E" w14:textId="77777777" w:rsidR="00DF6DF3" w:rsidRDefault="00DF6D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46A9" w14:textId="77777777" w:rsidR="00DF6DF3" w:rsidRDefault="00DF6DF3">
      <w:r>
        <w:separator/>
      </w:r>
    </w:p>
    <w:p w14:paraId="7768B59B" w14:textId="77777777" w:rsidR="00DF6DF3" w:rsidRDefault="00DF6DF3"/>
  </w:footnote>
  <w:footnote w:type="continuationSeparator" w:id="0">
    <w:p w14:paraId="702754A5" w14:textId="77777777" w:rsidR="00DF6DF3" w:rsidRDefault="00DF6DF3">
      <w:r>
        <w:continuationSeparator/>
      </w:r>
    </w:p>
    <w:p w14:paraId="2FE72AE3" w14:textId="77777777" w:rsidR="00DF6DF3" w:rsidRDefault="00DF6D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6"/>
  </w:num>
  <w:num w:numId="5">
    <w:abstractNumId w:val="17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11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3AC8"/>
    <w:rsid w:val="00047CE7"/>
    <w:rsid w:val="000A3F6C"/>
    <w:rsid w:val="001B7998"/>
    <w:rsid w:val="00224045"/>
    <w:rsid w:val="00241F4B"/>
    <w:rsid w:val="003B0C06"/>
    <w:rsid w:val="003F3247"/>
    <w:rsid w:val="00491876"/>
    <w:rsid w:val="00526710"/>
    <w:rsid w:val="005C2EEF"/>
    <w:rsid w:val="005F5EDC"/>
    <w:rsid w:val="00627C5D"/>
    <w:rsid w:val="00781D38"/>
    <w:rsid w:val="008278E3"/>
    <w:rsid w:val="00897C35"/>
    <w:rsid w:val="009D5F76"/>
    <w:rsid w:val="00A2509C"/>
    <w:rsid w:val="00A56491"/>
    <w:rsid w:val="00A705DD"/>
    <w:rsid w:val="00B77432"/>
    <w:rsid w:val="00C04F8F"/>
    <w:rsid w:val="00C60062"/>
    <w:rsid w:val="00C669C7"/>
    <w:rsid w:val="00DB77C6"/>
    <w:rsid w:val="00DD0755"/>
    <w:rsid w:val="00DF6DF3"/>
    <w:rsid w:val="00E06249"/>
    <w:rsid w:val="00E141E5"/>
    <w:rsid w:val="00E50249"/>
    <w:rsid w:val="00E5366B"/>
    <w:rsid w:val="00EA65D9"/>
    <w:rsid w:val="00EE7CC5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3F6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40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16</cp:revision>
  <dcterms:created xsi:type="dcterms:W3CDTF">2023-12-23T06:40:00Z</dcterms:created>
  <dcterms:modified xsi:type="dcterms:W3CDTF">2024-01-29T08:10:00Z</dcterms:modified>
</cp:coreProperties>
</file>