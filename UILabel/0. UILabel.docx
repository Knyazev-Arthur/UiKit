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0C3F" w14:textId="1F44EFA5" w:rsidR="00E06249" w:rsidRPr="00033AC8" w:rsidRDefault="003F3247" w:rsidP="00C669C7">
      <w:pPr>
        <w:pStyle w:val="1"/>
        <w:spacing w:before="0" w:after="0" w:line="240" w:lineRule="auto"/>
        <w:contextualSpacing/>
        <w:jc w:val="both"/>
      </w:pPr>
      <w:r w:rsidRPr="003F3247">
        <w:t>UILabel</w:t>
      </w:r>
    </w:p>
    <w:p w14:paraId="46B6F410" w14:textId="77777777" w:rsidR="00C669C7" w:rsidRPr="00C669C7" w:rsidRDefault="003F3247" w:rsidP="00C669C7">
      <w:pPr>
        <w:pStyle w:val="a"/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sz w:val="24"/>
          <w:szCs w:val="24"/>
          <w:lang w:eastAsia="ru-RU" w:bidi="ar-SA"/>
        </w:rPr>
      </w:pPr>
      <w:r w:rsidRPr="00C669C7">
        <w:rPr>
          <w:rFonts w:ascii="Monaco" w:hAnsi="Monaco" w:cs="Courier New"/>
          <w:b/>
          <w:bCs/>
          <w:color w:val="auto"/>
          <w:sz w:val="24"/>
          <w:szCs w:val="24"/>
          <w:bdr w:val="single" w:sz="2" w:space="0" w:color="D9D9E3" w:frame="1"/>
          <w:lang w:eastAsia="ru-RU" w:bidi="ar-SA"/>
        </w:rPr>
        <w:t>UILabel</w:t>
      </w:r>
      <w:r w:rsidRPr="00C669C7">
        <w:rPr>
          <w:sz w:val="24"/>
          <w:szCs w:val="24"/>
          <w:lang w:eastAsia="ru-RU" w:bidi="ar-SA"/>
        </w:rPr>
        <w:t xml:space="preserve"> - класс в iOS SDK, который используется для отображения текста на экране. Он представляет собой компонент интерфейса пользователя, способный отображать одну или несколько строк текста.</w:t>
      </w:r>
    </w:p>
    <w:p w14:paraId="320C3080" w14:textId="2814F2E5" w:rsidR="00C669C7" w:rsidRPr="00C669C7" w:rsidRDefault="00C669C7" w:rsidP="00C669C7">
      <w:pPr>
        <w:pStyle w:val="a"/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sz w:val="24"/>
          <w:szCs w:val="24"/>
          <w:lang w:eastAsia="ru-RU" w:bidi="ar-SA"/>
        </w:rPr>
      </w:pPr>
      <w:r w:rsidRPr="00C669C7">
        <w:rPr>
          <w:rFonts w:ascii="Monaco" w:eastAsia="Times New Roman" w:hAnsi="Monaco" w:cs="Courier New"/>
          <w:b/>
          <w:bCs/>
          <w:color w:val="374151"/>
          <w:sz w:val="21"/>
          <w:szCs w:val="21"/>
          <w:bdr w:val="single" w:sz="2" w:space="0" w:color="D9D9E3" w:frame="1"/>
          <w:lang w:eastAsia="ru-RU" w:bidi="ar-SA"/>
        </w:rPr>
        <w:t>UILabel</w:t>
      </w:r>
      <w:r w:rsidRPr="00C669C7">
        <w:rPr>
          <w:rFonts w:ascii="Segoe UI" w:eastAsia="Times New Roman" w:hAnsi="Segoe UI" w:cs="Segoe UI"/>
          <w:color w:val="374151"/>
          <w:sz w:val="24"/>
          <w:szCs w:val="24"/>
          <w:lang w:eastAsia="ru-RU" w:bidi="ar-SA"/>
        </w:rPr>
        <w:t xml:space="preserve"> широко применяется в пользовательском интерфейсе для отображения информации, такой как заголовки, подписи, текстовые блоки и многое другое. Он может быть использован в различных частях приложения, включая:</w:t>
      </w:r>
    </w:p>
    <w:p w14:paraId="18AD7BA3" w14:textId="4AE29635" w:rsidR="00C669C7" w:rsidRPr="00C669C7" w:rsidRDefault="00C669C7" w:rsidP="00C669C7">
      <w:pPr>
        <w:pStyle w:val="a"/>
        <w:numPr>
          <w:ilvl w:val="0"/>
          <w:numId w:val="0"/>
        </w:numPr>
        <w:spacing w:after="0" w:line="240" w:lineRule="auto"/>
        <w:ind w:left="426"/>
        <w:contextualSpacing/>
        <w:jc w:val="both"/>
        <w:rPr>
          <w:sz w:val="24"/>
          <w:szCs w:val="24"/>
          <w:lang w:eastAsia="ru-RU" w:bidi="ar-SA"/>
        </w:rPr>
      </w:pPr>
      <w:r w:rsidRPr="00C669C7">
        <w:rPr>
          <w:b/>
          <w:bCs/>
          <w:sz w:val="24"/>
          <w:szCs w:val="24"/>
          <w:bdr w:val="single" w:sz="2" w:space="0" w:color="D9D9E3" w:frame="1"/>
          <w:lang w:eastAsia="ru-RU" w:bidi="ar-SA"/>
        </w:rPr>
        <w:t>-</w:t>
      </w:r>
      <w:r>
        <w:rPr>
          <w:b/>
          <w:bCs/>
          <w:sz w:val="24"/>
          <w:szCs w:val="24"/>
          <w:bdr w:val="single" w:sz="2" w:space="0" w:color="D9D9E3" w:frame="1"/>
          <w:lang w:eastAsia="ru-RU" w:bidi="ar-SA"/>
        </w:rPr>
        <w:t xml:space="preserve"> </w:t>
      </w:r>
      <w:r w:rsidRPr="00C669C7">
        <w:rPr>
          <w:b/>
          <w:bCs/>
          <w:sz w:val="24"/>
          <w:szCs w:val="24"/>
          <w:bdr w:val="single" w:sz="2" w:space="0" w:color="D9D9E3" w:frame="1"/>
          <w:lang w:eastAsia="ru-RU" w:bidi="ar-SA"/>
        </w:rPr>
        <w:t>Экраны приветствия</w:t>
      </w:r>
      <w:r w:rsidRPr="00C669C7">
        <w:rPr>
          <w:sz w:val="24"/>
          <w:szCs w:val="24"/>
          <w:lang w:eastAsia="ru-RU" w:bidi="ar-SA"/>
        </w:rPr>
        <w:t xml:space="preserve">: </w:t>
      </w:r>
      <w:r w:rsidRPr="00C669C7">
        <w:rPr>
          <w:sz w:val="24"/>
          <w:szCs w:val="24"/>
          <w:lang w:eastAsia="ru-RU" w:bidi="ar-SA"/>
        </w:rPr>
        <w:t>д</w:t>
      </w:r>
      <w:r w:rsidRPr="00C669C7">
        <w:rPr>
          <w:sz w:val="24"/>
          <w:szCs w:val="24"/>
          <w:lang w:eastAsia="ru-RU" w:bidi="ar-SA"/>
        </w:rPr>
        <w:t>ля отображения названий приложений или приветственных сообщений.</w:t>
      </w:r>
    </w:p>
    <w:p w14:paraId="526CED96" w14:textId="46403557" w:rsidR="00C669C7" w:rsidRPr="00C669C7" w:rsidRDefault="00C669C7" w:rsidP="00C669C7">
      <w:pPr>
        <w:pStyle w:val="a"/>
        <w:numPr>
          <w:ilvl w:val="0"/>
          <w:numId w:val="0"/>
        </w:numPr>
        <w:spacing w:after="0" w:line="240" w:lineRule="auto"/>
        <w:ind w:left="426"/>
        <w:contextualSpacing/>
        <w:jc w:val="both"/>
        <w:rPr>
          <w:sz w:val="24"/>
          <w:szCs w:val="24"/>
          <w:lang w:eastAsia="ru-RU" w:bidi="ar-SA"/>
        </w:rPr>
      </w:pPr>
      <w:r w:rsidRPr="00C669C7">
        <w:rPr>
          <w:b/>
          <w:bCs/>
          <w:sz w:val="24"/>
          <w:szCs w:val="24"/>
          <w:bdr w:val="single" w:sz="2" w:space="0" w:color="D9D9E3" w:frame="1"/>
          <w:lang w:eastAsia="ru-RU" w:bidi="ar-SA"/>
        </w:rPr>
        <w:t xml:space="preserve">- </w:t>
      </w:r>
      <w:r w:rsidRPr="00C669C7">
        <w:rPr>
          <w:b/>
          <w:bCs/>
          <w:sz w:val="24"/>
          <w:szCs w:val="24"/>
          <w:bdr w:val="single" w:sz="2" w:space="0" w:color="D9D9E3" w:frame="1"/>
          <w:lang w:eastAsia="ru-RU" w:bidi="ar-SA"/>
        </w:rPr>
        <w:t>Списки и таблицы</w:t>
      </w:r>
      <w:r w:rsidRPr="00C669C7">
        <w:rPr>
          <w:sz w:val="24"/>
          <w:szCs w:val="24"/>
          <w:lang w:eastAsia="ru-RU" w:bidi="ar-SA"/>
        </w:rPr>
        <w:t>:</w:t>
      </w:r>
      <w:r w:rsidRPr="00C669C7">
        <w:rPr>
          <w:sz w:val="24"/>
          <w:szCs w:val="24"/>
          <w:lang w:eastAsia="ru-RU" w:bidi="ar-SA"/>
        </w:rPr>
        <w:t xml:space="preserve"> д</w:t>
      </w:r>
      <w:r w:rsidRPr="00C669C7">
        <w:rPr>
          <w:sz w:val="24"/>
          <w:szCs w:val="24"/>
          <w:lang w:eastAsia="ru-RU" w:bidi="ar-SA"/>
        </w:rPr>
        <w:t>ля отображения названий элементов списка или таблицы.</w:t>
      </w:r>
    </w:p>
    <w:p w14:paraId="37E3775F" w14:textId="7D43FC72" w:rsidR="00C669C7" w:rsidRPr="00C669C7" w:rsidRDefault="00C669C7" w:rsidP="00C669C7">
      <w:pPr>
        <w:pStyle w:val="a"/>
        <w:numPr>
          <w:ilvl w:val="0"/>
          <w:numId w:val="0"/>
        </w:numPr>
        <w:spacing w:after="0" w:line="240" w:lineRule="auto"/>
        <w:ind w:left="426"/>
        <w:contextualSpacing/>
        <w:jc w:val="both"/>
        <w:rPr>
          <w:sz w:val="24"/>
          <w:szCs w:val="24"/>
          <w:lang w:eastAsia="ru-RU" w:bidi="ar-SA"/>
        </w:rPr>
      </w:pPr>
      <w:r w:rsidRPr="00C669C7">
        <w:rPr>
          <w:b/>
          <w:bCs/>
          <w:sz w:val="24"/>
          <w:szCs w:val="24"/>
          <w:bdr w:val="single" w:sz="2" w:space="0" w:color="D9D9E3" w:frame="1"/>
          <w:lang w:eastAsia="ru-RU" w:bidi="ar-SA"/>
        </w:rPr>
        <w:t xml:space="preserve">- </w:t>
      </w:r>
      <w:r w:rsidRPr="00C669C7">
        <w:rPr>
          <w:b/>
          <w:bCs/>
          <w:sz w:val="24"/>
          <w:szCs w:val="24"/>
          <w:bdr w:val="single" w:sz="2" w:space="0" w:color="D9D9E3" w:frame="1"/>
          <w:lang w:eastAsia="ru-RU" w:bidi="ar-SA"/>
        </w:rPr>
        <w:t>Формы и ввод данных</w:t>
      </w:r>
      <w:r w:rsidRPr="00C669C7">
        <w:rPr>
          <w:sz w:val="24"/>
          <w:szCs w:val="24"/>
          <w:lang w:eastAsia="ru-RU" w:bidi="ar-SA"/>
        </w:rPr>
        <w:t xml:space="preserve">: </w:t>
      </w:r>
      <w:r w:rsidRPr="00C669C7">
        <w:rPr>
          <w:sz w:val="24"/>
          <w:szCs w:val="24"/>
          <w:lang w:eastAsia="ru-RU" w:bidi="ar-SA"/>
        </w:rPr>
        <w:t>д</w:t>
      </w:r>
      <w:r w:rsidRPr="00C669C7">
        <w:rPr>
          <w:sz w:val="24"/>
          <w:szCs w:val="24"/>
          <w:lang w:eastAsia="ru-RU" w:bidi="ar-SA"/>
        </w:rPr>
        <w:t>ля подписей полей ввода или отображения информации о</w:t>
      </w:r>
      <w:r>
        <w:rPr>
          <w:sz w:val="24"/>
          <w:szCs w:val="24"/>
          <w:lang w:eastAsia="ru-RU" w:bidi="ar-SA"/>
        </w:rPr>
        <w:t xml:space="preserve"> </w:t>
      </w:r>
      <w:r w:rsidRPr="00C669C7">
        <w:rPr>
          <w:sz w:val="24"/>
          <w:szCs w:val="24"/>
          <w:lang w:eastAsia="ru-RU" w:bidi="ar-SA"/>
        </w:rPr>
        <w:t>вводимых данных.</w:t>
      </w:r>
    </w:p>
    <w:p w14:paraId="068B837F" w14:textId="73B84A5C" w:rsidR="00C669C7" w:rsidRPr="00C669C7" w:rsidRDefault="00C669C7" w:rsidP="00C669C7">
      <w:pPr>
        <w:pStyle w:val="a"/>
        <w:spacing w:after="0" w:line="240" w:lineRule="auto"/>
        <w:contextualSpacing/>
        <w:jc w:val="both"/>
        <w:rPr>
          <w:b/>
          <w:bCs/>
          <w:sz w:val="24"/>
          <w:szCs w:val="24"/>
        </w:rPr>
      </w:pPr>
      <w:r w:rsidRPr="00C669C7">
        <w:rPr>
          <w:b/>
          <w:bCs/>
          <w:sz w:val="24"/>
          <w:szCs w:val="24"/>
        </w:rPr>
        <w:t>Пример кода с характеристиками свойств:</w:t>
      </w:r>
    </w:p>
    <w:p w14:paraId="31404DAB" w14:textId="77777777" w:rsidR="00C669C7" w:rsidRPr="00C669C7" w:rsidRDefault="00C669C7" w:rsidP="00C669C7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sz w:val="24"/>
          <w:szCs w:val="24"/>
        </w:rPr>
      </w:pPr>
      <w:r w:rsidRPr="00C669C7">
        <w:rPr>
          <w:sz w:val="24"/>
          <w:szCs w:val="24"/>
        </w:rPr>
        <w:t xml:space="preserve">        // Создаем экземпляр UILabel</w:t>
      </w:r>
    </w:p>
    <w:p w14:paraId="0AF06B3F" w14:textId="77777777" w:rsidR="00C669C7" w:rsidRPr="00C669C7" w:rsidRDefault="00C669C7" w:rsidP="00C669C7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sz w:val="24"/>
          <w:szCs w:val="24"/>
          <w:lang w:val="en-US"/>
        </w:rPr>
      </w:pPr>
      <w:r w:rsidRPr="00C669C7">
        <w:rPr>
          <w:sz w:val="24"/>
          <w:szCs w:val="24"/>
          <w:lang w:val="en-US"/>
        </w:rPr>
        <w:t xml:space="preserve">        let label = UILabel(frame: CGRect(x: 50, y: 100, width: 200, height: 50))</w:t>
      </w:r>
    </w:p>
    <w:p w14:paraId="444F065C" w14:textId="77777777" w:rsidR="00C669C7" w:rsidRPr="00C669C7" w:rsidRDefault="00C669C7" w:rsidP="00C669C7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sz w:val="24"/>
          <w:szCs w:val="24"/>
          <w:lang w:val="en-US"/>
        </w:rPr>
      </w:pPr>
      <w:r w:rsidRPr="00C669C7">
        <w:rPr>
          <w:sz w:val="24"/>
          <w:szCs w:val="24"/>
          <w:lang w:val="en-US"/>
        </w:rPr>
        <w:t xml:space="preserve">        </w:t>
      </w:r>
    </w:p>
    <w:p w14:paraId="26B3D349" w14:textId="77777777" w:rsidR="00C669C7" w:rsidRPr="00C669C7" w:rsidRDefault="00C669C7" w:rsidP="00C669C7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sz w:val="24"/>
          <w:szCs w:val="24"/>
        </w:rPr>
      </w:pPr>
      <w:r w:rsidRPr="00C669C7">
        <w:rPr>
          <w:sz w:val="24"/>
          <w:szCs w:val="24"/>
          <w:lang w:val="en-US"/>
        </w:rPr>
        <w:t xml:space="preserve">        </w:t>
      </w:r>
      <w:r w:rsidRPr="00C669C7">
        <w:rPr>
          <w:sz w:val="24"/>
          <w:szCs w:val="24"/>
        </w:rPr>
        <w:t>// Устанавливаем текст, который будет отображаться на UILabel</w:t>
      </w:r>
    </w:p>
    <w:p w14:paraId="5BBD6585" w14:textId="77777777" w:rsidR="00C669C7" w:rsidRPr="00C669C7" w:rsidRDefault="00C669C7" w:rsidP="00C669C7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sz w:val="24"/>
          <w:szCs w:val="24"/>
        </w:rPr>
      </w:pPr>
      <w:r w:rsidRPr="00C669C7">
        <w:rPr>
          <w:sz w:val="24"/>
          <w:szCs w:val="24"/>
        </w:rPr>
        <w:t xml:space="preserve">        label.text = "Привет, мир!"</w:t>
      </w:r>
    </w:p>
    <w:p w14:paraId="0BEC7C88" w14:textId="77777777" w:rsidR="00C669C7" w:rsidRPr="00C669C7" w:rsidRDefault="00C669C7" w:rsidP="00C669C7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sz w:val="24"/>
          <w:szCs w:val="24"/>
        </w:rPr>
      </w:pPr>
      <w:r w:rsidRPr="00C669C7">
        <w:rPr>
          <w:sz w:val="24"/>
          <w:szCs w:val="24"/>
        </w:rPr>
        <w:t xml:space="preserve">        </w:t>
      </w:r>
    </w:p>
    <w:p w14:paraId="0A721F63" w14:textId="77777777" w:rsidR="00C669C7" w:rsidRPr="00C669C7" w:rsidRDefault="00C669C7" w:rsidP="00C669C7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sz w:val="24"/>
          <w:szCs w:val="24"/>
        </w:rPr>
      </w:pPr>
      <w:r w:rsidRPr="00C669C7">
        <w:rPr>
          <w:sz w:val="24"/>
          <w:szCs w:val="24"/>
        </w:rPr>
        <w:t xml:space="preserve">        // Настраиваем цвет текста</w:t>
      </w:r>
    </w:p>
    <w:p w14:paraId="572AD25C" w14:textId="77777777" w:rsidR="00C669C7" w:rsidRPr="00C669C7" w:rsidRDefault="00C669C7" w:rsidP="00C669C7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sz w:val="24"/>
          <w:szCs w:val="24"/>
        </w:rPr>
      </w:pPr>
      <w:r w:rsidRPr="00C669C7">
        <w:rPr>
          <w:sz w:val="24"/>
          <w:szCs w:val="24"/>
        </w:rPr>
        <w:t xml:space="preserve">        label.textColor = UIColor.black</w:t>
      </w:r>
    </w:p>
    <w:p w14:paraId="20D4F282" w14:textId="77777777" w:rsidR="00C669C7" w:rsidRPr="00C669C7" w:rsidRDefault="00C669C7" w:rsidP="00C669C7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sz w:val="24"/>
          <w:szCs w:val="24"/>
        </w:rPr>
      </w:pPr>
      <w:r w:rsidRPr="00C669C7">
        <w:rPr>
          <w:sz w:val="24"/>
          <w:szCs w:val="24"/>
        </w:rPr>
        <w:t xml:space="preserve">        </w:t>
      </w:r>
    </w:p>
    <w:p w14:paraId="24682BF6" w14:textId="77777777" w:rsidR="00C669C7" w:rsidRPr="00C669C7" w:rsidRDefault="00C669C7" w:rsidP="00C669C7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sz w:val="24"/>
          <w:szCs w:val="24"/>
        </w:rPr>
      </w:pPr>
      <w:r w:rsidRPr="00C669C7">
        <w:rPr>
          <w:sz w:val="24"/>
          <w:szCs w:val="24"/>
        </w:rPr>
        <w:t xml:space="preserve">        // Настраиваем шрифт текста и его размер</w:t>
      </w:r>
    </w:p>
    <w:p w14:paraId="4B6B41D3" w14:textId="77777777" w:rsidR="00C669C7" w:rsidRPr="00C669C7" w:rsidRDefault="00C669C7" w:rsidP="00C669C7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sz w:val="24"/>
          <w:szCs w:val="24"/>
          <w:lang w:val="en-US"/>
        </w:rPr>
      </w:pPr>
      <w:r w:rsidRPr="00C669C7">
        <w:rPr>
          <w:sz w:val="24"/>
          <w:szCs w:val="24"/>
        </w:rPr>
        <w:t xml:space="preserve">        </w:t>
      </w:r>
      <w:r w:rsidRPr="00C669C7">
        <w:rPr>
          <w:sz w:val="24"/>
          <w:szCs w:val="24"/>
          <w:lang w:val="en-US"/>
        </w:rPr>
        <w:t>label.font = UIFont.systemFont(ofSize: 18.0)</w:t>
      </w:r>
    </w:p>
    <w:p w14:paraId="6CC9241A" w14:textId="77777777" w:rsidR="00C669C7" w:rsidRPr="00C669C7" w:rsidRDefault="00C669C7" w:rsidP="00C669C7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sz w:val="24"/>
          <w:szCs w:val="24"/>
          <w:lang w:val="en-US"/>
        </w:rPr>
      </w:pPr>
      <w:r w:rsidRPr="00C669C7">
        <w:rPr>
          <w:sz w:val="24"/>
          <w:szCs w:val="24"/>
          <w:lang w:val="en-US"/>
        </w:rPr>
        <w:t xml:space="preserve">        </w:t>
      </w:r>
    </w:p>
    <w:p w14:paraId="7B7ADB39" w14:textId="77777777" w:rsidR="00C669C7" w:rsidRPr="00C669C7" w:rsidRDefault="00C669C7" w:rsidP="00C669C7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sz w:val="24"/>
          <w:szCs w:val="24"/>
        </w:rPr>
      </w:pPr>
      <w:r w:rsidRPr="00C669C7">
        <w:rPr>
          <w:sz w:val="24"/>
          <w:szCs w:val="24"/>
          <w:lang w:val="en-US"/>
        </w:rPr>
        <w:t xml:space="preserve">        </w:t>
      </w:r>
      <w:r w:rsidRPr="00C669C7">
        <w:rPr>
          <w:sz w:val="24"/>
          <w:szCs w:val="24"/>
        </w:rPr>
        <w:t>// Настраиваем выравнивание текста внутри UILabel</w:t>
      </w:r>
    </w:p>
    <w:p w14:paraId="33391B8F" w14:textId="77777777" w:rsidR="00C669C7" w:rsidRPr="00C669C7" w:rsidRDefault="00C669C7" w:rsidP="00C669C7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sz w:val="24"/>
          <w:szCs w:val="24"/>
        </w:rPr>
      </w:pPr>
      <w:r w:rsidRPr="00C669C7">
        <w:rPr>
          <w:sz w:val="24"/>
          <w:szCs w:val="24"/>
        </w:rPr>
        <w:t xml:space="preserve">        label.textAlignment = .center</w:t>
      </w:r>
    </w:p>
    <w:p w14:paraId="30E30E8C" w14:textId="77777777" w:rsidR="00C669C7" w:rsidRPr="00C669C7" w:rsidRDefault="00C669C7" w:rsidP="00C669C7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sz w:val="24"/>
          <w:szCs w:val="24"/>
        </w:rPr>
      </w:pPr>
      <w:r w:rsidRPr="00C669C7">
        <w:rPr>
          <w:sz w:val="24"/>
          <w:szCs w:val="24"/>
        </w:rPr>
        <w:t xml:space="preserve">        </w:t>
      </w:r>
    </w:p>
    <w:p w14:paraId="11B1E349" w14:textId="77777777" w:rsidR="00C669C7" w:rsidRPr="00C669C7" w:rsidRDefault="00C669C7" w:rsidP="00C669C7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sz w:val="24"/>
          <w:szCs w:val="24"/>
        </w:rPr>
      </w:pPr>
      <w:r w:rsidRPr="00C669C7">
        <w:rPr>
          <w:sz w:val="24"/>
          <w:szCs w:val="24"/>
        </w:rPr>
        <w:t xml:space="preserve">        // Настраиваем количество строк (0 для автоматического подсчета количества строк)</w:t>
      </w:r>
    </w:p>
    <w:p w14:paraId="70691380" w14:textId="77777777" w:rsidR="00C669C7" w:rsidRPr="00C669C7" w:rsidRDefault="00C669C7" w:rsidP="00C669C7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sz w:val="24"/>
          <w:szCs w:val="24"/>
        </w:rPr>
      </w:pPr>
      <w:r w:rsidRPr="00C669C7">
        <w:rPr>
          <w:sz w:val="24"/>
          <w:szCs w:val="24"/>
        </w:rPr>
        <w:t xml:space="preserve">        label.numberOfLines = 1</w:t>
      </w:r>
    </w:p>
    <w:p w14:paraId="0A1E073F" w14:textId="77777777" w:rsidR="00C669C7" w:rsidRPr="00C669C7" w:rsidRDefault="00C669C7" w:rsidP="00C669C7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sz w:val="24"/>
          <w:szCs w:val="24"/>
        </w:rPr>
      </w:pPr>
      <w:r w:rsidRPr="00C669C7">
        <w:rPr>
          <w:sz w:val="24"/>
          <w:szCs w:val="24"/>
        </w:rPr>
        <w:t xml:space="preserve">        </w:t>
      </w:r>
    </w:p>
    <w:p w14:paraId="3D08A52C" w14:textId="77777777" w:rsidR="00C669C7" w:rsidRPr="00C669C7" w:rsidRDefault="00C669C7" w:rsidP="00C669C7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sz w:val="24"/>
          <w:szCs w:val="24"/>
        </w:rPr>
      </w:pPr>
      <w:r w:rsidRPr="00C669C7">
        <w:rPr>
          <w:sz w:val="24"/>
          <w:szCs w:val="24"/>
        </w:rPr>
        <w:t xml:space="preserve">        // Устанавливаем возможность переноса текста по словам</w:t>
      </w:r>
    </w:p>
    <w:p w14:paraId="0FB5660C" w14:textId="77777777" w:rsidR="00C669C7" w:rsidRPr="00C669C7" w:rsidRDefault="00C669C7" w:rsidP="00C669C7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sz w:val="24"/>
          <w:szCs w:val="24"/>
        </w:rPr>
      </w:pPr>
      <w:r w:rsidRPr="00C669C7">
        <w:rPr>
          <w:sz w:val="24"/>
          <w:szCs w:val="24"/>
        </w:rPr>
        <w:t xml:space="preserve">        label.lineBreakMode = .byWordWrapping</w:t>
      </w:r>
    </w:p>
    <w:p w14:paraId="3D18A4C4" w14:textId="77777777" w:rsidR="00C669C7" w:rsidRPr="00C669C7" w:rsidRDefault="00C669C7" w:rsidP="00C669C7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sz w:val="24"/>
          <w:szCs w:val="24"/>
        </w:rPr>
      </w:pPr>
      <w:r w:rsidRPr="00C669C7">
        <w:rPr>
          <w:sz w:val="24"/>
          <w:szCs w:val="24"/>
        </w:rPr>
        <w:t xml:space="preserve">        </w:t>
      </w:r>
    </w:p>
    <w:p w14:paraId="7575B4D6" w14:textId="77777777" w:rsidR="00C669C7" w:rsidRPr="00C669C7" w:rsidRDefault="00C669C7" w:rsidP="00C669C7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sz w:val="24"/>
          <w:szCs w:val="24"/>
        </w:rPr>
      </w:pPr>
      <w:r w:rsidRPr="00C669C7">
        <w:rPr>
          <w:sz w:val="24"/>
          <w:szCs w:val="24"/>
        </w:rPr>
        <w:t xml:space="preserve">        // Устанавливаем фоновый цвет UILabel</w:t>
      </w:r>
    </w:p>
    <w:p w14:paraId="3FA77A71" w14:textId="77777777" w:rsidR="00C669C7" w:rsidRPr="00C669C7" w:rsidRDefault="00C669C7" w:rsidP="00C669C7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sz w:val="24"/>
          <w:szCs w:val="24"/>
        </w:rPr>
      </w:pPr>
      <w:r w:rsidRPr="00C669C7">
        <w:rPr>
          <w:sz w:val="24"/>
          <w:szCs w:val="24"/>
        </w:rPr>
        <w:t xml:space="preserve">        label.backgroundColor = UIColor.clear</w:t>
      </w:r>
    </w:p>
    <w:p w14:paraId="17110EE7" w14:textId="77777777" w:rsidR="00C669C7" w:rsidRPr="00C669C7" w:rsidRDefault="00C669C7" w:rsidP="00C669C7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sz w:val="24"/>
          <w:szCs w:val="24"/>
        </w:rPr>
      </w:pPr>
      <w:r w:rsidRPr="00C669C7">
        <w:rPr>
          <w:sz w:val="24"/>
          <w:szCs w:val="24"/>
        </w:rPr>
        <w:t xml:space="preserve">        </w:t>
      </w:r>
    </w:p>
    <w:p w14:paraId="04758332" w14:textId="77777777" w:rsidR="00C669C7" w:rsidRPr="00C669C7" w:rsidRDefault="00C669C7" w:rsidP="00C669C7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sz w:val="24"/>
          <w:szCs w:val="24"/>
        </w:rPr>
      </w:pPr>
      <w:r w:rsidRPr="00C669C7">
        <w:rPr>
          <w:sz w:val="24"/>
          <w:szCs w:val="24"/>
        </w:rPr>
        <w:t xml:space="preserve">        // Настраиваем границы и скругление углов</w:t>
      </w:r>
    </w:p>
    <w:p w14:paraId="2B36CF63" w14:textId="77777777" w:rsidR="00C669C7" w:rsidRPr="00C669C7" w:rsidRDefault="00C669C7" w:rsidP="00C669C7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sz w:val="24"/>
          <w:szCs w:val="24"/>
          <w:lang w:val="en-US"/>
        </w:rPr>
      </w:pPr>
      <w:r w:rsidRPr="00C669C7">
        <w:rPr>
          <w:sz w:val="24"/>
          <w:szCs w:val="24"/>
        </w:rPr>
        <w:t xml:space="preserve">        </w:t>
      </w:r>
      <w:r w:rsidRPr="00C669C7">
        <w:rPr>
          <w:sz w:val="24"/>
          <w:szCs w:val="24"/>
          <w:lang w:val="en-US"/>
        </w:rPr>
        <w:t>label.layer.borderWidth = 1.0</w:t>
      </w:r>
    </w:p>
    <w:p w14:paraId="70BEC19C" w14:textId="77777777" w:rsidR="00C669C7" w:rsidRPr="00C669C7" w:rsidRDefault="00C669C7" w:rsidP="00C669C7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sz w:val="24"/>
          <w:szCs w:val="24"/>
          <w:lang w:val="en-US"/>
        </w:rPr>
      </w:pPr>
      <w:r w:rsidRPr="00C669C7">
        <w:rPr>
          <w:sz w:val="24"/>
          <w:szCs w:val="24"/>
          <w:lang w:val="en-US"/>
        </w:rPr>
        <w:t xml:space="preserve">        label.layer.borderColor = UIColor.gray.cgColor</w:t>
      </w:r>
    </w:p>
    <w:p w14:paraId="611663CC" w14:textId="77777777" w:rsidR="00C669C7" w:rsidRPr="00C669C7" w:rsidRDefault="00C669C7" w:rsidP="00C669C7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sz w:val="24"/>
          <w:szCs w:val="24"/>
        </w:rPr>
      </w:pPr>
      <w:r w:rsidRPr="00C669C7">
        <w:rPr>
          <w:sz w:val="24"/>
          <w:szCs w:val="24"/>
          <w:lang w:val="en-US"/>
        </w:rPr>
        <w:t xml:space="preserve">        </w:t>
      </w:r>
      <w:r w:rsidRPr="00C669C7">
        <w:rPr>
          <w:sz w:val="24"/>
          <w:szCs w:val="24"/>
        </w:rPr>
        <w:t>label.layer.cornerRadius = 10.0</w:t>
      </w:r>
    </w:p>
    <w:p w14:paraId="32FF7921" w14:textId="77777777" w:rsidR="00C669C7" w:rsidRPr="00C669C7" w:rsidRDefault="00C669C7" w:rsidP="00C669C7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sz w:val="24"/>
          <w:szCs w:val="24"/>
        </w:rPr>
      </w:pPr>
      <w:r w:rsidRPr="00C669C7">
        <w:rPr>
          <w:sz w:val="24"/>
          <w:szCs w:val="24"/>
        </w:rPr>
        <w:t xml:space="preserve">        </w:t>
      </w:r>
    </w:p>
    <w:p w14:paraId="0DD6AFAC" w14:textId="77777777" w:rsidR="00C669C7" w:rsidRPr="00C669C7" w:rsidRDefault="00C669C7" w:rsidP="00C669C7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sz w:val="24"/>
          <w:szCs w:val="24"/>
        </w:rPr>
      </w:pPr>
      <w:r w:rsidRPr="00C669C7">
        <w:rPr>
          <w:sz w:val="24"/>
          <w:szCs w:val="24"/>
        </w:rPr>
        <w:t xml:space="preserve">        // Добавляем тень для UILabel</w:t>
      </w:r>
    </w:p>
    <w:p w14:paraId="001E144F" w14:textId="77777777" w:rsidR="00C669C7" w:rsidRPr="00C669C7" w:rsidRDefault="00C669C7" w:rsidP="00C669C7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sz w:val="24"/>
          <w:szCs w:val="24"/>
        </w:rPr>
      </w:pPr>
      <w:r w:rsidRPr="00C669C7">
        <w:rPr>
          <w:sz w:val="24"/>
          <w:szCs w:val="24"/>
        </w:rPr>
        <w:t xml:space="preserve">        label.layer.shadowColor = UIColor.black.cgColor</w:t>
      </w:r>
    </w:p>
    <w:p w14:paraId="1CFDBE5E" w14:textId="77777777" w:rsidR="00C669C7" w:rsidRPr="00C669C7" w:rsidRDefault="00C669C7" w:rsidP="00C669C7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sz w:val="24"/>
          <w:szCs w:val="24"/>
          <w:lang w:val="en-US"/>
        </w:rPr>
      </w:pPr>
      <w:r w:rsidRPr="00C669C7">
        <w:rPr>
          <w:sz w:val="24"/>
          <w:szCs w:val="24"/>
        </w:rPr>
        <w:t xml:space="preserve">        </w:t>
      </w:r>
      <w:r w:rsidRPr="00C669C7">
        <w:rPr>
          <w:sz w:val="24"/>
          <w:szCs w:val="24"/>
          <w:lang w:val="en-US"/>
        </w:rPr>
        <w:t>label.layer.shadowOffset = CGSize(width: 2.0, height: 2.0)</w:t>
      </w:r>
    </w:p>
    <w:p w14:paraId="4D7CE14F" w14:textId="77777777" w:rsidR="00C669C7" w:rsidRPr="00C669C7" w:rsidRDefault="00C669C7" w:rsidP="00C669C7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sz w:val="24"/>
          <w:szCs w:val="24"/>
          <w:lang w:val="en-US"/>
        </w:rPr>
      </w:pPr>
      <w:r w:rsidRPr="00C669C7">
        <w:rPr>
          <w:sz w:val="24"/>
          <w:szCs w:val="24"/>
          <w:lang w:val="en-US"/>
        </w:rPr>
        <w:t xml:space="preserve">        label.layer.shadowOpacity = 0.5</w:t>
      </w:r>
    </w:p>
    <w:p w14:paraId="4ADC6EA9" w14:textId="77777777" w:rsidR="00C669C7" w:rsidRPr="00C669C7" w:rsidRDefault="00C669C7" w:rsidP="00C669C7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sz w:val="24"/>
          <w:szCs w:val="24"/>
          <w:lang w:val="en-US"/>
        </w:rPr>
      </w:pPr>
      <w:r w:rsidRPr="00C669C7">
        <w:rPr>
          <w:sz w:val="24"/>
          <w:szCs w:val="24"/>
          <w:lang w:val="en-US"/>
        </w:rPr>
        <w:t xml:space="preserve">        label.layer.shadowRadius = 2.0</w:t>
      </w:r>
    </w:p>
    <w:p w14:paraId="058E36DE" w14:textId="77777777" w:rsidR="00C669C7" w:rsidRPr="00C669C7" w:rsidRDefault="00C669C7" w:rsidP="00C669C7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sz w:val="24"/>
          <w:szCs w:val="24"/>
          <w:lang w:val="en-US"/>
        </w:rPr>
      </w:pPr>
      <w:r w:rsidRPr="00C669C7">
        <w:rPr>
          <w:sz w:val="24"/>
          <w:szCs w:val="24"/>
          <w:lang w:val="en-US"/>
        </w:rPr>
        <w:t xml:space="preserve">        </w:t>
      </w:r>
    </w:p>
    <w:p w14:paraId="3BDBA496" w14:textId="77777777" w:rsidR="00C669C7" w:rsidRPr="00C669C7" w:rsidRDefault="00C669C7" w:rsidP="00C669C7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sz w:val="24"/>
          <w:szCs w:val="24"/>
          <w:lang w:val="en-US"/>
        </w:rPr>
      </w:pPr>
      <w:r w:rsidRPr="00C669C7">
        <w:rPr>
          <w:sz w:val="24"/>
          <w:szCs w:val="24"/>
          <w:lang w:val="en-US"/>
        </w:rPr>
        <w:t xml:space="preserve">        // </w:t>
      </w:r>
      <w:r w:rsidRPr="00C669C7">
        <w:rPr>
          <w:sz w:val="24"/>
          <w:szCs w:val="24"/>
        </w:rPr>
        <w:t>Добавляем</w:t>
      </w:r>
      <w:r w:rsidRPr="00C669C7">
        <w:rPr>
          <w:sz w:val="24"/>
          <w:szCs w:val="24"/>
          <w:lang w:val="en-US"/>
        </w:rPr>
        <w:t xml:space="preserve"> UILabel </w:t>
      </w:r>
      <w:r w:rsidRPr="00C669C7">
        <w:rPr>
          <w:sz w:val="24"/>
          <w:szCs w:val="24"/>
        </w:rPr>
        <w:t>на</w:t>
      </w:r>
      <w:r w:rsidRPr="00C669C7">
        <w:rPr>
          <w:sz w:val="24"/>
          <w:szCs w:val="24"/>
          <w:lang w:val="en-US"/>
        </w:rPr>
        <w:t xml:space="preserve"> </w:t>
      </w:r>
      <w:r w:rsidRPr="00C669C7">
        <w:rPr>
          <w:sz w:val="24"/>
          <w:szCs w:val="24"/>
        </w:rPr>
        <w:t>экран</w:t>
      </w:r>
    </w:p>
    <w:p w14:paraId="08A1B0E3" w14:textId="0009B1FF" w:rsidR="00E06249" w:rsidRPr="00C669C7" w:rsidRDefault="00C669C7" w:rsidP="00C669C7">
      <w:pPr>
        <w:pStyle w:val="a"/>
        <w:numPr>
          <w:ilvl w:val="0"/>
          <w:numId w:val="0"/>
        </w:numPr>
        <w:spacing w:after="0" w:line="240" w:lineRule="auto"/>
        <w:contextualSpacing/>
        <w:jc w:val="both"/>
        <w:rPr>
          <w:sz w:val="24"/>
          <w:szCs w:val="24"/>
          <w:lang w:val="en-US"/>
        </w:rPr>
      </w:pPr>
      <w:r w:rsidRPr="00C669C7">
        <w:rPr>
          <w:sz w:val="24"/>
          <w:szCs w:val="24"/>
          <w:lang w:val="en-US"/>
        </w:rPr>
        <w:t xml:space="preserve">        self.view.addSubview(label)</w:t>
      </w:r>
    </w:p>
    <w:sectPr w:rsidR="00E06249" w:rsidRPr="00C669C7" w:rsidSect="00C669C7">
      <w:footerReference w:type="default" r:id="rId7"/>
      <w:pgSz w:w="11907" w:h="16839" w:code="9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60837" w14:textId="77777777" w:rsidR="00526710" w:rsidRDefault="00526710">
      <w:r>
        <w:separator/>
      </w:r>
    </w:p>
    <w:p w14:paraId="18860657" w14:textId="77777777" w:rsidR="00526710" w:rsidRDefault="00526710"/>
  </w:endnote>
  <w:endnote w:type="continuationSeparator" w:id="0">
    <w:p w14:paraId="768A2EFC" w14:textId="77777777" w:rsidR="00526710" w:rsidRDefault="00526710">
      <w:r>
        <w:continuationSeparator/>
      </w:r>
    </w:p>
    <w:p w14:paraId="2E396020" w14:textId="77777777" w:rsidR="00526710" w:rsidRDefault="005267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F15C9" w14:textId="77777777" w:rsidR="00E06249" w:rsidRDefault="005F5ED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B28CA" w14:textId="77777777" w:rsidR="00526710" w:rsidRDefault="00526710">
      <w:r>
        <w:separator/>
      </w:r>
    </w:p>
    <w:p w14:paraId="3348964A" w14:textId="77777777" w:rsidR="00526710" w:rsidRDefault="00526710"/>
  </w:footnote>
  <w:footnote w:type="continuationSeparator" w:id="0">
    <w:p w14:paraId="43B27257" w14:textId="77777777" w:rsidR="00526710" w:rsidRDefault="00526710">
      <w:r>
        <w:continuationSeparator/>
      </w:r>
    </w:p>
    <w:p w14:paraId="2FD939E4" w14:textId="77777777" w:rsidR="00526710" w:rsidRDefault="0052671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B4809"/>
    <w:multiLevelType w:val="multilevel"/>
    <w:tmpl w:val="AE26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47"/>
    <w:rsid w:val="00033AC8"/>
    <w:rsid w:val="003F3247"/>
    <w:rsid w:val="00526710"/>
    <w:rsid w:val="005F5EDC"/>
    <w:rsid w:val="00C669C7"/>
    <w:rsid w:val="00DB77C6"/>
    <w:rsid w:val="00E06249"/>
    <w:rsid w:val="00E5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DC16"/>
  <w15:chartTrackingRefBased/>
  <w15:docId w15:val="{06455AE4-E636-1D43-9C80-21E28CDD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B77C6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HTML">
    <w:name w:val="HTML Code"/>
    <w:basedOn w:val="a2"/>
    <w:uiPriority w:val="99"/>
    <w:semiHidden/>
    <w:unhideWhenUsed/>
    <w:rsid w:val="003F3247"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1"/>
    <w:uiPriority w:val="99"/>
    <w:semiHidden/>
    <w:unhideWhenUsed/>
    <w:rsid w:val="00C66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tom/Library/Containers/com.microsoft.Word/Data/Library/Application%20Support/Microsoft/Office/16.0/DTS/ru-RU%7bA69BD549-A4AC-4E4B-A0B9-6A9DD9A88231%7d/%7bF23974F6-74B4-9B49-A74D-14BCE285C64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Заметки.dotx</Template>
  <TotalTime>5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Артур Князев</cp:lastModifiedBy>
  <cp:revision>1</cp:revision>
  <dcterms:created xsi:type="dcterms:W3CDTF">2023-12-23T06:40:00Z</dcterms:created>
  <dcterms:modified xsi:type="dcterms:W3CDTF">2023-12-23T06:52:00Z</dcterms:modified>
</cp:coreProperties>
</file>