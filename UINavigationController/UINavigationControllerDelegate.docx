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9BBB" w14:textId="5339D86B" w:rsidR="003A6C91" w:rsidRPr="00354418" w:rsidRDefault="00996EC0" w:rsidP="00354418">
      <w:pPr>
        <w:jc w:val="both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996EC0">
        <w:rPr>
          <w:rFonts w:ascii="Calibri" w:hAnsi="Calibri" w:cs="Calibri"/>
          <w:b/>
          <w:bCs/>
          <w:color w:val="0F0F0F"/>
          <w:sz w:val="40"/>
          <w:szCs w:val="40"/>
          <w:shd w:val="clear" w:color="auto" w:fill="FFFFFF"/>
        </w:rPr>
        <w:t>UINavigationControllerDelegate</w:t>
      </w:r>
      <w:proofErr w:type="spellEnd"/>
    </w:p>
    <w:p w14:paraId="78436DD7" w14:textId="77777777" w:rsidR="005F5EDF" w:rsidRPr="00354418" w:rsidRDefault="005F5EDF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A13EE16" w14:textId="22C02643" w:rsidR="00F45A5F" w:rsidRPr="00354418" w:rsidRDefault="00984A5E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  <w:r w:rsidR="00FB3C01"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7D578D98" w14:textId="6AA142E8" w:rsidR="0007430F" w:rsidRDefault="00996EC0" w:rsidP="00996EC0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996EC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UINavigationControllerDelegate</w:t>
      </w:r>
      <w:proofErr w:type="spellEnd"/>
      <w:r w:rsidRPr="00996EC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- протокол, который используется для управления переходами и другими событиями навигации в </w:t>
      </w:r>
      <w:proofErr w:type="spellStart"/>
      <w:r w:rsidRPr="00996EC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UINavigationController</w:t>
      </w:r>
      <w:proofErr w:type="spellEnd"/>
      <w:r w:rsidRPr="00996EC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.</w:t>
      </w:r>
      <w:r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</w:t>
      </w:r>
      <w:r w:rsidRPr="00996EC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Позволяет объекту выступать в роли делегата для обработки и управления различными аспектами навигации.</w:t>
      </w:r>
    </w:p>
    <w:p w14:paraId="5E04F07E" w14:textId="77777777" w:rsidR="00996EC0" w:rsidRPr="00354418" w:rsidRDefault="00996EC0" w:rsidP="00996EC0">
      <w:pPr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</w:p>
    <w:p w14:paraId="5C2F6689" w14:textId="015D8F85" w:rsidR="00F22160" w:rsidRPr="00354418" w:rsidRDefault="00984A5E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Основные свойства и характеристики</w:t>
      </w:r>
      <w:r w:rsidR="00C70E88"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3F73E699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</w:p>
    <w:p w14:paraId="76651752" w14:textId="77777777" w:rsidR="00996EC0" w:rsidRPr="00996EC0" w:rsidRDefault="00996EC0" w:rsidP="00996EC0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</w:pP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navigationController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(_:</w:t>
      </w: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willShow:animated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:):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Метод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,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вызываемый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перед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отображением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нового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view controller'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а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в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UINavigationController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.</w:t>
      </w:r>
    </w:p>
    <w:p w14:paraId="1F3CADE9" w14:textId="77777777" w:rsidR="00996EC0" w:rsidRPr="00996EC0" w:rsidRDefault="00996EC0" w:rsidP="00996EC0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</w:pP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navigationController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(_:</w:t>
      </w: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didShow:animated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:):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Метод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,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вызываемый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после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отображения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нового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view controller'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а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в</w:t>
      </w:r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 xml:space="preserve"> </w:t>
      </w: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UINavigationController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val="en-US" w:eastAsia="ja-JP"/>
        </w:rPr>
        <w:t>.</w:t>
      </w:r>
    </w:p>
    <w:p w14:paraId="75E886B4" w14:textId="77777777" w:rsidR="00996EC0" w:rsidRPr="00996EC0" w:rsidRDefault="00996EC0" w:rsidP="00996EC0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navigationController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(_:</w:t>
      </w: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interactionControllerFor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:): Метод, который предоставляет пользовательский объект для управления интерактивным переходом.</w:t>
      </w:r>
    </w:p>
    <w:p w14:paraId="5D27BC6F" w14:textId="74849708" w:rsidR="00CB3703" w:rsidRPr="00996EC0" w:rsidRDefault="00996EC0" w:rsidP="00996EC0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 xml:space="preserve">navigationControllerPreferredInterfaceOrientationForPresentation(_:): Метод, определяющий предпочтительную ориентацию интерфейса для показа нового </w:t>
      </w: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view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 xml:space="preserve"> </w:t>
      </w:r>
      <w:proofErr w:type="spellStart"/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controller'а</w:t>
      </w:r>
      <w:proofErr w:type="spellEnd"/>
      <w:r w:rsidRPr="00996EC0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.</w:t>
      </w:r>
    </w:p>
    <w:sectPr w:rsidR="00CB3703" w:rsidRPr="00996EC0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CF36" w14:textId="77777777" w:rsidR="00D45D6D" w:rsidRDefault="00D45D6D">
      <w:r>
        <w:separator/>
      </w:r>
    </w:p>
    <w:p w14:paraId="2B30F793" w14:textId="77777777" w:rsidR="00D45D6D" w:rsidRDefault="00D45D6D"/>
  </w:endnote>
  <w:endnote w:type="continuationSeparator" w:id="0">
    <w:p w14:paraId="7CDDC93A" w14:textId="77777777" w:rsidR="00D45D6D" w:rsidRDefault="00D45D6D">
      <w:r>
        <w:continuationSeparator/>
      </w:r>
    </w:p>
    <w:p w14:paraId="637DB06D" w14:textId="77777777" w:rsidR="00D45D6D" w:rsidRDefault="00D45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5015" w14:textId="77777777" w:rsidR="00D45D6D" w:rsidRDefault="00D45D6D">
      <w:r>
        <w:separator/>
      </w:r>
    </w:p>
    <w:p w14:paraId="57BA23B3" w14:textId="77777777" w:rsidR="00D45D6D" w:rsidRDefault="00D45D6D"/>
  </w:footnote>
  <w:footnote w:type="continuationSeparator" w:id="0">
    <w:p w14:paraId="4524D871" w14:textId="77777777" w:rsidR="00D45D6D" w:rsidRDefault="00D45D6D">
      <w:r>
        <w:continuationSeparator/>
      </w:r>
    </w:p>
    <w:p w14:paraId="31904995" w14:textId="77777777" w:rsidR="00D45D6D" w:rsidRDefault="00D45D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0F51"/>
    <w:rsid w:val="00032886"/>
    <w:rsid w:val="00033AC8"/>
    <w:rsid w:val="00047CE7"/>
    <w:rsid w:val="000509AC"/>
    <w:rsid w:val="000574D3"/>
    <w:rsid w:val="000678EA"/>
    <w:rsid w:val="0007430F"/>
    <w:rsid w:val="00086ECB"/>
    <w:rsid w:val="000946A0"/>
    <w:rsid w:val="000A3F6C"/>
    <w:rsid w:val="000C4638"/>
    <w:rsid w:val="00120E67"/>
    <w:rsid w:val="00121032"/>
    <w:rsid w:val="001344CD"/>
    <w:rsid w:val="001526B9"/>
    <w:rsid w:val="001B7998"/>
    <w:rsid w:val="0021120C"/>
    <w:rsid w:val="00224045"/>
    <w:rsid w:val="0023091D"/>
    <w:rsid w:val="00241F4B"/>
    <w:rsid w:val="00296A0E"/>
    <w:rsid w:val="002C4B10"/>
    <w:rsid w:val="002C6888"/>
    <w:rsid w:val="003226A4"/>
    <w:rsid w:val="00354418"/>
    <w:rsid w:val="003554DF"/>
    <w:rsid w:val="0036337E"/>
    <w:rsid w:val="00367844"/>
    <w:rsid w:val="00391D0E"/>
    <w:rsid w:val="003A6C91"/>
    <w:rsid w:val="003B0C06"/>
    <w:rsid w:val="003C0B01"/>
    <w:rsid w:val="003F3247"/>
    <w:rsid w:val="00452461"/>
    <w:rsid w:val="00474519"/>
    <w:rsid w:val="00481915"/>
    <w:rsid w:val="00481C66"/>
    <w:rsid w:val="00526710"/>
    <w:rsid w:val="0057759C"/>
    <w:rsid w:val="00593542"/>
    <w:rsid w:val="00596B41"/>
    <w:rsid w:val="005B7996"/>
    <w:rsid w:val="005C2EEF"/>
    <w:rsid w:val="005C5A7A"/>
    <w:rsid w:val="005F5EDC"/>
    <w:rsid w:val="005F5EDF"/>
    <w:rsid w:val="00612520"/>
    <w:rsid w:val="006169D7"/>
    <w:rsid w:val="00645C70"/>
    <w:rsid w:val="00664C69"/>
    <w:rsid w:val="00682F14"/>
    <w:rsid w:val="006A2F3F"/>
    <w:rsid w:val="006E2FDB"/>
    <w:rsid w:val="00741F57"/>
    <w:rsid w:val="0076636F"/>
    <w:rsid w:val="0077522C"/>
    <w:rsid w:val="007818C2"/>
    <w:rsid w:val="00781D38"/>
    <w:rsid w:val="007B1862"/>
    <w:rsid w:val="007C22A1"/>
    <w:rsid w:val="007F2005"/>
    <w:rsid w:val="00807BA8"/>
    <w:rsid w:val="00816ED2"/>
    <w:rsid w:val="008278E3"/>
    <w:rsid w:val="008561C2"/>
    <w:rsid w:val="00897C35"/>
    <w:rsid w:val="008A1B57"/>
    <w:rsid w:val="00906C7E"/>
    <w:rsid w:val="00940917"/>
    <w:rsid w:val="0095481E"/>
    <w:rsid w:val="0096678E"/>
    <w:rsid w:val="0097438A"/>
    <w:rsid w:val="0098073A"/>
    <w:rsid w:val="00984A5E"/>
    <w:rsid w:val="00996EC0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C419B"/>
    <w:rsid w:val="00BD0F02"/>
    <w:rsid w:val="00BD75CA"/>
    <w:rsid w:val="00C04F8F"/>
    <w:rsid w:val="00C0690F"/>
    <w:rsid w:val="00C12BFD"/>
    <w:rsid w:val="00C4116E"/>
    <w:rsid w:val="00C60062"/>
    <w:rsid w:val="00C669C7"/>
    <w:rsid w:val="00C70E88"/>
    <w:rsid w:val="00CB3703"/>
    <w:rsid w:val="00CC20D1"/>
    <w:rsid w:val="00CD1DBD"/>
    <w:rsid w:val="00D14ABC"/>
    <w:rsid w:val="00D27D5C"/>
    <w:rsid w:val="00D45862"/>
    <w:rsid w:val="00D45D6D"/>
    <w:rsid w:val="00D767A5"/>
    <w:rsid w:val="00D83775"/>
    <w:rsid w:val="00D917EC"/>
    <w:rsid w:val="00DA6748"/>
    <w:rsid w:val="00DB77C6"/>
    <w:rsid w:val="00DC78CB"/>
    <w:rsid w:val="00DD0755"/>
    <w:rsid w:val="00E06249"/>
    <w:rsid w:val="00E141E5"/>
    <w:rsid w:val="00E14FF3"/>
    <w:rsid w:val="00E27FD9"/>
    <w:rsid w:val="00E30088"/>
    <w:rsid w:val="00E50249"/>
    <w:rsid w:val="00E5366B"/>
    <w:rsid w:val="00EA1232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45A5F"/>
    <w:rsid w:val="00FB3C01"/>
    <w:rsid w:val="00FB48F7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246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115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94</cp:revision>
  <dcterms:created xsi:type="dcterms:W3CDTF">2023-12-23T06:40:00Z</dcterms:created>
  <dcterms:modified xsi:type="dcterms:W3CDTF">2024-01-05T07:39:00Z</dcterms:modified>
</cp:coreProperties>
</file>