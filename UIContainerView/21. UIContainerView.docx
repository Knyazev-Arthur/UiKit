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9BBB" w14:textId="209DE34C" w:rsidR="003A6C91" w:rsidRPr="00F45A5F" w:rsidRDefault="00F45A5F" w:rsidP="00F3692D">
      <w:pPr>
        <w:contextualSpacing/>
        <w:jc w:val="both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F45A5F">
        <w:rPr>
          <w:rFonts w:ascii="Calibri" w:hAnsi="Calibri" w:cs="Calibri"/>
          <w:b/>
          <w:bCs/>
          <w:color w:val="111827"/>
          <w:sz w:val="20"/>
          <w:szCs w:val="20"/>
        </w:rPr>
        <w:t>UIContainerView</w:t>
      </w:r>
      <w:proofErr w:type="spellEnd"/>
    </w:p>
    <w:p w14:paraId="76A67712" w14:textId="748DA016" w:rsidR="00120E67" w:rsidRPr="00F3692D" w:rsidRDefault="00120E67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8436DD7" w14:textId="77777777" w:rsidR="005F5EDF" w:rsidRPr="00F3692D" w:rsidRDefault="005F5EDF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A13EE16" w14:textId="22C02643" w:rsidR="00F45A5F" w:rsidRDefault="00984A5E" w:rsidP="00F45A5F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Описание</w:t>
      </w:r>
      <w:r w:rsidR="00FB3C01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5019458A" w14:textId="6C452513" w:rsidR="005F5EDF" w:rsidRPr="00F45A5F" w:rsidRDefault="00F45A5F" w:rsidP="00F45A5F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proofErr w:type="spellStart"/>
      <w:r w:rsidRPr="00F45A5F">
        <w:rPr>
          <w:rFonts w:ascii="Calibri" w:hAnsi="Calibri" w:cs="Calibri"/>
          <w:b/>
          <w:bCs/>
          <w:color w:val="111827"/>
          <w:sz w:val="20"/>
          <w:szCs w:val="20"/>
        </w:rPr>
        <w:t>UIContainerView</w:t>
      </w:r>
      <w:proofErr w:type="spellEnd"/>
      <w:r w:rsidRPr="00F45A5F">
        <w:rPr>
          <w:rFonts w:ascii="Calibri" w:hAnsi="Calibri" w:cs="Calibri"/>
          <w:color w:val="111827"/>
          <w:sz w:val="20"/>
          <w:szCs w:val="20"/>
        </w:rPr>
        <w:t xml:space="preserve"> - это объект интерфейса, который позволяет встраивать один </w:t>
      </w:r>
      <w:proofErr w:type="spellStart"/>
      <w:r w:rsidRPr="00F45A5F">
        <w:rPr>
          <w:rFonts w:ascii="Calibri" w:hAnsi="Calibri" w:cs="Calibri"/>
          <w:color w:val="111827"/>
          <w:sz w:val="20"/>
          <w:szCs w:val="20"/>
        </w:rPr>
        <w:t>view</w:t>
      </w:r>
      <w:proofErr w:type="spellEnd"/>
      <w:r w:rsidRPr="00F45A5F">
        <w:rPr>
          <w:rFonts w:ascii="Calibri" w:hAnsi="Calibri" w:cs="Calibri"/>
          <w:color w:val="111827"/>
          <w:sz w:val="20"/>
          <w:szCs w:val="20"/>
        </w:rPr>
        <w:t xml:space="preserve"> </w:t>
      </w:r>
      <w:proofErr w:type="spellStart"/>
      <w:r w:rsidRPr="00F45A5F">
        <w:rPr>
          <w:rFonts w:ascii="Calibri" w:hAnsi="Calibri" w:cs="Calibri"/>
          <w:color w:val="111827"/>
          <w:sz w:val="20"/>
          <w:szCs w:val="20"/>
        </w:rPr>
        <w:t>controller</w:t>
      </w:r>
      <w:proofErr w:type="spellEnd"/>
      <w:r w:rsidRPr="00F45A5F">
        <w:rPr>
          <w:rFonts w:ascii="Calibri" w:hAnsi="Calibri" w:cs="Calibri"/>
          <w:color w:val="111827"/>
          <w:sz w:val="20"/>
          <w:szCs w:val="20"/>
        </w:rPr>
        <w:t xml:space="preserve"> в другой.</w:t>
      </w:r>
      <w:r w:rsidRPr="00F45A5F">
        <w:rPr>
          <w:rFonts w:ascii="Calibri" w:hAnsi="Calibri" w:cs="Calibri"/>
          <w:color w:val="000000" w:themeColor="text1"/>
          <w:sz w:val="20"/>
          <w:szCs w:val="20"/>
          <w:u w:val="single"/>
        </w:rPr>
        <w:t xml:space="preserve"> </w:t>
      </w:r>
      <w:r w:rsidRPr="00F45A5F">
        <w:rPr>
          <w:rFonts w:ascii="Calibri" w:hAnsi="Calibri" w:cs="Calibri"/>
          <w:color w:val="111827"/>
          <w:sz w:val="20"/>
          <w:szCs w:val="20"/>
        </w:rPr>
        <w:t xml:space="preserve">Представляет собой контейнер, в котором может быть размещен контент из другого </w:t>
      </w:r>
      <w:proofErr w:type="spellStart"/>
      <w:r w:rsidRPr="00F45A5F">
        <w:rPr>
          <w:rFonts w:ascii="Calibri" w:hAnsi="Calibri" w:cs="Calibri"/>
          <w:color w:val="111827"/>
          <w:sz w:val="20"/>
          <w:szCs w:val="20"/>
        </w:rPr>
        <w:t>view</w:t>
      </w:r>
      <w:proofErr w:type="spellEnd"/>
      <w:r w:rsidRPr="00F45A5F">
        <w:rPr>
          <w:rFonts w:ascii="Calibri" w:hAnsi="Calibri" w:cs="Calibri"/>
          <w:color w:val="111827"/>
          <w:sz w:val="20"/>
          <w:szCs w:val="20"/>
        </w:rPr>
        <w:t xml:space="preserve"> </w:t>
      </w:r>
      <w:proofErr w:type="spellStart"/>
      <w:r w:rsidRPr="00F45A5F">
        <w:rPr>
          <w:rFonts w:ascii="Calibri" w:hAnsi="Calibri" w:cs="Calibri"/>
          <w:color w:val="111827"/>
          <w:sz w:val="20"/>
          <w:szCs w:val="20"/>
        </w:rPr>
        <w:t>controller'а</w:t>
      </w:r>
      <w:proofErr w:type="spellEnd"/>
      <w:r w:rsidRPr="00F45A5F">
        <w:rPr>
          <w:rFonts w:ascii="Calibri" w:hAnsi="Calibri" w:cs="Calibri"/>
          <w:color w:val="111827"/>
          <w:sz w:val="20"/>
          <w:szCs w:val="20"/>
        </w:rPr>
        <w:t>.</w:t>
      </w:r>
    </w:p>
    <w:p w14:paraId="7522035D" w14:textId="77777777" w:rsidR="00F45A5F" w:rsidRPr="00F3692D" w:rsidRDefault="00F45A5F" w:rsidP="00D917EC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5C2F6689" w14:textId="226DBBBC" w:rsidR="00F22160" w:rsidRPr="00F3692D" w:rsidRDefault="00984A5E" w:rsidP="000678E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Основные свойства и характеристики</w:t>
      </w:r>
      <w:r w:rsidR="00C70E88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1B80A6B5" w14:textId="77777777" w:rsidR="00F45A5F" w:rsidRPr="00F45A5F" w:rsidRDefault="00F45A5F" w:rsidP="00F45A5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45A5F">
        <w:rPr>
          <w:rFonts w:ascii="Calibri" w:hAnsi="Calibri" w:cs="Calibri"/>
          <w:color w:val="000000" w:themeColor="text1"/>
          <w:sz w:val="20"/>
          <w:szCs w:val="20"/>
        </w:rPr>
        <w:t>Позволяет создавать модульные и многократно используемые части интерфейса.</w:t>
      </w:r>
    </w:p>
    <w:p w14:paraId="318839CF" w14:textId="77777777" w:rsidR="00F45A5F" w:rsidRPr="00F45A5F" w:rsidRDefault="00F45A5F" w:rsidP="00F45A5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45A5F">
        <w:rPr>
          <w:rFonts w:ascii="Calibri" w:hAnsi="Calibri" w:cs="Calibri"/>
          <w:color w:val="000000" w:themeColor="text1"/>
          <w:sz w:val="20"/>
          <w:szCs w:val="20"/>
        </w:rPr>
        <w:t>Облегчает организацию и структурирование больших и сложных интерфейсов.</w:t>
      </w:r>
    </w:p>
    <w:p w14:paraId="521E7BB0" w14:textId="77777777" w:rsidR="00F45A5F" w:rsidRPr="00F45A5F" w:rsidRDefault="00F45A5F" w:rsidP="00F45A5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45A5F">
        <w:rPr>
          <w:rFonts w:ascii="Calibri" w:hAnsi="Calibri" w:cs="Calibri"/>
          <w:color w:val="000000" w:themeColor="text1"/>
          <w:sz w:val="20"/>
          <w:szCs w:val="20"/>
        </w:rPr>
        <w:t>Позволяет встраивать контроллеры внутри других контроллеров для упрощения управления интерфейсом.</w:t>
      </w:r>
    </w:p>
    <w:p w14:paraId="02C8B257" w14:textId="77777777" w:rsidR="00F45A5F" w:rsidRDefault="00F45A5F" w:rsidP="00F45A5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</w:pPr>
    </w:p>
    <w:p w14:paraId="0933BC43" w14:textId="686E722B" w:rsidR="00F45A5F" w:rsidRPr="00F45A5F" w:rsidRDefault="00F45A5F" w:rsidP="00F45A5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</w:pPr>
      <w:proofErr w:type="spellStart"/>
      <w:r w:rsidRPr="00F45A5F"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  <w:t>Применение</w:t>
      </w:r>
      <w:proofErr w:type="spellEnd"/>
      <w:r w:rsidRPr="00F45A5F"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  <w:t>:</w:t>
      </w:r>
    </w:p>
    <w:p w14:paraId="20CA1DE6" w14:textId="77777777" w:rsidR="00F45A5F" w:rsidRPr="00F45A5F" w:rsidRDefault="00F45A5F" w:rsidP="00F45A5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45A5F">
        <w:rPr>
          <w:rFonts w:ascii="Calibri" w:hAnsi="Calibri" w:cs="Calibri"/>
          <w:color w:val="000000" w:themeColor="text1"/>
          <w:sz w:val="20"/>
          <w:szCs w:val="20"/>
        </w:rPr>
        <w:t>Разделение интерфейса на отдельные логические блоки.</w:t>
      </w:r>
    </w:p>
    <w:p w14:paraId="04E9C5F1" w14:textId="77777777" w:rsidR="00F45A5F" w:rsidRPr="00F45A5F" w:rsidRDefault="00F45A5F" w:rsidP="00F45A5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45A5F">
        <w:rPr>
          <w:rFonts w:ascii="Calibri" w:hAnsi="Calibri" w:cs="Calibri"/>
          <w:color w:val="000000" w:themeColor="text1"/>
          <w:sz w:val="20"/>
          <w:szCs w:val="20"/>
          <w:lang w:val="en-US"/>
        </w:rPr>
        <w:t>Повторное</w:t>
      </w:r>
      <w:proofErr w:type="spellEnd"/>
      <w:r w:rsidRPr="00F45A5F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5A5F">
        <w:rPr>
          <w:rFonts w:ascii="Calibri" w:hAnsi="Calibri" w:cs="Calibri"/>
          <w:color w:val="000000" w:themeColor="text1"/>
          <w:sz w:val="20"/>
          <w:szCs w:val="20"/>
          <w:lang w:val="en-US"/>
        </w:rPr>
        <w:t>использование</w:t>
      </w:r>
      <w:proofErr w:type="spellEnd"/>
      <w:r w:rsidRPr="00F45A5F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5A5F">
        <w:rPr>
          <w:rFonts w:ascii="Calibri" w:hAnsi="Calibri" w:cs="Calibri"/>
          <w:color w:val="000000" w:themeColor="text1"/>
          <w:sz w:val="20"/>
          <w:szCs w:val="20"/>
          <w:lang w:val="en-US"/>
        </w:rPr>
        <w:t>интерфейсных</w:t>
      </w:r>
      <w:proofErr w:type="spellEnd"/>
      <w:r w:rsidRPr="00F45A5F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5A5F">
        <w:rPr>
          <w:rFonts w:ascii="Calibri" w:hAnsi="Calibri" w:cs="Calibri"/>
          <w:color w:val="000000" w:themeColor="text1"/>
          <w:sz w:val="20"/>
          <w:szCs w:val="20"/>
          <w:lang w:val="en-US"/>
        </w:rPr>
        <w:t>элементов</w:t>
      </w:r>
      <w:proofErr w:type="spellEnd"/>
      <w:r w:rsidRPr="00F45A5F">
        <w:rPr>
          <w:rFonts w:ascii="Calibri" w:hAnsi="Calibri" w:cs="Calibri"/>
          <w:color w:val="000000" w:themeColor="text1"/>
          <w:sz w:val="20"/>
          <w:szCs w:val="20"/>
          <w:lang w:val="en-US"/>
        </w:rPr>
        <w:t>.</w:t>
      </w:r>
    </w:p>
    <w:p w14:paraId="606AA130" w14:textId="026E4724" w:rsidR="00906C7E" w:rsidRPr="00F45A5F" w:rsidRDefault="00F45A5F" w:rsidP="00F45A5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45A5F">
        <w:rPr>
          <w:rFonts w:ascii="Calibri" w:hAnsi="Calibri" w:cs="Calibri"/>
          <w:color w:val="000000" w:themeColor="text1"/>
          <w:sz w:val="20"/>
          <w:szCs w:val="20"/>
        </w:rPr>
        <w:t>Упрощение управления сложными интерфейсами при помощи нескольких контроллеров.</w:t>
      </w:r>
    </w:p>
    <w:p w14:paraId="5BABE234" w14:textId="77777777" w:rsidR="00F45A5F" w:rsidRDefault="00F45A5F" w:rsidP="00F45A5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</w:p>
    <w:p w14:paraId="3A4B87A8" w14:textId="1B95E478" w:rsidR="00C0690F" w:rsidRPr="00F45A5F" w:rsidRDefault="00984A5E" w:rsidP="000678E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  <w:u w:val="single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Пример</w:t>
      </w:r>
      <w:r w:rsidRPr="00F45A5F">
        <w:rPr>
          <w:rFonts w:ascii="Calibri" w:hAnsi="Calibri" w:cs="Calibri"/>
          <w:color w:val="000000" w:themeColor="text1"/>
          <w:sz w:val="20"/>
          <w:szCs w:val="20"/>
          <w:u w:val="single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реализации</w:t>
      </w:r>
      <w:r w:rsidRPr="00F45A5F">
        <w:rPr>
          <w:rFonts w:ascii="Calibri" w:hAnsi="Calibri" w:cs="Calibri"/>
          <w:color w:val="000000" w:themeColor="text1"/>
          <w:sz w:val="20"/>
          <w:szCs w:val="20"/>
          <w:u w:val="single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свойств</w:t>
      </w:r>
      <w:r w:rsidRPr="00F45A5F">
        <w:rPr>
          <w:rFonts w:ascii="Calibri" w:hAnsi="Calibri" w:cs="Calibri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программно</w:t>
      </w:r>
      <w:proofErr w:type="spellEnd"/>
      <w:r w:rsidRPr="00F45A5F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299863E0" w14:textId="77777777" w:rsidR="00906C7E" w:rsidRPr="00F45A5F" w:rsidRDefault="00906C7E" w:rsidP="00906C7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6AD56C6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фрейма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для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UIContainerView</w:t>
      </w:r>
      <w:proofErr w:type="spellEnd"/>
    </w:p>
    <w:p w14:paraId="02E6BEAD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containerFrame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CGRect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(x: 0, y: 0, width: 200, height: 200)</w:t>
      </w:r>
    </w:p>
    <w:p w14:paraId="692DB708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19D392FD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UIView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для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UIContainerView</w:t>
      </w:r>
      <w:proofErr w:type="spellEnd"/>
    </w:p>
    <w:p w14:paraId="64BABFA9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containerView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UIView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(frame: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containerFrame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6B57A8BC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containerView.backgroundColor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UIColor.lightGray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//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Назначение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цвета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фона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может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быть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любым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1CF1152E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67C65A4E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816ED2">
        <w:rPr>
          <w:rFonts w:ascii="Calibri" w:hAnsi="Calibri" w:cs="Calibri"/>
          <w:color w:val="000000" w:themeColor="text1"/>
          <w:sz w:val="20"/>
          <w:szCs w:val="20"/>
        </w:rPr>
        <w:t xml:space="preserve">// Создание и добавление другого </w:t>
      </w:r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view</w:t>
      </w:r>
      <w:r w:rsidRPr="00816ED2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controller</w:t>
      </w:r>
      <w:r w:rsidRPr="00816ED2">
        <w:rPr>
          <w:rFonts w:ascii="Calibri" w:hAnsi="Calibri" w:cs="Calibri"/>
          <w:color w:val="000000" w:themeColor="text1"/>
          <w:sz w:val="20"/>
          <w:szCs w:val="20"/>
        </w:rPr>
        <w:t>'а</w:t>
      </w:r>
    </w:p>
    <w:p w14:paraId="3F833EF3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let</w:t>
      </w:r>
      <w:r w:rsidRPr="00816ED2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embeddedViewController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YourEmbeddedViewController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</w:rPr>
        <w:t>() // Создание вашего встраиваемого контроллера</w:t>
      </w:r>
    </w:p>
    <w:p w14:paraId="2912B73C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E0C5329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816ED2">
        <w:rPr>
          <w:rFonts w:ascii="Calibri" w:hAnsi="Calibri" w:cs="Calibri"/>
          <w:color w:val="000000" w:themeColor="text1"/>
          <w:sz w:val="20"/>
          <w:szCs w:val="20"/>
        </w:rPr>
        <w:t>// Добавление встраиваемого контроллера в контейнер</w:t>
      </w:r>
    </w:p>
    <w:p w14:paraId="49DF27FB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addChild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embeddedViewController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</w:rPr>
        <w:t>) // Добавление дочернего контроллера</w:t>
      </w:r>
    </w:p>
    <w:p w14:paraId="110DAB18" w14:textId="77777777" w:rsidR="00816ED2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containerView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</w:rPr>
        <w:t>.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addSubview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embeddedViewController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</w:rPr>
        <w:t>.</w:t>
      </w:r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view</w:t>
      </w:r>
      <w:r w:rsidRPr="00816ED2">
        <w:rPr>
          <w:rFonts w:ascii="Calibri" w:hAnsi="Calibri" w:cs="Calibri"/>
          <w:color w:val="000000" w:themeColor="text1"/>
          <w:sz w:val="20"/>
          <w:szCs w:val="20"/>
        </w:rPr>
        <w:t xml:space="preserve">) // Добавление представления встраиваемого контроллера в 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UIContainerView</w:t>
      </w:r>
      <w:proofErr w:type="spellEnd"/>
    </w:p>
    <w:p w14:paraId="5D27BC6F" w14:textId="54696234" w:rsidR="00CB3703" w:rsidRPr="00816ED2" w:rsidRDefault="00816ED2" w:rsidP="00816ED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embeddedViewController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</w:rPr>
        <w:t>.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didMove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toParent</w:t>
      </w:r>
      <w:proofErr w:type="spellEnd"/>
      <w:r w:rsidRPr="00816ED2">
        <w:rPr>
          <w:rFonts w:ascii="Calibri" w:hAnsi="Calibri" w:cs="Calibri"/>
          <w:color w:val="000000" w:themeColor="text1"/>
          <w:sz w:val="20"/>
          <w:szCs w:val="20"/>
        </w:rPr>
        <w:t xml:space="preserve">: </w:t>
      </w:r>
      <w:r w:rsidRPr="00816ED2">
        <w:rPr>
          <w:rFonts w:ascii="Calibri" w:hAnsi="Calibri" w:cs="Calibri"/>
          <w:color w:val="000000" w:themeColor="text1"/>
          <w:sz w:val="20"/>
          <w:szCs w:val="20"/>
          <w:lang w:val="en-US"/>
        </w:rPr>
        <w:t>self</w:t>
      </w:r>
      <w:r w:rsidRPr="00816ED2">
        <w:rPr>
          <w:rFonts w:ascii="Calibri" w:hAnsi="Calibri" w:cs="Calibri"/>
          <w:color w:val="000000" w:themeColor="text1"/>
          <w:sz w:val="20"/>
          <w:szCs w:val="20"/>
        </w:rPr>
        <w:t>) // Подтверждение, что контроллер был успешно встроен</w:t>
      </w:r>
    </w:p>
    <w:sectPr w:rsidR="00CB3703" w:rsidRPr="00816ED2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B180" w14:textId="77777777" w:rsidR="00682F14" w:rsidRDefault="00682F14">
      <w:r>
        <w:separator/>
      </w:r>
    </w:p>
    <w:p w14:paraId="1048490E" w14:textId="77777777" w:rsidR="00682F14" w:rsidRDefault="00682F14"/>
  </w:endnote>
  <w:endnote w:type="continuationSeparator" w:id="0">
    <w:p w14:paraId="3F6DF31D" w14:textId="77777777" w:rsidR="00682F14" w:rsidRDefault="00682F14">
      <w:r>
        <w:continuationSeparator/>
      </w:r>
    </w:p>
    <w:p w14:paraId="78147D0B" w14:textId="77777777" w:rsidR="00682F14" w:rsidRDefault="00682F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31AD" w14:textId="77777777" w:rsidR="00682F14" w:rsidRDefault="00682F14">
      <w:r>
        <w:separator/>
      </w:r>
    </w:p>
    <w:p w14:paraId="47B09DA7" w14:textId="77777777" w:rsidR="00682F14" w:rsidRDefault="00682F14"/>
  </w:footnote>
  <w:footnote w:type="continuationSeparator" w:id="0">
    <w:p w14:paraId="67667584" w14:textId="77777777" w:rsidR="00682F14" w:rsidRDefault="00682F14">
      <w:r>
        <w:continuationSeparator/>
      </w:r>
    </w:p>
    <w:p w14:paraId="60B74901" w14:textId="77777777" w:rsidR="00682F14" w:rsidRDefault="00682F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0F51"/>
    <w:rsid w:val="00032886"/>
    <w:rsid w:val="00033AC8"/>
    <w:rsid w:val="00047CE7"/>
    <w:rsid w:val="000509AC"/>
    <w:rsid w:val="000574D3"/>
    <w:rsid w:val="000678EA"/>
    <w:rsid w:val="000946A0"/>
    <w:rsid w:val="000A3F6C"/>
    <w:rsid w:val="000C4638"/>
    <w:rsid w:val="00120E67"/>
    <w:rsid w:val="00121032"/>
    <w:rsid w:val="001526B9"/>
    <w:rsid w:val="001B7998"/>
    <w:rsid w:val="0021120C"/>
    <w:rsid w:val="00224045"/>
    <w:rsid w:val="0023091D"/>
    <w:rsid w:val="00241F4B"/>
    <w:rsid w:val="00296A0E"/>
    <w:rsid w:val="002C4B10"/>
    <w:rsid w:val="002C6888"/>
    <w:rsid w:val="003226A4"/>
    <w:rsid w:val="003554DF"/>
    <w:rsid w:val="0036337E"/>
    <w:rsid w:val="00367844"/>
    <w:rsid w:val="00391D0E"/>
    <w:rsid w:val="003A6C91"/>
    <w:rsid w:val="003B0C06"/>
    <w:rsid w:val="003C0B01"/>
    <w:rsid w:val="003F3247"/>
    <w:rsid w:val="00474519"/>
    <w:rsid w:val="00481C66"/>
    <w:rsid w:val="00526710"/>
    <w:rsid w:val="0057759C"/>
    <w:rsid w:val="00593542"/>
    <w:rsid w:val="005B7996"/>
    <w:rsid w:val="005C2EEF"/>
    <w:rsid w:val="005C5A7A"/>
    <w:rsid w:val="005F5EDC"/>
    <w:rsid w:val="005F5EDF"/>
    <w:rsid w:val="00612520"/>
    <w:rsid w:val="006169D7"/>
    <w:rsid w:val="00645C70"/>
    <w:rsid w:val="00682F14"/>
    <w:rsid w:val="006A2F3F"/>
    <w:rsid w:val="00741F57"/>
    <w:rsid w:val="0076636F"/>
    <w:rsid w:val="007818C2"/>
    <w:rsid w:val="00781D38"/>
    <w:rsid w:val="007B1862"/>
    <w:rsid w:val="007C22A1"/>
    <w:rsid w:val="007F2005"/>
    <w:rsid w:val="00807BA8"/>
    <w:rsid w:val="00816ED2"/>
    <w:rsid w:val="008278E3"/>
    <w:rsid w:val="00897C35"/>
    <w:rsid w:val="008A1B57"/>
    <w:rsid w:val="00906C7E"/>
    <w:rsid w:val="00940917"/>
    <w:rsid w:val="0095481E"/>
    <w:rsid w:val="0096678E"/>
    <w:rsid w:val="0097438A"/>
    <w:rsid w:val="0098073A"/>
    <w:rsid w:val="00984A5E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C419B"/>
    <w:rsid w:val="00BD0F02"/>
    <w:rsid w:val="00BD75CA"/>
    <w:rsid w:val="00C04F8F"/>
    <w:rsid w:val="00C0690F"/>
    <w:rsid w:val="00C12BFD"/>
    <w:rsid w:val="00C4116E"/>
    <w:rsid w:val="00C60062"/>
    <w:rsid w:val="00C669C7"/>
    <w:rsid w:val="00C70E88"/>
    <w:rsid w:val="00CB3703"/>
    <w:rsid w:val="00CC20D1"/>
    <w:rsid w:val="00CD1DBD"/>
    <w:rsid w:val="00D14ABC"/>
    <w:rsid w:val="00D27D5C"/>
    <w:rsid w:val="00D45862"/>
    <w:rsid w:val="00D767A5"/>
    <w:rsid w:val="00D83775"/>
    <w:rsid w:val="00D917EC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C5CE9"/>
    <w:rsid w:val="00ED0AC2"/>
    <w:rsid w:val="00EE41C5"/>
    <w:rsid w:val="00EE69DE"/>
    <w:rsid w:val="00EF4EDE"/>
    <w:rsid w:val="00F22160"/>
    <w:rsid w:val="00F22AE8"/>
    <w:rsid w:val="00F3692D"/>
    <w:rsid w:val="00F43772"/>
    <w:rsid w:val="00F44591"/>
    <w:rsid w:val="00F45A5F"/>
    <w:rsid w:val="00FB3C01"/>
    <w:rsid w:val="00FB48F7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39C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106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83</cp:revision>
  <dcterms:created xsi:type="dcterms:W3CDTF">2023-12-23T06:40:00Z</dcterms:created>
  <dcterms:modified xsi:type="dcterms:W3CDTF">2023-12-29T06:43:00Z</dcterms:modified>
</cp:coreProperties>
</file>